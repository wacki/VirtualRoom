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64" w:type="dxa"/>
        <w:tblLayout w:type="fixed"/>
        <w:tblCellMar>
          <w:left w:w="0" w:type="dxa"/>
          <w:right w:w="0" w:type="dxa"/>
        </w:tblCellMar>
        <w:tblLook w:val="01E0" w:firstRow="1" w:lastRow="1" w:firstColumn="1" w:lastColumn="1" w:noHBand="0" w:noVBand="0"/>
      </w:tblPr>
      <w:tblGrid>
        <w:gridCol w:w="8364"/>
      </w:tblGrid>
      <w:tr w:rsidR="005479A4" w:rsidRPr="003B5DDD" w:rsidTr="00B76C98">
        <w:trPr>
          <w:trHeight w:hRule="exact" w:val="4604"/>
        </w:trPr>
        <w:tc>
          <w:tcPr>
            <w:tcW w:w="8364" w:type="dxa"/>
            <w:shd w:val="clear" w:color="auto" w:fill="auto"/>
          </w:tcPr>
          <w:p w:rsidR="005479A4" w:rsidRPr="003B5DDD" w:rsidRDefault="00B37FAA" w:rsidP="009F5BCC">
            <w:pPr>
              <w:pStyle w:val="Titel"/>
            </w:pPr>
            <w:r w:rsidRPr="00B37FAA">
              <w:rPr>
                <w:noProof/>
                <w:lang w:eastAsia="de-CH"/>
              </w:rPr>
              <w:drawing>
                <wp:inline distT="0" distB="0" distL="0" distR="0" wp14:anchorId="39C8CBA7" wp14:editId="2626BBCE">
                  <wp:extent cx="5311140" cy="2819400"/>
                  <wp:effectExtent l="0" t="0" r="3810" b="0"/>
                  <wp:docPr id="1026" name="Picture 2" descr="front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ont_page"/>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2819400"/>
                          </a:xfrm>
                          <a:prstGeom prst="rect">
                            <a:avLst/>
                          </a:prstGeom>
                          <a:noFill/>
                          <a:ln>
                            <a:noFill/>
                          </a:ln>
                          <a:extLst/>
                        </pic:spPr>
                      </pic:pic>
                    </a:graphicData>
                  </a:graphic>
                </wp:inline>
              </w:drawing>
            </w:r>
          </w:p>
        </w:tc>
      </w:tr>
      <w:tr w:rsidR="009F5BCC" w:rsidRPr="003B5DDD" w:rsidTr="00B76C98">
        <w:trPr>
          <w:trHeight w:hRule="exact" w:val="5046"/>
        </w:trPr>
        <w:tc>
          <w:tcPr>
            <w:tcW w:w="8364" w:type="dxa"/>
            <w:shd w:val="clear" w:color="auto" w:fill="auto"/>
            <w:tcMar>
              <w:top w:w="284" w:type="dxa"/>
            </w:tcMar>
          </w:tcPr>
          <w:p w:rsidR="009F5BCC" w:rsidRPr="003B5DDD" w:rsidRDefault="00921061" w:rsidP="009F5BCC">
            <w:pPr>
              <w:pStyle w:val="Titel"/>
            </w:pPr>
            <w:r w:rsidRPr="003B5DDD">
              <w:fldChar w:fldCharType="begin">
                <w:ffData>
                  <w:name w:val=""/>
                  <w:enabled/>
                  <w:calcOnExit w:val="0"/>
                  <w:textInput>
                    <w:default w:val="Virtual Room"/>
                  </w:textInput>
                </w:ffData>
              </w:fldChar>
            </w:r>
            <w:r w:rsidRPr="003B5DDD">
              <w:instrText xml:space="preserve"> FORMTEXT </w:instrText>
            </w:r>
            <w:r w:rsidRPr="003B5DDD">
              <w:fldChar w:fldCharType="separate"/>
            </w:r>
            <w:r w:rsidRPr="003B5DDD">
              <w:t>Virtual Room</w:t>
            </w:r>
            <w:r w:rsidRPr="003B5DDD">
              <w:fldChar w:fldCharType="end"/>
            </w:r>
          </w:p>
          <w:p w:rsidR="009F5BCC" w:rsidRPr="003B5DDD" w:rsidRDefault="00955D20" w:rsidP="009F5BCC">
            <w:pPr>
              <w:pStyle w:val="Untertitel"/>
            </w:pPr>
            <w:r>
              <w:fldChar w:fldCharType="begin">
                <w:ffData>
                  <w:name w:val=""/>
                  <w:enabled/>
                  <w:calcOnExit w:val="0"/>
                  <w:textInput>
                    <w:default w:val="Entwicklung einer Anwendung für visuelle Kommunikation und Interaktion in einem virtuellen Raum"/>
                  </w:textInput>
                </w:ffData>
              </w:fldChar>
            </w:r>
            <w:r>
              <w:instrText xml:space="preserve"> FORMTEXT </w:instrText>
            </w:r>
            <w:r>
              <w:fldChar w:fldCharType="separate"/>
            </w:r>
            <w:r>
              <w:rPr>
                <w:noProof/>
              </w:rPr>
              <w:t>Entwicklung einer Anwendung für visuelle Kommunikation und Interaktion in einem virtuellen Raum</w:t>
            </w:r>
            <w:r>
              <w:fldChar w:fldCharType="end"/>
            </w:r>
          </w:p>
          <w:p w:rsidR="009F5BCC" w:rsidRPr="003B5DDD" w:rsidRDefault="009F5BCC" w:rsidP="009F5BCC"/>
          <w:p w:rsidR="009F5BCC" w:rsidRPr="003B5DDD" w:rsidRDefault="00921061" w:rsidP="007F79F4">
            <w:pPr>
              <w:rPr>
                <w:b/>
              </w:rPr>
            </w:pPr>
            <w:r w:rsidRPr="003B5DDD">
              <w:rPr>
                <w:b/>
              </w:rPr>
              <w:fldChar w:fldCharType="begin">
                <w:ffData>
                  <w:name w:val=""/>
                  <w:enabled/>
                  <w:calcOnExit w:val="0"/>
                  <w:textInput>
                    <w:default w:val="Bachelorthesis"/>
                  </w:textInput>
                </w:ffData>
              </w:fldChar>
            </w:r>
            <w:r w:rsidRPr="003B5DDD">
              <w:rPr>
                <w:b/>
              </w:rPr>
              <w:instrText xml:space="preserve"> FORMTEXT </w:instrText>
            </w:r>
            <w:r w:rsidRPr="003B5DDD">
              <w:rPr>
                <w:b/>
              </w:rPr>
            </w:r>
            <w:r w:rsidRPr="003B5DDD">
              <w:rPr>
                <w:b/>
              </w:rPr>
              <w:fldChar w:fldCharType="separate"/>
            </w:r>
            <w:r w:rsidRPr="003B5DDD">
              <w:rPr>
                <w:b/>
              </w:rPr>
              <w:t>Bachelorthesis</w:t>
            </w:r>
            <w:r w:rsidRPr="003B5DDD">
              <w:rPr>
                <w:b/>
              </w:rPr>
              <w:fldChar w:fldCharType="end"/>
            </w:r>
          </w:p>
        </w:tc>
      </w:tr>
      <w:tr w:rsidR="009F5BCC" w:rsidRPr="003B5DDD" w:rsidTr="005C365F">
        <w:trPr>
          <w:trHeight w:hRule="exact" w:val="1873"/>
        </w:trPr>
        <w:tc>
          <w:tcPr>
            <w:tcW w:w="8364" w:type="dxa"/>
            <w:shd w:val="clear" w:color="auto" w:fill="auto"/>
            <w:vAlign w:val="bottom"/>
          </w:tcPr>
          <w:p w:rsidR="007F79F4" w:rsidRPr="003B5DDD" w:rsidRDefault="007F79F4" w:rsidP="007F79F4">
            <w:pPr>
              <w:pStyle w:val="Fuzeile"/>
              <w:tabs>
                <w:tab w:val="clear" w:pos="4536"/>
                <w:tab w:val="left" w:pos="2835"/>
              </w:tabs>
              <w:spacing w:line="360" w:lineRule="auto"/>
              <w:rPr>
                <w:color w:val="auto"/>
                <w:sz w:val="19"/>
                <w:szCs w:val="19"/>
              </w:rPr>
            </w:pPr>
            <w:r w:rsidRPr="003B5DDD">
              <w:rPr>
                <w:color w:val="auto"/>
                <w:sz w:val="19"/>
                <w:szCs w:val="19"/>
              </w:rPr>
              <w:t>Studiengang:</w:t>
            </w:r>
            <w:r w:rsidRPr="003B5DDD">
              <w:rPr>
                <w:color w:val="auto"/>
                <w:sz w:val="19"/>
                <w:szCs w:val="19"/>
              </w:rPr>
              <w:tab/>
            </w:r>
            <w:r w:rsidR="00921061" w:rsidRPr="003B5DDD">
              <w:rPr>
                <w:color w:val="auto"/>
                <w:sz w:val="19"/>
                <w:szCs w:val="19"/>
              </w:rPr>
              <w:fldChar w:fldCharType="begin">
                <w:ffData>
                  <w:name w:val=""/>
                  <w:enabled/>
                  <w:calcOnExit w:val="0"/>
                  <w:textInput>
                    <w:default w:val="Informatik"/>
                  </w:textInput>
                </w:ffData>
              </w:fldChar>
            </w:r>
            <w:r w:rsidR="00921061" w:rsidRPr="003B5DDD">
              <w:rPr>
                <w:color w:val="auto"/>
                <w:sz w:val="19"/>
                <w:szCs w:val="19"/>
              </w:rPr>
              <w:instrText xml:space="preserve"> FORMTEXT </w:instrText>
            </w:r>
            <w:r w:rsidR="00921061" w:rsidRPr="003B5DDD">
              <w:rPr>
                <w:color w:val="auto"/>
                <w:sz w:val="19"/>
                <w:szCs w:val="19"/>
              </w:rPr>
            </w:r>
            <w:r w:rsidR="00921061" w:rsidRPr="003B5DDD">
              <w:rPr>
                <w:color w:val="auto"/>
                <w:sz w:val="19"/>
                <w:szCs w:val="19"/>
              </w:rPr>
              <w:fldChar w:fldCharType="separate"/>
            </w:r>
            <w:r w:rsidR="00921061" w:rsidRPr="003B5DDD">
              <w:rPr>
                <w:color w:val="auto"/>
                <w:sz w:val="19"/>
                <w:szCs w:val="19"/>
              </w:rPr>
              <w:t>Informatik</w:t>
            </w:r>
            <w:r w:rsidR="00921061" w:rsidRPr="003B5DDD">
              <w:rPr>
                <w:color w:val="auto"/>
                <w:sz w:val="19"/>
                <w:szCs w:val="19"/>
              </w:rPr>
              <w:fldChar w:fldCharType="end"/>
            </w:r>
          </w:p>
          <w:p w:rsidR="00BB45BA" w:rsidRPr="003B5DDD" w:rsidRDefault="007F79F4" w:rsidP="007F79F4">
            <w:pPr>
              <w:pStyle w:val="Fuzeile"/>
              <w:tabs>
                <w:tab w:val="clear" w:pos="4536"/>
                <w:tab w:val="left" w:pos="2835"/>
              </w:tabs>
              <w:spacing w:line="360" w:lineRule="auto"/>
              <w:rPr>
                <w:color w:val="auto"/>
                <w:sz w:val="19"/>
                <w:szCs w:val="19"/>
              </w:rPr>
            </w:pPr>
            <w:r w:rsidRPr="003B5DDD">
              <w:rPr>
                <w:color w:val="auto"/>
                <w:sz w:val="19"/>
                <w:szCs w:val="19"/>
              </w:rPr>
              <w:t>Autor</w:t>
            </w:r>
            <w:r w:rsidR="00DC4C10">
              <w:rPr>
                <w:color w:val="auto"/>
                <w:sz w:val="19"/>
                <w:szCs w:val="19"/>
              </w:rPr>
              <w:t>en</w:t>
            </w:r>
            <w:r w:rsidRPr="003B5DDD">
              <w:rPr>
                <w:color w:val="auto"/>
                <w:sz w:val="19"/>
                <w:szCs w:val="19"/>
              </w:rPr>
              <w:t>:</w:t>
            </w:r>
            <w:r w:rsidRPr="003B5DDD">
              <w:rPr>
                <w:color w:val="auto"/>
                <w:sz w:val="19"/>
                <w:szCs w:val="19"/>
              </w:rPr>
              <w:tab/>
            </w:r>
            <w:r w:rsidR="00921061" w:rsidRPr="003B5DDD">
              <w:rPr>
                <w:color w:val="auto"/>
                <w:sz w:val="19"/>
                <w:szCs w:val="19"/>
              </w:rPr>
              <w:fldChar w:fldCharType="begin">
                <w:ffData>
                  <w:name w:val=""/>
                  <w:enabled/>
                  <w:calcOnExit w:val="0"/>
                  <w:textInput>
                    <w:default w:val="Marc Wacker, Cédric Renggli, Roman Kühne"/>
                  </w:textInput>
                </w:ffData>
              </w:fldChar>
            </w:r>
            <w:r w:rsidR="00921061" w:rsidRPr="003B5DDD">
              <w:rPr>
                <w:color w:val="auto"/>
                <w:sz w:val="19"/>
                <w:szCs w:val="19"/>
              </w:rPr>
              <w:instrText xml:space="preserve"> FORMTEXT </w:instrText>
            </w:r>
            <w:r w:rsidR="00921061" w:rsidRPr="003B5DDD">
              <w:rPr>
                <w:color w:val="auto"/>
                <w:sz w:val="19"/>
                <w:szCs w:val="19"/>
              </w:rPr>
            </w:r>
            <w:r w:rsidR="00921061" w:rsidRPr="003B5DDD">
              <w:rPr>
                <w:color w:val="auto"/>
                <w:sz w:val="19"/>
                <w:szCs w:val="19"/>
              </w:rPr>
              <w:fldChar w:fldCharType="separate"/>
            </w:r>
            <w:r w:rsidR="00921061" w:rsidRPr="003B5DDD">
              <w:rPr>
                <w:color w:val="auto"/>
                <w:sz w:val="19"/>
                <w:szCs w:val="19"/>
              </w:rPr>
              <w:t>Marc Wacker, Cédric Renggli, Roman Kühne</w:t>
            </w:r>
            <w:r w:rsidR="00921061" w:rsidRPr="003B5DDD">
              <w:rPr>
                <w:color w:val="auto"/>
                <w:sz w:val="19"/>
                <w:szCs w:val="19"/>
              </w:rPr>
              <w:fldChar w:fldCharType="end"/>
            </w:r>
          </w:p>
          <w:p w:rsidR="00BB45BA" w:rsidRPr="003B5DDD" w:rsidRDefault="00BB45BA" w:rsidP="002E057B">
            <w:pPr>
              <w:pStyle w:val="Fuzeile"/>
              <w:tabs>
                <w:tab w:val="clear" w:pos="4536"/>
                <w:tab w:val="left" w:pos="2835"/>
              </w:tabs>
              <w:spacing w:line="360" w:lineRule="auto"/>
              <w:rPr>
                <w:color w:val="auto"/>
                <w:sz w:val="19"/>
                <w:szCs w:val="19"/>
              </w:rPr>
            </w:pPr>
            <w:r w:rsidRPr="003B5DDD">
              <w:rPr>
                <w:color w:val="auto"/>
                <w:sz w:val="19"/>
                <w:szCs w:val="19"/>
              </w:rPr>
              <w:t>Betreuer:</w:t>
            </w:r>
            <w:r w:rsidRPr="003B5DDD">
              <w:rPr>
                <w:color w:val="auto"/>
                <w:sz w:val="19"/>
                <w:szCs w:val="19"/>
              </w:rPr>
              <w:tab/>
            </w:r>
            <w:r w:rsidR="00921061" w:rsidRPr="003B5DDD">
              <w:rPr>
                <w:color w:val="auto"/>
                <w:sz w:val="19"/>
                <w:szCs w:val="19"/>
              </w:rPr>
              <w:fldChar w:fldCharType="begin">
                <w:ffData>
                  <w:name w:val=""/>
                  <w:enabled/>
                  <w:calcOnExit w:val="0"/>
                  <w:textInput>
                    <w:default w:val="Marcus Hudritsch"/>
                  </w:textInput>
                </w:ffData>
              </w:fldChar>
            </w:r>
            <w:r w:rsidR="00921061" w:rsidRPr="003B5DDD">
              <w:rPr>
                <w:color w:val="auto"/>
                <w:sz w:val="19"/>
                <w:szCs w:val="19"/>
              </w:rPr>
              <w:instrText xml:space="preserve"> FORMTEXT </w:instrText>
            </w:r>
            <w:r w:rsidR="00921061" w:rsidRPr="003B5DDD">
              <w:rPr>
                <w:color w:val="auto"/>
                <w:sz w:val="19"/>
                <w:szCs w:val="19"/>
              </w:rPr>
            </w:r>
            <w:r w:rsidR="00921061" w:rsidRPr="003B5DDD">
              <w:rPr>
                <w:color w:val="auto"/>
                <w:sz w:val="19"/>
                <w:szCs w:val="19"/>
              </w:rPr>
              <w:fldChar w:fldCharType="separate"/>
            </w:r>
            <w:r w:rsidR="00921061" w:rsidRPr="003B5DDD">
              <w:rPr>
                <w:color w:val="auto"/>
                <w:sz w:val="19"/>
                <w:szCs w:val="19"/>
              </w:rPr>
              <w:t>Marcus Hudritsch</w:t>
            </w:r>
            <w:r w:rsidR="00921061" w:rsidRPr="003B5DDD">
              <w:rPr>
                <w:color w:val="auto"/>
                <w:sz w:val="19"/>
                <w:szCs w:val="19"/>
              </w:rPr>
              <w:fldChar w:fldCharType="end"/>
            </w:r>
            <w:r w:rsidR="002E057B" w:rsidRPr="003B5DDD">
              <w:rPr>
                <w:color w:val="auto"/>
                <w:sz w:val="19"/>
                <w:szCs w:val="19"/>
              </w:rPr>
              <w:t xml:space="preserve"> </w:t>
            </w:r>
          </w:p>
          <w:p w:rsidR="007F79F4" w:rsidRPr="003B5DDD" w:rsidRDefault="007F79F4" w:rsidP="007F79F4">
            <w:pPr>
              <w:pStyle w:val="Fuzeile"/>
              <w:tabs>
                <w:tab w:val="clear" w:pos="4536"/>
                <w:tab w:val="left" w:pos="2835"/>
              </w:tabs>
              <w:spacing w:line="360" w:lineRule="auto"/>
              <w:rPr>
                <w:color w:val="auto"/>
                <w:sz w:val="19"/>
                <w:szCs w:val="19"/>
              </w:rPr>
            </w:pPr>
            <w:r w:rsidRPr="003B5DDD">
              <w:rPr>
                <w:color w:val="auto"/>
                <w:sz w:val="19"/>
                <w:szCs w:val="19"/>
              </w:rPr>
              <w:t>Experte:</w:t>
            </w:r>
            <w:r w:rsidRPr="003B5DDD">
              <w:rPr>
                <w:color w:val="auto"/>
                <w:sz w:val="19"/>
                <w:szCs w:val="19"/>
              </w:rPr>
              <w:tab/>
            </w:r>
            <w:r w:rsidR="00E57624" w:rsidRPr="003B5DDD">
              <w:rPr>
                <w:color w:val="auto"/>
                <w:sz w:val="19"/>
                <w:szCs w:val="19"/>
              </w:rPr>
              <w:fldChar w:fldCharType="begin">
                <w:ffData>
                  <w:name w:val=""/>
                  <w:enabled/>
                  <w:calcOnExit w:val="0"/>
                  <w:textInput>
                    <w:default w:val="Federico Flueckiger"/>
                  </w:textInput>
                </w:ffData>
              </w:fldChar>
            </w:r>
            <w:r w:rsidR="00E57624" w:rsidRPr="003B5DDD">
              <w:rPr>
                <w:color w:val="auto"/>
                <w:sz w:val="19"/>
                <w:szCs w:val="19"/>
              </w:rPr>
              <w:instrText xml:space="preserve"> FORMTEXT </w:instrText>
            </w:r>
            <w:r w:rsidR="00E57624" w:rsidRPr="003B5DDD">
              <w:rPr>
                <w:color w:val="auto"/>
                <w:sz w:val="19"/>
                <w:szCs w:val="19"/>
              </w:rPr>
            </w:r>
            <w:r w:rsidR="00E57624" w:rsidRPr="003B5DDD">
              <w:rPr>
                <w:color w:val="auto"/>
                <w:sz w:val="19"/>
                <w:szCs w:val="19"/>
              </w:rPr>
              <w:fldChar w:fldCharType="separate"/>
            </w:r>
            <w:r w:rsidR="002E057B" w:rsidRPr="003B5DDD">
              <w:rPr>
                <w:color w:val="auto"/>
                <w:sz w:val="19"/>
                <w:szCs w:val="19"/>
              </w:rPr>
              <w:t>Dr. F</w:t>
            </w:r>
            <w:r w:rsidR="00E57624" w:rsidRPr="003B5DDD">
              <w:rPr>
                <w:color w:val="auto"/>
                <w:sz w:val="19"/>
                <w:szCs w:val="19"/>
              </w:rPr>
              <w:t>ederico Flueckiger</w:t>
            </w:r>
            <w:r w:rsidR="00E57624" w:rsidRPr="003B5DDD">
              <w:rPr>
                <w:color w:val="auto"/>
                <w:sz w:val="19"/>
                <w:szCs w:val="19"/>
              </w:rPr>
              <w:fldChar w:fldCharType="end"/>
            </w:r>
          </w:p>
          <w:p w:rsidR="007F79F4" w:rsidRPr="003B5DDD" w:rsidRDefault="007F79F4" w:rsidP="00B91D87">
            <w:pPr>
              <w:pStyle w:val="Fuzeile"/>
              <w:tabs>
                <w:tab w:val="clear" w:pos="4536"/>
                <w:tab w:val="left" w:pos="2835"/>
              </w:tabs>
              <w:spacing w:line="360" w:lineRule="auto"/>
              <w:rPr>
                <w:color w:val="auto"/>
                <w:sz w:val="19"/>
                <w:szCs w:val="19"/>
              </w:rPr>
            </w:pPr>
            <w:r w:rsidRPr="003B5DDD">
              <w:rPr>
                <w:color w:val="auto"/>
                <w:sz w:val="19"/>
                <w:szCs w:val="19"/>
              </w:rPr>
              <w:t>Datum:</w:t>
            </w:r>
            <w:r w:rsidRPr="003B5DDD">
              <w:rPr>
                <w:color w:val="auto"/>
                <w:sz w:val="19"/>
                <w:szCs w:val="19"/>
              </w:rPr>
              <w:tab/>
            </w:r>
            <w:r w:rsidR="00B91D87">
              <w:rPr>
                <w:color w:val="auto"/>
                <w:sz w:val="19"/>
                <w:szCs w:val="19"/>
              </w:rPr>
              <w:fldChar w:fldCharType="begin">
                <w:ffData>
                  <w:name w:val=""/>
                  <w:enabled/>
                  <w:calcOnExit w:val="0"/>
                  <w:textInput>
                    <w:default w:val="19.06.2014"/>
                  </w:textInput>
                </w:ffData>
              </w:fldChar>
            </w:r>
            <w:r w:rsidR="00B91D87">
              <w:rPr>
                <w:color w:val="auto"/>
                <w:sz w:val="19"/>
                <w:szCs w:val="19"/>
              </w:rPr>
              <w:instrText xml:space="preserve"> FORMTEXT </w:instrText>
            </w:r>
            <w:r w:rsidR="00B91D87">
              <w:rPr>
                <w:color w:val="auto"/>
                <w:sz w:val="19"/>
                <w:szCs w:val="19"/>
              </w:rPr>
            </w:r>
            <w:r w:rsidR="00B91D87">
              <w:rPr>
                <w:color w:val="auto"/>
                <w:sz w:val="19"/>
                <w:szCs w:val="19"/>
              </w:rPr>
              <w:fldChar w:fldCharType="separate"/>
            </w:r>
            <w:r w:rsidR="00B91D87">
              <w:rPr>
                <w:noProof/>
                <w:color w:val="auto"/>
                <w:sz w:val="19"/>
                <w:szCs w:val="19"/>
              </w:rPr>
              <w:t>19.06.2014</w:t>
            </w:r>
            <w:r w:rsidR="00B91D87">
              <w:rPr>
                <w:color w:val="auto"/>
                <w:sz w:val="19"/>
                <w:szCs w:val="19"/>
              </w:rPr>
              <w:fldChar w:fldCharType="end"/>
            </w:r>
          </w:p>
        </w:tc>
      </w:tr>
    </w:tbl>
    <w:p w:rsidR="00F825B4" w:rsidRPr="003B5DDD" w:rsidRDefault="00F825B4" w:rsidP="004F7B96">
      <w:pPr>
        <w:pStyle w:val="Inhaltsverzeichnis"/>
        <w:spacing w:line="100" w:lineRule="atLeast"/>
        <w:rPr>
          <w:sz w:val="10"/>
          <w:szCs w:val="10"/>
        </w:rPr>
        <w:sectPr w:rsidR="00F825B4" w:rsidRPr="003B5DDD"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AD1283" w:rsidRPr="007B7228" w:rsidRDefault="00AD1283" w:rsidP="00AD1283">
      <w:pPr>
        <w:pStyle w:val="Inhaltsverzeichnis"/>
        <w:rPr>
          <w:sz w:val="36"/>
          <w:szCs w:val="36"/>
        </w:rPr>
      </w:pPr>
      <w:r w:rsidRPr="007B7228">
        <w:rPr>
          <w:sz w:val="36"/>
          <w:szCs w:val="36"/>
        </w:rPr>
        <w:lastRenderedPageBreak/>
        <w:t>Abstra</w:t>
      </w:r>
      <w:r w:rsidR="00A34A02">
        <w:rPr>
          <w:sz w:val="36"/>
          <w:szCs w:val="36"/>
        </w:rPr>
        <w:t>c</w:t>
      </w:r>
      <w:r w:rsidRPr="007B7228">
        <w:rPr>
          <w:sz w:val="36"/>
          <w:szCs w:val="36"/>
        </w:rPr>
        <w:t>t</w:t>
      </w:r>
    </w:p>
    <w:p w:rsidR="00CD2E36" w:rsidRDefault="00CD2E36" w:rsidP="00CD2E36"/>
    <w:p w:rsidR="00CD2E36" w:rsidRDefault="00CD2E36" w:rsidP="00CD2E36">
      <w:r>
        <w:t>Computergenerierte Welten werden dank neuer Technologien stetig realistischer.</w:t>
      </w:r>
      <w:r w:rsidR="00B91D87">
        <w:t xml:space="preserve"> Neue Ein- und Ausgabegeräte stärken dabei das Gefühl</w:t>
      </w:r>
      <w:r w:rsidR="00426CC0">
        <w:t>,</w:t>
      </w:r>
      <w:r w:rsidR="00B25363">
        <w:t xml:space="preserve"> sich</w:t>
      </w:r>
      <w:r w:rsidR="00B91D87">
        <w:t xml:space="preserve"> in einer virtuellen Welt </w:t>
      </w:r>
      <w:r w:rsidR="00B25363">
        <w:t>zu befinden</w:t>
      </w:r>
      <w:r w:rsidR="00B91D87">
        <w:t xml:space="preserve">. </w:t>
      </w:r>
      <w:r>
        <w:t>Eines dieser Eingabegeräte ist die Microsoft Kinect, eine Kamera</w:t>
      </w:r>
      <w:r w:rsidR="00426CC0">
        <w:t>,</w:t>
      </w:r>
      <w:r>
        <w:t xml:space="preserve"> welche die Körperhaltung und Position einer Person </w:t>
      </w:r>
      <w:r w:rsidR="00972AC9">
        <w:t xml:space="preserve">im Raum </w:t>
      </w:r>
      <w:r>
        <w:t>erkennen kann. Ein weiteres innovatives Gerät ist die Oculus Rift.</w:t>
      </w:r>
      <w:r w:rsidR="00B25363">
        <w:t xml:space="preserve"> Das auf dem Kopf montierte, brillenartige visuelle Ausgabegerät besitzt einen integrierten</w:t>
      </w:r>
      <w:r>
        <w:t xml:space="preserve"> Bildschirm</w:t>
      </w:r>
      <w:r w:rsidR="00426CC0">
        <w:t>, der</w:t>
      </w:r>
      <w:r>
        <w:t xml:space="preserve"> das </w:t>
      </w:r>
      <w:r w:rsidR="00B25363">
        <w:t>gesamte</w:t>
      </w:r>
      <w:r>
        <w:t xml:space="preserve"> Sichtfeld abdeckt</w:t>
      </w:r>
      <w:r w:rsidR="00B25363">
        <w:t>. Z</w:t>
      </w:r>
      <w:r>
        <w:t xml:space="preserve">udem verfügt </w:t>
      </w:r>
      <w:r w:rsidR="00B25363">
        <w:t xml:space="preserve">die </w:t>
      </w:r>
      <w:r w:rsidR="00972AC9">
        <w:t xml:space="preserve">Oculus </w:t>
      </w:r>
      <w:r w:rsidR="00B25363">
        <w:t>Rift</w:t>
      </w:r>
      <w:r>
        <w:t xml:space="preserve"> </w:t>
      </w:r>
      <w:r w:rsidR="00B25363">
        <w:t xml:space="preserve">über </w:t>
      </w:r>
      <w:r w:rsidR="00972AC9">
        <w:t>Orientierungssensoren, mit denen es möglich ist, ein virtuelles Bild zu generieren, das der Blickrichtung des Trägers entspricht</w:t>
      </w:r>
      <w:r w:rsidR="00B25363">
        <w:t xml:space="preserve">. </w:t>
      </w:r>
      <w:r w:rsidR="00972AC9">
        <w:t xml:space="preserve">Mit </w:t>
      </w:r>
      <w:r w:rsidR="00426CC0">
        <w:t>ihrem</w:t>
      </w:r>
      <w:r w:rsidR="00972AC9">
        <w:t xml:space="preserve"> grossen Sichtfeld ermöglicht die Oculus Rift </w:t>
      </w:r>
      <w:r w:rsidR="002B04FE">
        <w:t xml:space="preserve">eine </w:t>
      </w:r>
      <w:r w:rsidR="00B25363">
        <w:t xml:space="preserve">perfekte </w:t>
      </w:r>
      <w:r w:rsidR="002B04FE">
        <w:t>stereoskopische Darstellung</w:t>
      </w:r>
      <w:r w:rsidR="00505E71">
        <w:t xml:space="preserve">, die den Eindruck entstehen lässt, dass der Betrachter sich </w:t>
      </w:r>
      <w:r w:rsidR="00505E71" w:rsidRPr="00505E71">
        <w:rPr>
          <w:i/>
        </w:rPr>
        <w:t>in</w:t>
      </w:r>
      <w:r w:rsidR="00505E71">
        <w:t xml:space="preserve"> der virtuellen Welt befindet. Positionsänderungen des Körpers, insbesondere des Kopfes, führen jedoch zu keiner Aktualisierung des Bildes und verschlechtern dadurch das Gefühl, ein Teil der virtuellen Umgebung zu sein.</w:t>
      </w:r>
    </w:p>
    <w:p w:rsidR="00505E71" w:rsidRDefault="00505E71" w:rsidP="00CD2E36"/>
    <w:p w:rsidR="00505E71" w:rsidRDefault="00505E71" w:rsidP="00CD2E36">
      <w:r>
        <w:t>Die Erfassung durch die Kinect ermöglicht eine virtuelle Nachbildung des eigenen Körpers. Die in diesem Projekt durchgeführte Erweiterung in Kombination mit der Oculus Rift lässt eine Person komplett in eine virtuelle Welt eintauchen. Die Möglichkeit</w:t>
      </w:r>
      <w:r w:rsidR="00426CC0">
        <w:t>,</w:t>
      </w:r>
      <w:r>
        <w:t xml:space="preserve"> die Bewegungen des eigenen virtuellen Körpers räumlich und zeitlich korrekt sehen zu können, </w:t>
      </w:r>
      <w:r w:rsidR="00426CC0">
        <w:t>führt</w:t>
      </w:r>
      <w:r>
        <w:t xml:space="preserve"> zu einer starken, unterbewussten Identifikation mit diesem.</w:t>
      </w:r>
    </w:p>
    <w:p w:rsidR="007F2D3F" w:rsidRDefault="007F2D3F" w:rsidP="00CD2E36"/>
    <w:p w:rsidR="00CD2E36" w:rsidRDefault="0089374E" w:rsidP="00044441">
      <w:r>
        <w:t>Durch die</w:t>
      </w:r>
      <w:r w:rsidR="0061674F">
        <w:t xml:space="preserve"> implementierte</w:t>
      </w:r>
      <w:r>
        <w:t xml:space="preserve"> Übertragung von mehreren Personen in ei</w:t>
      </w:r>
      <w:r w:rsidR="00A34A02">
        <w:t>nen gemeinsamen virtuellen Raum</w:t>
      </w:r>
      <w:r>
        <w:t xml:space="preserve"> wird eine reale Begegnung nachgebildet. Dabei können sich diese Personen an unterschiedlichen geographischen Standorten befinden. </w:t>
      </w:r>
      <w:r w:rsidR="00044441">
        <w:t>Diesen Personen wird zusätzlich die Möglichkeit geboten, gemeinsame Objekte betrachten und manipulieren zu können. Als mögliche Implementation treten zwei Personen in einem Brettspiel gegeneinander an.</w:t>
      </w:r>
      <w:r w:rsidR="0061674F">
        <w:t xml:space="preserve"> Die generische Heran</w:t>
      </w:r>
      <w:bookmarkStart w:id="0" w:name="_GoBack"/>
      <w:bookmarkEnd w:id="0"/>
      <w:r w:rsidR="0061674F">
        <w:t xml:space="preserve">gehensweise im Projekt ermöglicht eine einfache Entwicklung von weiteren </w:t>
      </w:r>
      <w:r w:rsidR="006D2D64">
        <w:t>Interaktionsanwendungen</w:t>
      </w:r>
      <w:r w:rsidR="0061674F">
        <w:t>.</w:t>
      </w:r>
    </w:p>
    <w:p w:rsidR="00C719BE" w:rsidRPr="007B7228" w:rsidRDefault="00C719BE" w:rsidP="00C719BE">
      <w:pPr>
        <w:pStyle w:val="Inhaltsverzeichnis"/>
        <w:rPr>
          <w:sz w:val="36"/>
          <w:szCs w:val="36"/>
        </w:rPr>
      </w:pPr>
      <w:r w:rsidRPr="003B5DDD">
        <w:br w:type="page"/>
      </w:r>
      <w:r w:rsidRPr="007B7228">
        <w:rPr>
          <w:sz w:val="36"/>
          <w:szCs w:val="36"/>
        </w:rPr>
        <w:lastRenderedPageBreak/>
        <w:t>Inhaltsverzeichnis</w:t>
      </w:r>
    </w:p>
    <w:p w:rsidR="00C719BE" w:rsidRPr="003B5DDD" w:rsidRDefault="00C719BE" w:rsidP="00C719BE"/>
    <w:p w:rsidR="0021238A" w:rsidRDefault="00DD6329">
      <w:pPr>
        <w:pStyle w:val="Verzeichnis1"/>
        <w:rPr>
          <w:rFonts w:asciiTheme="minorHAnsi" w:eastAsiaTheme="minorEastAsia" w:hAnsiTheme="minorHAnsi" w:cstheme="minorBidi"/>
          <w:noProof/>
          <w:sz w:val="22"/>
          <w:szCs w:val="22"/>
          <w:lang w:val="de-CH" w:eastAsia="de-CH"/>
        </w:rPr>
      </w:pPr>
      <w:r>
        <w:fldChar w:fldCharType="begin"/>
      </w:r>
      <w:r>
        <w:instrText xml:space="preserve"> TOC \o "1-1" \h \z \t "Heading 2;2;Heading 3;3" </w:instrText>
      </w:r>
      <w:r>
        <w:fldChar w:fldCharType="separate"/>
      </w:r>
      <w:hyperlink w:anchor="_Toc390965951" w:history="1">
        <w:r w:rsidR="0021238A" w:rsidRPr="009C77FD">
          <w:rPr>
            <w:rStyle w:val="Hyperlink"/>
            <w:noProof/>
          </w:rPr>
          <w:t>1.</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Einleitung</w:t>
        </w:r>
        <w:r w:rsidR="0021238A">
          <w:rPr>
            <w:noProof/>
            <w:webHidden/>
          </w:rPr>
          <w:tab/>
        </w:r>
        <w:r w:rsidR="0021238A">
          <w:rPr>
            <w:noProof/>
            <w:webHidden/>
          </w:rPr>
          <w:fldChar w:fldCharType="begin"/>
        </w:r>
        <w:r w:rsidR="0021238A">
          <w:rPr>
            <w:noProof/>
            <w:webHidden/>
          </w:rPr>
          <w:instrText xml:space="preserve"> PAGEREF _Toc390965951 \h </w:instrText>
        </w:r>
        <w:r w:rsidR="0021238A">
          <w:rPr>
            <w:noProof/>
            <w:webHidden/>
          </w:rPr>
        </w:r>
        <w:r w:rsidR="0021238A">
          <w:rPr>
            <w:noProof/>
            <w:webHidden/>
          </w:rPr>
          <w:fldChar w:fldCharType="separate"/>
        </w:r>
        <w:r w:rsidR="001E2A8D">
          <w:rPr>
            <w:noProof/>
            <w:webHidden/>
          </w:rPr>
          <w:t>5</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52" w:history="1">
        <w:r w:rsidR="0021238A" w:rsidRPr="009C77FD">
          <w:rPr>
            <w:rStyle w:val="Hyperlink"/>
            <w:noProof/>
          </w:rPr>
          <w:t>1.1 Ausgangslage</w:t>
        </w:r>
        <w:r w:rsidR="0021238A">
          <w:rPr>
            <w:noProof/>
            <w:webHidden/>
          </w:rPr>
          <w:tab/>
        </w:r>
        <w:r w:rsidR="0021238A">
          <w:rPr>
            <w:noProof/>
            <w:webHidden/>
          </w:rPr>
          <w:fldChar w:fldCharType="begin"/>
        </w:r>
        <w:r w:rsidR="0021238A">
          <w:rPr>
            <w:noProof/>
            <w:webHidden/>
          </w:rPr>
          <w:instrText xml:space="preserve"> PAGEREF _Toc390965952 \h </w:instrText>
        </w:r>
        <w:r w:rsidR="0021238A">
          <w:rPr>
            <w:noProof/>
            <w:webHidden/>
          </w:rPr>
        </w:r>
        <w:r w:rsidR="0021238A">
          <w:rPr>
            <w:noProof/>
            <w:webHidden/>
          </w:rPr>
          <w:fldChar w:fldCharType="separate"/>
        </w:r>
        <w:r w:rsidR="001E2A8D">
          <w:rPr>
            <w:noProof/>
            <w:webHidden/>
          </w:rPr>
          <w:t>5</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53" w:history="1">
        <w:r w:rsidR="0021238A" w:rsidRPr="009C77FD">
          <w:rPr>
            <w:rStyle w:val="Hyperlink"/>
            <w:noProof/>
          </w:rPr>
          <w:t>1.2 Ziel</w:t>
        </w:r>
        <w:r w:rsidR="0021238A">
          <w:rPr>
            <w:noProof/>
            <w:webHidden/>
          </w:rPr>
          <w:tab/>
        </w:r>
        <w:r w:rsidR="0021238A">
          <w:rPr>
            <w:noProof/>
            <w:webHidden/>
          </w:rPr>
          <w:fldChar w:fldCharType="begin"/>
        </w:r>
        <w:r w:rsidR="0021238A">
          <w:rPr>
            <w:noProof/>
            <w:webHidden/>
          </w:rPr>
          <w:instrText xml:space="preserve"> PAGEREF _Toc390965953 \h </w:instrText>
        </w:r>
        <w:r w:rsidR="0021238A">
          <w:rPr>
            <w:noProof/>
            <w:webHidden/>
          </w:rPr>
        </w:r>
        <w:r w:rsidR="0021238A">
          <w:rPr>
            <w:noProof/>
            <w:webHidden/>
          </w:rPr>
          <w:fldChar w:fldCharType="separate"/>
        </w:r>
        <w:r w:rsidR="001E2A8D">
          <w:rPr>
            <w:noProof/>
            <w:webHidden/>
          </w:rPr>
          <w:t>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54" w:history="1">
        <w:r w:rsidR="0021238A" w:rsidRPr="009C77FD">
          <w:rPr>
            <w:rStyle w:val="Hyperlink"/>
            <w:noProof/>
          </w:rPr>
          <w:t>1.2.1 Visualisierung des eigenen Skelettes</w:t>
        </w:r>
        <w:r w:rsidR="0021238A">
          <w:rPr>
            <w:noProof/>
            <w:webHidden/>
          </w:rPr>
          <w:tab/>
        </w:r>
        <w:r w:rsidR="0021238A">
          <w:rPr>
            <w:noProof/>
            <w:webHidden/>
          </w:rPr>
          <w:fldChar w:fldCharType="begin"/>
        </w:r>
        <w:r w:rsidR="0021238A">
          <w:rPr>
            <w:noProof/>
            <w:webHidden/>
          </w:rPr>
          <w:instrText xml:space="preserve"> PAGEREF _Toc390965954 \h </w:instrText>
        </w:r>
        <w:r w:rsidR="0021238A">
          <w:rPr>
            <w:noProof/>
            <w:webHidden/>
          </w:rPr>
        </w:r>
        <w:r w:rsidR="0021238A">
          <w:rPr>
            <w:noProof/>
            <w:webHidden/>
          </w:rPr>
          <w:fldChar w:fldCharType="separate"/>
        </w:r>
        <w:r w:rsidR="001E2A8D">
          <w:rPr>
            <w:noProof/>
            <w:webHidden/>
          </w:rPr>
          <w:t>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55" w:history="1">
        <w:r w:rsidR="0021238A" w:rsidRPr="009C77FD">
          <w:rPr>
            <w:rStyle w:val="Hyperlink"/>
            <w:noProof/>
          </w:rPr>
          <w:t>1.2.2 Zusammenführen von mehreren Personen</w:t>
        </w:r>
        <w:r w:rsidR="0021238A">
          <w:rPr>
            <w:noProof/>
            <w:webHidden/>
          </w:rPr>
          <w:tab/>
        </w:r>
        <w:r w:rsidR="0021238A">
          <w:rPr>
            <w:noProof/>
            <w:webHidden/>
          </w:rPr>
          <w:fldChar w:fldCharType="begin"/>
        </w:r>
        <w:r w:rsidR="0021238A">
          <w:rPr>
            <w:noProof/>
            <w:webHidden/>
          </w:rPr>
          <w:instrText xml:space="preserve"> PAGEREF _Toc390965955 \h </w:instrText>
        </w:r>
        <w:r w:rsidR="0021238A">
          <w:rPr>
            <w:noProof/>
            <w:webHidden/>
          </w:rPr>
        </w:r>
        <w:r w:rsidR="0021238A">
          <w:rPr>
            <w:noProof/>
            <w:webHidden/>
          </w:rPr>
          <w:fldChar w:fldCharType="separate"/>
        </w:r>
        <w:r w:rsidR="001E2A8D">
          <w:rPr>
            <w:noProof/>
            <w:webHidden/>
          </w:rPr>
          <w:t>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56" w:history="1">
        <w:r w:rsidR="0021238A" w:rsidRPr="009C77FD">
          <w:rPr>
            <w:rStyle w:val="Hyperlink"/>
            <w:noProof/>
          </w:rPr>
          <w:t>1.2.3 Interaktion im virtuellen Raum</w:t>
        </w:r>
        <w:r w:rsidR="0021238A">
          <w:rPr>
            <w:noProof/>
            <w:webHidden/>
          </w:rPr>
          <w:tab/>
        </w:r>
        <w:r w:rsidR="0021238A">
          <w:rPr>
            <w:noProof/>
            <w:webHidden/>
          </w:rPr>
          <w:fldChar w:fldCharType="begin"/>
        </w:r>
        <w:r w:rsidR="0021238A">
          <w:rPr>
            <w:noProof/>
            <w:webHidden/>
          </w:rPr>
          <w:instrText xml:space="preserve"> PAGEREF _Toc390965956 \h </w:instrText>
        </w:r>
        <w:r w:rsidR="0021238A">
          <w:rPr>
            <w:noProof/>
            <w:webHidden/>
          </w:rPr>
        </w:r>
        <w:r w:rsidR="0021238A">
          <w:rPr>
            <w:noProof/>
            <w:webHidden/>
          </w:rPr>
          <w:fldChar w:fldCharType="separate"/>
        </w:r>
        <w:r w:rsidR="001E2A8D">
          <w:rPr>
            <w:noProof/>
            <w:webHidden/>
          </w:rPr>
          <w:t>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57" w:history="1">
        <w:r w:rsidR="0021238A" w:rsidRPr="009C77FD">
          <w:rPr>
            <w:rStyle w:val="Hyperlink"/>
            <w:noProof/>
          </w:rPr>
          <w:t>1.2.4 Visuelle Verbesserungen (Rigged Mesh Animierung)</w:t>
        </w:r>
        <w:r w:rsidR="0021238A">
          <w:rPr>
            <w:noProof/>
            <w:webHidden/>
          </w:rPr>
          <w:tab/>
        </w:r>
        <w:r w:rsidR="0021238A">
          <w:rPr>
            <w:noProof/>
            <w:webHidden/>
          </w:rPr>
          <w:fldChar w:fldCharType="begin"/>
        </w:r>
        <w:r w:rsidR="0021238A">
          <w:rPr>
            <w:noProof/>
            <w:webHidden/>
          </w:rPr>
          <w:instrText xml:space="preserve"> PAGEREF _Toc390965957 \h </w:instrText>
        </w:r>
        <w:r w:rsidR="0021238A">
          <w:rPr>
            <w:noProof/>
            <w:webHidden/>
          </w:rPr>
        </w:r>
        <w:r w:rsidR="0021238A">
          <w:rPr>
            <w:noProof/>
            <w:webHidden/>
          </w:rPr>
          <w:fldChar w:fldCharType="separate"/>
        </w:r>
        <w:r w:rsidR="001E2A8D">
          <w:rPr>
            <w:noProof/>
            <w:webHidden/>
          </w:rPr>
          <w:t>7</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58" w:history="1">
        <w:r w:rsidR="0021238A" w:rsidRPr="009C77FD">
          <w:rPr>
            <w:rStyle w:val="Hyperlink"/>
            <w:noProof/>
          </w:rPr>
          <w:t>1.3 Projektplanung</w:t>
        </w:r>
        <w:r w:rsidR="0021238A">
          <w:rPr>
            <w:noProof/>
            <w:webHidden/>
          </w:rPr>
          <w:tab/>
        </w:r>
        <w:r w:rsidR="0021238A">
          <w:rPr>
            <w:noProof/>
            <w:webHidden/>
          </w:rPr>
          <w:fldChar w:fldCharType="begin"/>
        </w:r>
        <w:r w:rsidR="0021238A">
          <w:rPr>
            <w:noProof/>
            <w:webHidden/>
          </w:rPr>
          <w:instrText xml:space="preserve"> PAGEREF _Toc390965958 \h </w:instrText>
        </w:r>
        <w:r w:rsidR="0021238A">
          <w:rPr>
            <w:noProof/>
            <w:webHidden/>
          </w:rPr>
        </w:r>
        <w:r w:rsidR="0021238A">
          <w:rPr>
            <w:noProof/>
            <w:webHidden/>
          </w:rPr>
          <w:fldChar w:fldCharType="separate"/>
        </w:r>
        <w:r w:rsidR="001E2A8D">
          <w:rPr>
            <w:noProof/>
            <w:webHidden/>
          </w:rPr>
          <w:t>7</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5959" w:history="1">
        <w:r w:rsidR="0021238A" w:rsidRPr="009C77FD">
          <w:rPr>
            <w:rStyle w:val="Hyperlink"/>
            <w:noProof/>
          </w:rPr>
          <w:t>2.</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Architektur</w:t>
        </w:r>
        <w:r w:rsidR="0021238A">
          <w:rPr>
            <w:noProof/>
            <w:webHidden/>
          </w:rPr>
          <w:tab/>
        </w:r>
        <w:r w:rsidR="0021238A">
          <w:rPr>
            <w:noProof/>
            <w:webHidden/>
          </w:rPr>
          <w:fldChar w:fldCharType="begin"/>
        </w:r>
        <w:r w:rsidR="0021238A">
          <w:rPr>
            <w:noProof/>
            <w:webHidden/>
          </w:rPr>
          <w:instrText xml:space="preserve"> PAGEREF _Toc390965959 \h </w:instrText>
        </w:r>
        <w:r w:rsidR="0021238A">
          <w:rPr>
            <w:noProof/>
            <w:webHidden/>
          </w:rPr>
        </w:r>
        <w:r w:rsidR="0021238A">
          <w:rPr>
            <w:noProof/>
            <w:webHidden/>
          </w:rPr>
          <w:fldChar w:fldCharType="separate"/>
        </w:r>
        <w:r w:rsidR="001E2A8D">
          <w:rPr>
            <w:noProof/>
            <w:webHidden/>
          </w:rPr>
          <w:t>9</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60" w:history="1">
        <w:r w:rsidR="0021238A" w:rsidRPr="009C77FD">
          <w:rPr>
            <w:rStyle w:val="Hyperlink"/>
            <w:noProof/>
          </w:rPr>
          <w:t>2.1 Systemarchitektur</w:t>
        </w:r>
        <w:r w:rsidR="0021238A">
          <w:rPr>
            <w:noProof/>
            <w:webHidden/>
          </w:rPr>
          <w:tab/>
        </w:r>
        <w:r w:rsidR="0021238A">
          <w:rPr>
            <w:noProof/>
            <w:webHidden/>
          </w:rPr>
          <w:fldChar w:fldCharType="begin"/>
        </w:r>
        <w:r w:rsidR="0021238A">
          <w:rPr>
            <w:noProof/>
            <w:webHidden/>
          </w:rPr>
          <w:instrText xml:space="preserve"> PAGEREF _Toc390965960 \h </w:instrText>
        </w:r>
        <w:r w:rsidR="0021238A">
          <w:rPr>
            <w:noProof/>
            <w:webHidden/>
          </w:rPr>
        </w:r>
        <w:r w:rsidR="0021238A">
          <w:rPr>
            <w:noProof/>
            <w:webHidden/>
          </w:rPr>
          <w:fldChar w:fldCharType="separate"/>
        </w:r>
        <w:r w:rsidR="001E2A8D">
          <w:rPr>
            <w:noProof/>
            <w:webHidden/>
          </w:rPr>
          <w:t>9</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61" w:history="1">
        <w:r w:rsidR="0021238A" w:rsidRPr="009C77FD">
          <w:rPr>
            <w:rStyle w:val="Hyperlink"/>
            <w:noProof/>
          </w:rPr>
          <w:t>2.2 Client</w:t>
        </w:r>
        <w:r w:rsidR="0021238A">
          <w:rPr>
            <w:noProof/>
            <w:webHidden/>
          </w:rPr>
          <w:tab/>
        </w:r>
        <w:r w:rsidR="0021238A">
          <w:rPr>
            <w:noProof/>
            <w:webHidden/>
          </w:rPr>
          <w:fldChar w:fldCharType="begin"/>
        </w:r>
        <w:r w:rsidR="0021238A">
          <w:rPr>
            <w:noProof/>
            <w:webHidden/>
          </w:rPr>
          <w:instrText xml:space="preserve"> PAGEREF _Toc390965961 \h </w:instrText>
        </w:r>
        <w:r w:rsidR="0021238A">
          <w:rPr>
            <w:noProof/>
            <w:webHidden/>
          </w:rPr>
        </w:r>
        <w:r w:rsidR="0021238A">
          <w:rPr>
            <w:noProof/>
            <w:webHidden/>
          </w:rPr>
          <w:fldChar w:fldCharType="separate"/>
        </w:r>
        <w:r w:rsidR="001E2A8D">
          <w:rPr>
            <w:noProof/>
            <w:webHidden/>
          </w:rPr>
          <w:t>9</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62" w:history="1">
        <w:r w:rsidR="0021238A" w:rsidRPr="009C77FD">
          <w:rPr>
            <w:rStyle w:val="Hyperlink"/>
            <w:noProof/>
          </w:rPr>
          <w:t>2.2.1 Input Daten</w:t>
        </w:r>
        <w:r w:rsidR="0021238A">
          <w:rPr>
            <w:noProof/>
            <w:webHidden/>
          </w:rPr>
          <w:tab/>
        </w:r>
        <w:r w:rsidR="0021238A">
          <w:rPr>
            <w:noProof/>
            <w:webHidden/>
          </w:rPr>
          <w:fldChar w:fldCharType="begin"/>
        </w:r>
        <w:r w:rsidR="0021238A">
          <w:rPr>
            <w:noProof/>
            <w:webHidden/>
          </w:rPr>
          <w:instrText xml:space="preserve"> PAGEREF _Toc390965962 \h </w:instrText>
        </w:r>
        <w:r w:rsidR="0021238A">
          <w:rPr>
            <w:noProof/>
            <w:webHidden/>
          </w:rPr>
        </w:r>
        <w:r w:rsidR="0021238A">
          <w:rPr>
            <w:noProof/>
            <w:webHidden/>
          </w:rPr>
          <w:fldChar w:fldCharType="separate"/>
        </w:r>
        <w:r w:rsidR="001E2A8D">
          <w:rPr>
            <w:noProof/>
            <w:webHidden/>
          </w:rPr>
          <w:t>10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63" w:history="1">
        <w:r w:rsidR="0021238A" w:rsidRPr="009C77FD">
          <w:rPr>
            <w:rStyle w:val="Hyperlink"/>
            <w:noProof/>
          </w:rPr>
          <w:t>2.2.2 Datenverarbeitung</w:t>
        </w:r>
        <w:r w:rsidR="0021238A">
          <w:rPr>
            <w:noProof/>
            <w:webHidden/>
          </w:rPr>
          <w:tab/>
        </w:r>
        <w:r w:rsidR="0021238A">
          <w:rPr>
            <w:noProof/>
            <w:webHidden/>
          </w:rPr>
          <w:fldChar w:fldCharType="begin"/>
        </w:r>
        <w:r w:rsidR="0021238A">
          <w:rPr>
            <w:noProof/>
            <w:webHidden/>
          </w:rPr>
          <w:instrText xml:space="preserve"> PAGEREF _Toc390965963 \h </w:instrText>
        </w:r>
        <w:r w:rsidR="0021238A">
          <w:rPr>
            <w:noProof/>
            <w:webHidden/>
          </w:rPr>
        </w:r>
        <w:r w:rsidR="0021238A">
          <w:rPr>
            <w:noProof/>
            <w:webHidden/>
          </w:rPr>
          <w:fldChar w:fldCharType="separate"/>
        </w:r>
        <w:r w:rsidR="001E2A8D">
          <w:rPr>
            <w:noProof/>
            <w:webHidden/>
          </w:rPr>
          <w:t>12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64" w:history="1">
        <w:r w:rsidR="0021238A" w:rsidRPr="009C77FD">
          <w:rPr>
            <w:rStyle w:val="Hyperlink"/>
            <w:noProof/>
          </w:rPr>
          <w:t>2.2.3 Output der Daten</w:t>
        </w:r>
        <w:r w:rsidR="0021238A">
          <w:rPr>
            <w:noProof/>
            <w:webHidden/>
          </w:rPr>
          <w:tab/>
        </w:r>
        <w:r w:rsidR="0021238A">
          <w:rPr>
            <w:noProof/>
            <w:webHidden/>
          </w:rPr>
          <w:fldChar w:fldCharType="begin"/>
        </w:r>
        <w:r w:rsidR="0021238A">
          <w:rPr>
            <w:noProof/>
            <w:webHidden/>
          </w:rPr>
          <w:instrText xml:space="preserve"> PAGEREF _Toc390965964 \h </w:instrText>
        </w:r>
        <w:r w:rsidR="0021238A">
          <w:rPr>
            <w:noProof/>
            <w:webHidden/>
          </w:rPr>
        </w:r>
        <w:r w:rsidR="0021238A">
          <w:rPr>
            <w:noProof/>
            <w:webHidden/>
          </w:rPr>
          <w:fldChar w:fldCharType="separate"/>
        </w:r>
        <w:r w:rsidR="001E2A8D">
          <w:rPr>
            <w:noProof/>
            <w:webHidden/>
          </w:rPr>
          <w:t>12</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65" w:history="1">
        <w:r w:rsidR="0021238A" w:rsidRPr="009C77FD">
          <w:rPr>
            <w:rStyle w:val="Hyperlink"/>
            <w:noProof/>
          </w:rPr>
          <w:t>2.3 Server</w:t>
        </w:r>
        <w:r w:rsidR="0021238A">
          <w:rPr>
            <w:noProof/>
            <w:webHidden/>
          </w:rPr>
          <w:tab/>
        </w:r>
        <w:r w:rsidR="0021238A">
          <w:rPr>
            <w:noProof/>
            <w:webHidden/>
          </w:rPr>
          <w:fldChar w:fldCharType="begin"/>
        </w:r>
        <w:r w:rsidR="0021238A">
          <w:rPr>
            <w:noProof/>
            <w:webHidden/>
          </w:rPr>
          <w:instrText xml:space="preserve"> PAGEREF _Toc390965965 \h </w:instrText>
        </w:r>
        <w:r w:rsidR="0021238A">
          <w:rPr>
            <w:noProof/>
            <w:webHidden/>
          </w:rPr>
        </w:r>
        <w:r w:rsidR="0021238A">
          <w:rPr>
            <w:noProof/>
            <w:webHidden/>
          </w:rPr>
          <w:fldChar w:fldCharType="separate"/>
        </w:r>
        <w:r w:rsidR="001E2A8D">
          <w:rPr>
            <w:noProof/>
            <w:webHidden/>
          </w:rPr>
          <w:t>13</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66" w:history="1">
        <w:r w:rsidR="0021238A" w:rsidRPr="009C77FD">
          <w:rPr>
            <w:rStyle w:val="Hyperlink"/>
            <w:noProof/>
          </w:rPr>
          <w:t>2.3.1 Player / Observer Verwaltung</w:t>
        </w:r>
        <w:r w:rsidR="0021238A">
          <w:rPr>
            <w:noProof/>
            <w:webHidden/>
          </w:rPr>
          <w:tab/>
        </w:r>
        <w:r w:rsidR="0021238A">
          <w:rPr>
            <w:noProof/>
            <w:webHidden/>
          </w:rPr>
          <w:fldChar w:fldCharType="begin"/>
        </w:r>
        <w:r w:rsidR="0021238A">
          <w:rPr>
            <w:noProof/>
            <w:webHidden/>
          </w:rPr>
          <w:instrText xml:space="preserve"> PAGEREF _Toc390965966 \h </w:instrText>
        </w:r>
        <w:r w:rsidR="0021238A">
          <w:rPr>
            <w:noProof/>
            <w:webHidden/>
          </w:rPr>
        </w:r>
        <w:r w:rsidR="0021238A">
          <w:rPr>
            <w:noProof/>
            <w:webHidden/>
          </w:rPr>
          <w:fldChar w:fldCharType="separate"/>
        </w:r>
        <w:r w:rsidR="001E2A8D">
          <w:rPr>
            <w:noProof/>
            <w:webHidden/>
          </w:rPr>
          <w:t>13</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67" w:history="1">
        <w:r w:rsidR="0021238A" w:rsidRPr="009C77FD">
          <w:rPr>
            <w:rStyle w:val="Hyperlink"/>
            <w:noProof/>
          </w:rPr>
          <w:t>2.3.2 Datenverarbeitung / Simulation</w:t>
        </w:r>
        <w:r w:rsidR="0021238A">
          <w:rPr>
            <w:noProof/>
            <w:webHidden/>
          </w:rPr>
          <w:tab/>
        </w:r>
        <w:r w:rsidR="0021238A">
          <w:rPr>
            <w:noProof/>
            <w:webHidden/>
          </w:rPr>
          <w:fldChar w:fldCharType="begin"/>
        </w:r>
        <w:r w:rsidR="0021238A">
          <w:rPr>
            <w:noProof/>
            <w:webHidden/>
          </w:rPr>
          <w:instrText xml:space="preserve"> PAGEREF _Toc390965967 \h </w:instrText>
        </w:r>
        <w:r w:rsidR="0021238A">
          <w:rPr>
            <w:noProof/>
            <w:webHidden/>
          </w:rPr>
        </w:r>
        <w:r w:rsidR="0021238A">
          <w:rPr>
            <w:noProof/>
            <w:webHidden/>
          </w:rPr>
          <w:fldChar w:fldCharType="separate"/>
        </w:r>
        <w:r w:rsidR="001E2A8D">
          <w:rPr>
            <w:noProof/>
            <w:webHidden/>
          </w:rPr>
          <w:t>14</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5968" w:history="1">
        <w:r w:rsidR="0021238A" w:rsidRPr="009C77FD">
          <w:rPr>
            <w:rStyle w:val="Hyperlink"/>
            <w:noProof/>
          </w:rPr>
          <w:t>3.</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Entwicklungsumgebung</w:t>
        </w:r>
        <w:r w:rsidR="0021238A">
          <w:rPr>
            <w:noProof/>
            <w:webHidden/>
          </w:rPr>
          <w:tab/>
        </w:r>
        <w:r w:rsidR="0021238A">
          <w:rPr>
            <w:noProof/>
            <w:webHidden/>
          </w:rPr>
          <w:fldChar w:fldCharType="begin"/>
        </w:r>
        <w:r w:rsidR="0021238A">
          <w:rPr>
            <w:noProof/>
            <w:webHidden/>
          </w:rPr>
          <w:instrText xml:space="preserve"> PAGEREF _Toc390965968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69" w:history="1">
        <w:r w:rsidR="0021238A" w:rsidRPr="009C77FD">
          <w:rPr>
            <w:rStyle w:val="Hyperlink"/>
            <w:noProof/>
          </w:rPr>
          <w:t>3.1 Libraries / SDKs</w:t>
        </w:r>
        <w:r w:rsidR="0021238A">
          <w:rPr>
            <w:noProof/>
            <w:webHidden/>
          </w:rPr>
          <w:tab/>
        </w:r>
        <w:r w:rsidR="0021238A">
          <w:rPr>
            <w:noProof/>
            <w:webHidden/>
          </w:rPr>
          <w:fldChar w:fldCharType="begin"/>
        </w:r>
        <w:r w:rsidR="0021238A">
          <w:rPr>
            <w:noProof/>
            <w:webHidden/>
          </w:rPr>
          <w:instrText xml:space="preserve"> PAGEREF _Toc390965969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0" w:history="1">
        <w:r w:rsidR="0021238A" w:rsidRPr="009C77FD">
          <w:rPr>
            <w:rStyle w:val="Hyperlink"/>
            <w:noProof/>
          </w:rPr>
          <w:t>3.1.1 SLProject</w:t>
        </w:r>
        <w:r w:rsidR="0021238A">
          <w:rPr>
            <w:noProof/>
            <w:webHidden/>
          </w:rPr>
          <w:tab/>
        </w:r>
        <w:r w:rsidR="0021238A">
          <w:rPr>
            <w:noProof/>
            <w:webHidden/>
          </w:rPr>
          <w:fldChar w:fldCharType="begin"/>
        </w:r>
        <w:r w:rsidR="0021238A">
          <w:rPr>
            <w:noProof/>
            <w:webHidden/>
          </w:rPr>
          <w:instrText xml:space="preserve"> PAGEREF _Toc390965970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1" w:history="1">
        <w:r w:rsidR="0021238A" w:rsidRPr="009C77FD">
          <w:rPr>
            <w:rStyle w:val="Hyperlink"/>
            <w:noProof/>
            <w:lang w:val="en-US"/>
          </w:rPr>
          <w:t>3.1.2 Kinect for Windows SDK v1</w:t>
        </w:r>
        <w:r w:rsidR="0021238A">
          <w:rPr>
            <w:noProof/>
            <w:webHidden/>
          </w:rPr>
          <w:tab/>
        </w:r>
        <w:r w:rsidR="0021238A">
          <w:rPr>
            <w:noProof/>
            <w:webHidden/>
          </w:rPr>
          <w:fldChar w:fldCharType="begin"/>
        </w:r>
        <w:r w:rsidR="0021238A">
          <w:rPr>
            <w:noProof/>
            <w:webHidden/>
          </w:rPr>
          <w:instrText xml:space="preserve"> PAGEREF _Toc390965971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2" w:history="1">
        <w:r w:rsidR="0021238A" w:rsidRPr="009C77FD">
          <w:rPr>
            <w:rStyle w:val="Hyperlink"/>
            <w:noProof/>
            <w:lang w:val="en-US"/>
          </w:rPr>
          <w:t>3.1.3 Kinect for Windows SDK v2</w:t>
        </w:r>
        <w:r w:rsidR="0021238A">
          <w:rPr>
            <w:noProof/>
            <w:webHidden/>
          </w:rPr>
          <w:tab/>
        </w:r>
        <w:r w:rsidR="0021238A">
          <w:rPr>
            <w:noProof/>
            <w:webHidden/>
          </w:rPr>
          <w:fldChar w:fldCharType="begin"/>
        </w:r>
        <w:r w:rsidR="0021238A">
          <w:rPr>
            <w:noProof/>
            <w:webHidden/>
          </w:rPr>
          <w:instrText xml:space="preserve"> PAGEREF _Toc390965972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3" w:history="1">
        <w:r w:rsidR="0021238A" w:rsidRPr="009C77FD">
          <w:rPr>
            <w:rStyle w:val="Hyperlink"/>
            <w:noProof/>
          </w:rPr>
          <w:t>3.1.4 RakNet</w:t>
        </w:r>
        <w:r w:rsidR="0021238A">
          <w:rPr>
            <w:noProof/>
            <w:webHidden/>
          </w:rPr>
          <w:tab/>
        </w:r>
        <w:r w:rsidR="0021238A">
          <w:rPr>
            <w:noProof/>
            <w:webHidden/>
          </w:rPr>
          <w:fldChar w:fldCharType="begin"/>
        </w:r>
        <w:r w:rsidR="0021238A">
          <w:rPr>
            <w:noProof/>
            <w:webHidden/>
          </w:rPr>
          <w:instrText xml:space="preserve"> PAGEREF _Toc390965973 \h </w:instrText>
        </w:r>
        <w:r w:rsidR="0021238A">
          <w:rPr>
            <w:noProof/>
            <w:webHidden/>
          </w:rPr>
        </w:r>
        <w:r w:rsidR="0021238A">
          <w:rPr>
            <w:noProof/>
            <w:webHidden/>
          </w:rPr>
          <w:fldChar w:fldCharType="separate"/>
        </w:r>
        <w:r w:rsidR="001E2A8D">
          <w:rPr>
            <w:noProof/>
            <w:webHidden/>
          </w:rPr>
          <w:t>15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4" w:history="1">
        <w:r w:rsidR="0021238A" w:rsidRPr="009C77FD">
          <w:rPr>
            <w:rStyle w:val="Hyperlink"/>
            <w:noProof/>
          </w:rPr>
          <w:t>3.1.5 Assimp</w:t>
        </w:r>
        <w:r w:rsidR="0021238A">
          <w:rPr>
            <w:noProof/>
            <w:webHidden/>
          </w:rPr>
          <w:tab/>
        </w:r>
        <w:r w:rsidR="0021238A">
          <w:rPr>
            <w:noProof/>
            <w:webHidden/>
          </w:rPr>
          <w:fldChar w:fldCharType="begin"/>
        </w:r>
        <w:r w:rsidR="0021238A">
          <w:rPr>
            <w:noProof/>
            <w:webHidden/>
          </w:rPr>
          <w:instrText xml:space="preserve"> PAGEREF _Toc390965974 \h </w:instrText>
        </w:r>
        <w:r w:rsidR="0021238A">
          <w:rPr>
            <w:noProof/>
            <w:webHidden/>
          </w:rPr>
        </w:r>
        <w:r w:rsidR="0021238A">
          <w:rPr>
            <w:noProof/>
            <w:webHidden/>
          </w:rPr>
          <w:fldChar w:fldCharType="separate"/>
        </w:r>
        <w:r w:rsidR="001E2A8D">
          <w:rPr>
            <w:noProof/>
            <w:webHidden/>
          </w:rPr>
          <w:t>16</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75" w:history="1">
        <w:r w:rsidR="0021238A" w:rsidRPr="009C77FD">
          <w:rPr>
            <w:rStyle w:val="Hyperlink"/>
            <w:noProof/>
          </w:rPr>
          <w:t>3.2 MS Visual Studio 2012 Projekt</w:t>
        </w:r>
        <w:r w:rsidR="0021238A">
          <w:rPr>
            <w:noProof/>
            <w:webHidden/>
          </w:rPr>
          <w:tab/>
        </w:r>
        <w:r w:rsidR="0021238A">
          <w:rPr>
            <w:noProof/>
            <w:webHidden/>
          </w:rPr>
          <w:fldChar w:fldCharType="begin"/>
        </w:r>
        <w:r w:rsidR="0021238A">
          <w:rPr>
            <w:noProof/>
            <w:webHidden/>
          </w:rPr>
          <w:instrText xml:space="preserve"> PAGEREF _Toc390965975 \h </w:instrText>
        </w:r>
        <w:r w:rsidR="0021238A">
          <w:rPr>
            <w:noProof/>
            <w:webHidden/>
          </w:rPr>
        </w:r>
        <w:r w:rsidR="0021238A">
          <w:rPr>
            <w:noProof/>
            <w:webHidden/>
          </w:rPr>
          <w:fldChar w:fldCharType="separate"/>
        </w:r>
        <w:r w:rsidR="001E2A8D">
          <w:rPr>
            <w:noProof/>
            <w:webHidden/>
          </w:rPr>
          <w:t>16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6" w:history="1">
        <w:r w:rsidR="0021238A" w:rsidRPr="009C77FD">
          <w:rPr>
            <w:rStyle w:val="Hyperlink"/>
            <w:noProof/>
          </w:rPr>
          <w:t>3.2.1 SVN</w:t>
        </w:r>
        <w:r w:rsidR="0021238A">
          <w:rPr>
            <w:noProof/>
            <w:webHidden/>
          </w:rPr>
          <w:tab/>
        </w:r>
        <w:r w:rsidR="0021238A">
          <w:rPr>
            <w:noProof/>
            <w:webHidden/>
          </w:rPr>
          <w:fldChar w:fldCharType="begin"/>
        </w:r>
        <w:r w:rsidR="0021238A">
          <w:rPr>
            <w:noProof/>
            <w:webHidden/>
          </w:rPr>
          <w:instrText xml:space="preserve"> PAGEREF _Toc390965976 \h </w:instrText>
        </w:r>
        <w:r w:rsidR="0021238A">
          <w:rPr>
            <w:noProof/>
            <w:webHidden/>
          </w:rPr>
        </w:r>
        <w:r w:rsidR="0021238A">
          <w:rPr>
            <w:noProof/>
            <w:webHidden/>
          </w:rPr>
          <w:fldChar w:fldCharType="separate"/>
        </w:r>
        <w:r w:rsidR="001E2A8D">
          <w:rPr>
            <w:noProof/>
            <w:webHidden/>
          </w:rPr>
          <w:t>16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7" w:history="1">
        <w:r w:rsidR="0021238A" w:rsidRPr="009C77FD">
          <w:rPr>
            <w:rStyle w:val="Hyperlink"/>
            <w:noProof/>
          </w:rPr>
          <w:t>3.2.2 Projekt Struktur</w:t>
        </w:r>
        <w:r w:rsidR="0021238A">
          <w:rPr>
            <w:noProof/>
            <w:webHidden/>
          </w:rPr>
          <w:tab/>
        </w:r>
        <w:r w:rsidR="0021238A">
          <w:rPr>
            <w:noProof/>
            <w:webHidden/>
          </w:rPr>
          <w:fldChar w:fldCharType="begin"/>
        </w:r>
        <w:r w:rsidR="0021238A">
          <w:rPr>
            <w:noProof/>
            <w:webHidden/>
          </w:rPr>
          <w:instrText xml:space="preserve"> PAGEREF _Toc390965977 \h </w:instrText>
        </w:r>
        <w:r w:rsidR="0021238A">
          <w:rPr>
            <w:noProof/>
            <w:webHidden/>
          </w:rPr>
        </w:r>
        <w:r w:rsidR="0021238A">
          <w:rPr>
            <w:noProof/>
            <w:webHidden/>
          </w:rPr>
          <w:fldChar w:fldCharType="separate"/>
        </w:r>
        <w:r w:rsidR="001E2A8D">
          <w:rPr>
            <w:noProof/>
            <w:webHidden/>
          </w:rPr>
          <w:t>16</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8" w:history="1">
        <w:r w:rsidR="0021238A" w:rsidRPr="009C77FD">
          <w:rPr>
            <w:rStyle w:val="Hyperlink"/>
            <w:noProof/>
          </w:rPr>
          <w:t>3.2.3 Ordnerstruktur</w:t>
        </w:r>
        <w:r w:rsidR="0021238A">
          <w:rPr>
            <w:noProof/>
            <w:webHidden/>
          </w:rPr>
          <w:tab/>
        </w:r>
        <w:r w:rsidR="0021238A">
          <w:rPr>
            <w:noProof/>
            <w:webHidden/>
          </w:rPr>
          <w:fldChar w:fldCharType="begin"/>
        </w:r>
        <w:r w:rsidR="0021238A">
          <w:rPr>
            <w:noProof/>
            <w:webHidden/>
          </w:rPr>
          <w:instrText xml:space="preserve"> PAGEREF _Toc390965978 \h </w:instrText>
        </w:r>
        <w:r w:rsidR="0021238A">
          <w:rPr>
            <w:noProof/>
            <w:webHidden/>
          </w:rPr>
        </w:r>
        <w:r w:rsidR="0021238A">
          <w:rPr>
            <w:noProof/>
            <w:webHidden/>
          </w:rPr>
          <w:fldChar w:fldCharType="separate"/>
        </w:r>
        <w:r w:rsidR="001E2A8D">
          <w:rPr>
            <w:noProof/>
            <w:webHidden/>
          </w:rPr>
          <w:t>17</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79" w:history="1">
        <w:r w:rsidR="0021238A" w:rsidRPr="009C77FD">
          <w:rPr>
            <w:rStyle w:val="Hyperlink"/>
            <w:noProof/>
          </w:rPr>
          <w:t>3.2.4 Visual Studio Konfigurationen</w:t>
        </w:r>
        <w:r w:rsidR="0021238A">
          <w:rPr>
            <w:noProof/>
            <w:webHidden/>
          </w:rPr>
          <w:tab/>
        </w:r>
        <w:r w:rsidR="0021238A">
          <w:rPr>
            <w:noProof/>
            <w:webHidden/>
          </w:rPr>
          <w:fldChar w:fldCharType="begin"/>
        </w:r>
        <w:r w:rsidR="0021238A">
          <w:rPr>
            <w:noProof/>
            <w:webHidden/>
          </w:rPr>
          <w:instrText xml:space="preserve"> PAGEREF _Toc390965979 \h </w:instrText>
        </w:r>
        <w:r w:rsidR="0021238A">
          <w:rPr>
            <w:noProof/>
            <w:webHidden/>
          </w:rPr>
        </w:r>
        <w:r w:rsidR="0021238A">
          <w:rPr>
            <w:noProof/>
            <w:webHidden/>
          </w:rPr>
          <w:fldChar w:fldCharType="separate"/>
        </w:r>
        <w:r w:rsidR="001E2A8D">
          <w:rPr>
            <w:noProof/>
            <w:webHidden/>
          </w:rPr>
          <w:t>17</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5980" w:history="1">
        <w:r w:rsidR="0021238A" w:rsidRPr="009C77FD">
          <w:rPr>
            <w:rStyle w:val="Hyperlink"/>
            <w:noProof/>
          </w:rPr>
          <w:t>4.</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Implementation</w:t>
        </w:r>
        <w:r w:rsidR="0021238A">
          <w:rPr>
            <w:noProof/>
            <w:webHidden/>
          </w:rPr>
          <w:tab/>
        </w:r>
        <w:r w:rsidR="0021238A">
          <w:rPr>
            <w:noProof/>
            <w:webHidden/>
          </w:rPr>
          <w:fldChar w:fldCharType="begin"/>
        </w:r>
        <w:r w:rsidR="0021238A">
          <w:rPr>
            <w:noProof/>
            <w:webHidden/>
          </w:rPr>
          <w:instrText xml:space="preserve"> PAGEREF _Toc390965980 \h </w:instrText>
        </w:r>
        <w:r w:rsidR="0021238A">
          <w:rPr>
            <w:noProof/>
            <w:webHidden/>
          </w:rPr>
        </w:r>
        <w:r w:rsidR="0021238A">
          <w:rPr>
            <w:noProof/>
            <w:webHidden/>
          </w:rPr>
          <w:fldChar w:fldCharType="separate"/>
        </w:r>
        <w:r w:rsidR="001E2A8D">
          <w:rPr>
            <w:noProof/>
            <w:webHidden/>
          </w:rPr>
          <w:t>19</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81" w:history="1">
        <w:r w:rsidR="0021238A" w:rsidRPr="009C77FD">
          <w:rPr>
            <w:rStyle w:val="Hyperlink"/>
            <w:noProof/>
          </w:rPr>
          <w:t>4.1 Anpassungen SLProject</w:t>
        </w:r>
        <w:r w:rsidR="0021238A">
          <w:rPr>
            <w:noProof/>
            <w:webHidden/>
          </w:rPr>
          <w:tab/>
        </w:r>
        <w:r w:rsidR="0021238A">
          <w:rPr>
            <w:noProof/>
            <w:webHidden/>
          </w:rPr>
          <w:fldChar w:fldCharType="begin"/>
        </w:r>
        <w:r w:rsidR="0021238A">
          <w:rPr>
            <w:noProof/>
            <w:webHidden/>
          </w:rPr>
          <w:instrText xml:space="preserve"> PAGEREF _Toc390965981 \h </w:instrText>
        </w:r>
        <w:r w:rsidR="0021238A">
          <w:rPr>
            <w:noProof/>
            <w:webHidden/>
          </w:rPr>
        </w:r>
        <w:r w:rsidR="0021238A">
          <w:rPr>
            <w:noProof/>
            <w:webHidden/>
          </w:rPr>
          <w:fldChar w:fldCharType="separate"/>
        </w:r>
        <w:r w:rsidR="001E2A8D">
          <w:rPr>
            <w:noProof/>
            <w:webHidden/>
          </w:rPr>
          <w:t>19</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2" w:history="1">
        <w:r w:rsidR="0021238A" w:rsidRPr="009C77FD">
          <w:rPr>
            <w:rStyle w:val="Hyperlink"/>
            <w:noProof/>
          </w:rPr>
          <w:t>4.1.1 Ausgangslage</w:t>
        </w:r>
        <w:r w:rsidR="0021238A">
          <w:rPr>
            <w:noProof/>
            <w:webHidden/>
          </w:rPr>
          <w:tab/>
        </w:r>
        <w:r w:rsidR="0021238A">
          <w:rPr>
            <w:noProof/>
            <w:webHidden/>
          </w:rPr>
          <w:fldChar w:fldCharType="begin"/>
        </w:r>
        <w:r w:rsidR="0021238A">
          <w:rPr>
            <w:noProof/>
            <w:webHidden/>
          </w:rPr>
          <w:instrText xml:space="preserve"> PAGEREF _Toc390965982 \h </w:instrText>
        </w:r>
        <w:r w:rsidR="0021238A">
          <w:rPr>
            <w:noProof/>
            <w:webHidden/>
          </w:rPr>
        </w:r>
        <w:r w:rsidR="0021238A">
          <w:rPr>
            <w:noProof/>
            <w:webHidden/>
          </w:rPr>
          <w:fldChar w:fldCharType="separate"/>
        </w:r>
        <w:r w:rsidR="001E2A8D">
          <w:rPr>
            <w:noProof/>
            <w:webHidden/>
          </w:rPr>
          <w:t>19</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3" w:history="1">
        <w:r w:rsidR="0021238A" w:rsidRPr="009C77FD">
          <w:rPr>
            <w:rStyle w:val="Hyperlink"/>
            <w:noProof/>
          </w:rPr>
          <w:t>4.1.2 Änderungen an SLScene</w:t>
        </w:r>
        <w:r w:rsidR="0021238A">
          <w:rPr>
            <w:noProof/>
            <w:webHidden/>
          </w:rPr>
          <w:tab/>
        </w:r>
        <w:r w:rsidR="0021238A">
          <w:rPr>
            <w:noProof/>
            <w:webHidden/>
          </w:rPr>
          <w:fldChar w:fldCharType="begin"/>
        </w:r>
        <w:r w:rsidR="0021238A">
          <w:rPr>
            <w:noProof/>
            <w:webHidden/>
          </w:rPr>
          <w:instrText xml:space="preserve"> PAGEREF _Toc390965983 \h </w:instrText>
        </w:r>
        <w:r w:rsidR="0021238A">
          <w:rPr>
            <w:noProof/>
            <w:webHidden/>
          </w:rPr>
        </w:r>
        <w:r w:rsidR="0021238A">
          <w:rPr>
            <w:noProof/>
            <w:webHidden/>
          </w:rPr>
          <w:fldChar w:fldCharType="separate"/>
        </w:r>
        <w:r w:rsidR="001E2A8D">
          <w:rPr>
            <w:noProof/>
            <w:webHidden/>
          </w:rPr>
          <w:t>20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4" w:history="1">
        <w:r w:rsidR="0021238A" w:rsidRPr="009C77FD">
          <w:rPr>
            <w:rStyle w:val="Hyperlink"/>
            <w:noProof/>
          </w:rPr>
          <w:t>4.1.3 Änderungen an SLSceneView</w:t>
        </w:r>
        <w:r w:rsidR="0021238A">
          <w:rPr>
            <w:noProof/>
            <w:webHidden/>
          </w:rPr>
          <w:tab/>
        </w:r>
        <w:r w:rsidR="0021238A">
          <w:rPr>
            <w:noProof/>
            <w:webHidden/>
          </w:rPr>
          <w:fldChar w:fldCharType="begin"/>
        </w:r>
        <w:r w:rsidR="0021238A">
          <w:rPr>
            <w:noProof/>
            <w:webHidden/>
          </w:rPr>
          <w:instrText xml:space="preserve"> PAGEREF _Toc390965984 \h </w:instrText>
        </w:r>
        <w:r w:rsidR="0021238A">
          <w:rPr>
            <w:noProof/>
            <w:webHidden/>
          </w:rPr>
        </w:r>
        <w:r w:rsidR="0021238A">
          <w:rPr>
            <w:noProof/>
            <w:webHidden/>
          </w:rPr>
          <w:fldChar w:fldCharType="separate"/>
        </w:r>
        <w:r w:rsidR="001E2A8D">
          <w:rPr>
            <w:noProof/>
            <w:webHidden/>
          </w:rPr>
          <w:t>20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5" w:history="1">
        <w:r w:rsidR="0021238A" w:rsidRPr="009C77FD">
          <w:rPr>
            <w:rStyle w:val="Hyperlink"/>
            <w:noProof/>
          </w:rPr>
          <w:t>4.1.4 Änderungen an SLInterface</w:t>
        </w:r>
        <w:r w:rsidR="0021238A">
          <w:rPr>
            <w:noProof/>
            <w:webHidden/>
          </w:rPr>
          <w:tab/>
        </w:r>
        <w:r w:rsidR="0021238A">
          <w:rPr>
            <w:noProof/>
            <w:webHidden/>
          </w:rPr>
          <w:fldChar w:fldCharType="begin"/>
        </w:r>
        <w:r w:rsidR="0021238A">
          <w:rPr>
            <w:noProof/>
            <w:webHidden/>
          </w:rPr>
          <w:instrText xml:space="preserve"> PAGEREF _Toc390965985 \h </w:instrText>
        </w:r>
        <w:r w:rsidR="0021238A">
          <w:rPr>
            <w:noProof/>
            <w:webHidden/>
          </w:rPr>
        </w:r>
        <w:r w:rsidR="0021238A">
          <w:rPr>
            <w:noProof/>
            <w:webHidden/>
          </w:rPr>
          <w:fldChar w:fldCharType="separate"/>
        </w:r>
        <w:r w:rsidR="001E2A8D">
          <w:rPr>
            <w:noProof/>
            <w:webHidden/>
          </w:rPr>
          <w:t>20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6" w:history="1">
        <w:r w:rsidR="0021238A" w:rsidRPr="009C77FD">
          <w:rPr>
            <w:rStyle w:val="Hyperlink"/>
            <w:noProof/>
          </w:rPr>
          <w:t>4.1.5 Manipulation der aktiven Kamera</w:t>
        </w:r>
        <w:r w:rsidR="0021238A">
          <w:rPr>
            <w:noProof/>
            <w:webHidden/>
          </w:rPr>
          <w:tab/>
        </w:r>
        <w:r w:rsidR="0021238A">
          <w:rPr>
            <w:noProof/>
            <w:webHidden/>
          </w:rPr>
          <w:fldChar w:fldCharType="begin"/>
        </w:r>
        <w:r w:rsidR="0021238A">
          <w:rPr>
            <w:noProof/>
            <w:webHidden/>
          </w:rPr>
          <w:instrText xml:space="preserve"> PAGEREF _Toc390965986 \h </w:instrText>
        </w:r>
        <w:r w:rsidR="0021238A">
          <w:rPr>
            <w:noProof/>
            <w:webHidden/>
          </w:rPr>
        </w:r>
        <w:r w:rsidR="0021238A">
          <w:rPr>
            <w:noProof/>
            <w:webHidden/>
          </w:rPr>
          <w:fldChar w:fldCharType="separate"/>
        </w:r>
        <w:r w:rsidR="001E2A8D">
          <w:rPr>
            <w:noProof/>
            <w:webHidden/>
          </w:rPr>
          <w:t>21</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87" w:history="1">
        <w:r w:rsidR="0021238A" w:rsidRPr="009C77FD">
          <w:rPr>
            <w:rStyle w:val="Hyperlink"/>
            <w:noProof/>
          </w:rPr>
          <w:t>4.2 Skelett Visualisierung</w:t>
        </w:r>
        <w:r w:rsidR="0021238A">
          <w:rPr>
            <w:noProof/>
            <w:webHidden/>
          </w:rPr>
          <w:tab/>
        </w:r>
        <w:r w:rsidR="0021238A">
          <w:rPr>
            <w:noProof/>
            <w:webHidden/>
          </w:rPr>
          <w:fldChar w:fldCharType="begin"/>
        </w:r>
        <w:r w:rsidR="0021238A">
          <w:rPr>
            <w:noProof/>
            <w:webHidden/>
          </w:rPr>
          <w:instrText xml:space="preserve"> PAGEREF _Toc390965987 \h </w:instrText>
        </w:r>
        <w:r w:rsidR="0021238A">
          <w:rPr>
            <w:noProof/>
            <w:webHidden/>
          </w:rPr>
        </w:r>
        <w:r w:rsidR="0021238A">
          <w:rPr>
            <w:noProof/>
            <w:webHidden/>
          </w:rPr>
          <w:fldChar w:fldCharType="separate"/>
        </w:r>
        <w:r w:rsidR="001E2A8D">
          <w:rPr>
            <w:noProof/>
            <w:webHidden/>
          </w:rPr>
          <w:t>22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8" w:history="1">
        <w:r w:rsidR="0021238A" w:rsidRPr="009C77FD">
          <w:rPr>
            <w:rStyle w:val="Hyperlink"/>
            <w:noProof/>
          </w:rPr>
          <w:t>4.2.1 Kinect Daten</w:t>
        </w:r>
        <w:r w:rsidR="0021238A">
          <w:rPr>
            <w:noProof/>
            <w:webHidden/>
          </w:rPr>
          <w:tab/>
        </w:r>
        <w:r w:rsidR="0021238A">
          <w:rPr>
            <w:noProof/>
            <w:webHidden/>
          </w:rPr>
          <w:fldChar w:fldCharType="begin"/>
        </w:r>
        <w:r w:rsidR="0021238A">
          <w:rPr>
            <w:noProof/>
            <w:webHidden/>
          </w:rPr>
          <w:instrText xml:space="preserve"> PAGEREF _Toc390965988 \h </w:instrText>
        </w:r>
        <w:r w:rsidR="0021238A">
          <w:rPr>
            <w:noProof/>
            <w:webHidden/>
          </w:rPr>
        </w:r>
        <w:r w:rsidR="0021238A">
          <w:rPr>
            <w:noProof/>
            <w:webHidden/>
          </w:rPr>
          <w:fldChar w:fldCharType="separate"/>
        </w:r>
        <w:r w:rsidR="001E2A8D">
          <w:rPr>
            <w:noProof/>
            <w:webHidden/>
          </w:rPr>
          <w:t>22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89" w:history="1">
        <w:r w:rsidR="0021238A" w:rsidRPr="009C77FD">
          <w:rPr>
            <w:rStyle w:val="Hyperlink"/>
            <w:noProof/>
          </w:rPr>
          <w:t>4.2.2 Skelett Daten</w:t>
        </w:r>
        <w:r w:rsidR="0021238A">
          <w:rPr>
            <w:noProof/>
            <w:webHidden/>
          </w:rPr>
          <w:tab/>
        </w:r>
        <w:r w:rsidR="0021238A">
          <w:rPr>
            <w:noProof/>
            <w:webHidden/>
          </w:rPr>
          <w:fldChar w:fldCharType="begin"/>
        </w:r>
        <w:r w:rsidR="0021238A">
          <w:rPr>
            <w:noProof/>
            <w:webHidden/>
          </w:rPr>
          <w:instrText xml:space="preserve"> PAGEREF _Toc390965989 \h </w:instrText>
        </w:r>
        <w:r w:rsidR="0021238A">
          <w:rPr>
            <w:noProof/>
            <w:webHidden/>
          </w:rPr>
        </w:r>
        <w:r w:rsidR="0021238A">
          <w:rPr>
            <w:noProof/>
            <w:webHidden/>
          </w:rPr>
          <w:fldChar w:fldCharType="separate"/>
        </w:r>
        <w:r w:rsidR="001E2A8D">
          <w:rPr>
            <w:noProof/>
            <w:webHidden/>
          </w:rPr>
          <w:t>23</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0" w:history="1">
        <w:r w:rsidR="0021238A" w:rsidRPr="009C77FD">
          <w:rPr>
            <w:rStyle w:val="Hyperlink"/>
            <w:noProof/>
          </w:rPr>
          <w:t>4.2.3 Daten aufbereiten</w:t>
        </w:r>
        <w:r w:rsidR="0021238A">
          <w:rPr>
            <w:noProof/>
            <w:webHidden/>
          </w:rPr>
          <w:tab/>
        </w:r>
        <w:r w:rsidR="0021238A">
          <w:rPr>
            <w:noProof/>
            <w:webHidden/>
          </w:rPr>
          <w:fldChar w:fldCharType="begin"/>
        </w:r>
        <w:r w:rsidR="0021238A">
          <w:rPr>
            <w:noProof/>
            <w:webHidden/>
          </w:rPr>
          <w:instrText xml:space="preserve"> PAGEREF _Toc390965990 \h </w:instrText>
        </w:r>
        <w:r w:rsidR="0021238A">
          <w:rPr>
            <w:noProof/>
            <w:webHidden/>
          </w:rPr>
        </w:r>
        <w:r w:rsidR="0021238A">
          <w:rPr>
            <w:noProof/>
            <w:webHidden/>
          </w:rPr>
          <w:fldChar w:fldCharType="separate"/>
        </w:r>
        <w:r w:rsidR="001E2A8D">
          <w:rPr>
            <w:noProof/>
            <w:webHidden/>
          </w:rPr>
          <w:t>24</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1" w:history="1">
        <w:r w:rsidR="0021238A" w:rsidRPr="009C77FD">
          <w:rPr>
            <w:rStyle w:val="Hyperlink"/>
            <w:noProof/>
          </w:rPr>
          <w:t>4.2.4 Daten-Darstellung</w:t>
        </w:r>
        <w:r w:rsidR="0021238A">
          <w:rPr>
            <w:noProof/>
            <w:webHidden/>
          </w:rPr>
          <w:tab/>
        </w:r>
        <w:r w:rsidR="0021238A">
          <w:rPr>
            <w:noProof/>
            <w:webHidden/>
          </w:rPr>
          <w:fldChar w:fldCharType="begin"/>
        </w:r>
        <w:r w:rsidR="0021238A">
          <w:rPr>
            <w:noProof/>
            <w:webHidden/>
          </w:rPr>
          <w:instrText xml:space="preserve"> PAGEREF _Toc390965991 \h </w:instrText>
        </w:r>
        <w:r w:rsidR="0021238A">
          <w:rPr>
            <w:noProof/>
            <w:webHidden/>
          </w:rPr>
        </w:r>
        <w:r w:rsidR="0021238A">
          <w:rPr>
            <w:noProof/>
            <w:webHidden/>
          </w:rPr>
          <w:fldChar w:fldCharType="separate"/>
        </w:r>
        <w:r w:rsidR="001E2A8D">
          <w:rPr>
            <w:noProof/>
            <w:webHidden/>
          </w:rPr>
          <w:t>25</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2" w:history="1">
        <w:r w:rsidR="0021238A" w:rsidRPr="009C77FD">
          <w:rPr>
            <w:rStyle w:val="Hyperlink"/>
            <w:noProof/>
          </w:rPr>
          <w:t>4.2.5 Zusammenfassung</w:t>
        </w:r>
        <w:r w:rsidR="0021238A">
          <w:rPr>
            <w:noProof/>
            <w:webHidden/>
          </w:rPr>
          <w:tab/>
        </w:r>
        <w:r w:rsidR="0021238A">
          <w:rPr>
            <w:noProof/>
            <w:webHidden/>
          </w:rPr>
          <w:fldChar w:fldCharType="begin"/>
        </w:r>
        <w:r w:rsidR="0021238A">
          <w:rPr>
            <w:noProof/>
            <w:webHidden/>
          </w:rPr>
          <w:instrText xml:space="preserve"> PAGEREF _Toc390965992 \h </w:instrText>
        </w:r>
        <w:r w:rsidR="0021238A">
          <w:rPr>
            <w:noProof/>
            <w:webHidden/>
          </w:rPr>
        </w:r>
        <w:r w:rsidR="0021238A">
          <w:rPr>
            <w:noProof/>
            <w:webHidden/>
          </w:rPr>
          <w:fldChar w:fldCharType="separate"/>
        </w:r>
        <w:r w:rsidR="001E2A8D">
          <w:rPr>
            <w:noProof/>
            <w:webHidden/>
          </w:rPr>
          <w:t>26</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93" w:history="1">
        <w:r w:rsidR="0021238A" w:rsidRPr="009C77FD">
          <w:rPr>
            <w:rStyle w:val="Hyperlink"/>
            <w:noProof/>
          </w:rPr>
          <w:t>4.3 Client / Server Kommunikation</w:t>
        </w:r>
        <w:r w:rsidR="0021238A">
          <w:rPr>
            <w:noProof/>
            <w:webHidden/>
          </w:rPr>
          <w:tab/>
        </w:r>
        <w:r w:rsidR="0021238A">
          <w:rPr>
            <w:noProof/>
            <w:webHidden/>
          </w:rPr>
          <w:fldChar w:fldCharType="begin"/>
        </w:r>
        <w:r w:rsidR="0021238A">
          <w:rPr>
            <w:noProof/>
            <w:webHidden/>
          </w:rPr>
          <w:instrText xml:space="preserve"> PAGEREF _Toc390965993 \h </w:instrText>
        </w:r>
        <w:r w:rsidR="0021238A">
          <w:rPr>
            <w:noProof/>
            <w:webHidden/>
          </w:rPr>
        </w:r>
        <w:r w:rsidR="0021238A">
          <w:rPr>
            <w:noProof/>
            <w:webHidden/>
          </w:rPr>
          <w:fldChar w:fldCharType="separate"/>
        </w:r>
        <w:r w:rsidR="001E2A8D">
          <w:rPr>
            <w:noProof/>
            <w:webHidden/>
          </w:rPr>
          <w:t>27</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4" w:history="1">
        <w:r w:rsidR="0021238A" w:rsidRPr="009C77FD">
          <w:rPr>
            <w:rStyle w:val="Hyperlink"/>
            <w:noProof/>
          </w:rPr>
          <w:t>4.3.1 Grundfunktionalität</w:t>
        </w:r>
        <w:r w:rsidR="0021238A">
          <w:rPr>
            <w:noProof/>
            <w:webHidden/>
          </w:rPr>
          <w:tab/>
        </w:r>
        <w:r w:rsidR="0021238A">
          <w:rPr>
            <w:noProof/>
            <w:webHidden/>
          </w:rPr>
          <w:fldChar w:fldCharType="begin"/>
        </w:r>
        <w:r w:rsidR="0021238A">
          <w:rPr>
            <w:noProof/>
            <w:webHidden/>
          </w:rPr>
          <w:instrText xml:space="preserve"> PAGEREF _Toc390965994 \h </w:instrText>
        </w:r>
        <w:r w:rsidR="0021238A">
          <w:rPr>
            <w:noProof/>
            <w:webHidden/>
          </w:rPr>
        </w:r>
        <w:r w:rsidR="0021238A">
          <w:rPr>
            <w:noProof/>
            <w:webHidden/>
          </w:rPr>
          <w:fldChar w:fldCharType="separate"/>
        </w:r>
        <w:r w:rsidR="001E2A8D">
          <w:rPr>
            <w:noProof/>
            <w:webHidden/>
          </w:rPr>
          <w:t>27</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5" w:history="1">
        <w:r w:rsidR="0021238A" w:rsidRPr="009C77FD">
          <w:rPr>
            <w:rStyle w:val="Hyperlink"/>
            <w:noProof/>
          </w:rPr>
          <w:t>4.3.2 Common Library</w:t>
        </w:r>
        <w:r w:rsidR="0021238A">
          <w:rPr>
            <w:noProof/>
            <w:webHidden/>
          </w:rPr>
          <w:tab/>
        </w:r>
        <w:r w:rsidR="0021238A">
          <w:rPr>
            <w:noProof/>
            <w:webHidden/>
          </w:rPr>
          <w:fldChar w:fldCharType="begin"/>
        </w:r>
        <w:r w:rsidR="0021238A">
          <w:rPr>
            <w:noProof/>
            <w:webHidden/>
          </w:rPr>
          <w:instrText xml:space="preserve"> PAGEREF _Toc390965995 \h </w:instrText>
        </w:r>
        <w:r w:rsidR="0021238A">
          <w:rPr>
            <w:noProof/>
            <w:webHidden/>
          </w:rPr>
        </w:r>
        <w:r w:rsidR="0021238A">
          <w:rPr>
            <w:noProof/>
            <w:webHidden/>
          </w:rPr>
          <w:fldChar w:fldCharType="separate"/>
        </w:r>
        <w:r w:rsidR="001E2A8D">
          <w:rPr>
            <w:noProof/>
            <w:webHidden/>
          </w:rPr>
          <w:t>27</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6" w:history="1">
        <w:r w:rsidR="0021238A" w:rsidRPr="009C77FD">
          <w:rPr>
            <w:rStyle w:val="Hyperlink"/>
            <w:noProof/>
          </w:rPr>
          <w:t>4.3.3 Serverseitige Implementation</w:t>
        </w:r>
        <w:r w:rsidR="0021238A">
          <w:rPr>
            <w:noProof/>
            <w:webHidden/>
          </w:rPr>
          <w:tab/>
        </w:r>
        <w:r w:rsidR="0021238A">
          <w:rPr>
            <w:noProof/>
            <w:webHidden/>
          </w:rPr>
          <w:fldChar w:fldCharType="begin"/>
        </w:r>
        <w:r w:rsidR="0021238A">
          <w:rPr>
            <w:noProof/>
            <w:webHidden/>
          </w:rPr>
          <w:instrText xml:space="preserve"> PAGEREF _Toc390965996 \h </w:instrText>
        </w:r>
        <w:r w:rsidR="0021238A">
          <w:rPr>
            <w:noProof/>
            <w:webHidden/>
          </w:rPr>
        </w:r>
        <w:r w:rsidR="0021238A">
          <w:rPr>
            <w:noProof/>
            <w:webHidden/>
          </w:rPr>
          <w:fldChar w:fldCharType="separate"/>
        </w:r>
        <w:r w:rsidR="001E2A8D">
          <w:rPr>
            <w:noProof/>
            <w:webHidden/>
          </w:rPr>
          <w:t>31</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7" w:history="1">
        <w:r w:rsidR="0021238A" w:rsidRPr="009C77FD">
          <w:rPr>
            <w:rStyle w:val="Hyperlink"/>
            <w:noProof/>
          </w:rPr>
          <w:t>4.3.4 Netzwerk Test-Client</w:t>
        </w:r>
        <w:r w:rsidR="0021238A">
          <w:rPr>
            <w:noProof/>
            <w:webHidden/>
          </w:rPr>
          <w:tab/>
        </w:r>
        <w:r w:rsidR="0021238A">
          <w:rPr>
            <w:noProof/>
            <w:webHidden/>
          </w:rPr>
          <w:fldChar w:fldCharType="begin"/>
        </w:r>
        <w:r w:rsidR="0021238A">
          <w:rPr>
            <w:noProof/>
            <w:webHidden/>
          </w:rPr>
          <w:instrText xml:space="preserve"> PAGEREF _Toc390965997 \h </w:instrText>
        </w:r>
        <w:r w:rsidR="0021238A">
          <w:rPr>
            <w:noProof/>
            <w:webHidden/>
          </w:rPr>
        </w:r>
        <w:r w:rsidR="0021238A">
          <w:rPr>
            <w:noProof/>
            <w:webHidden/>
          </w:rPr>
          <w:fldChar w:fldCharType="separate"/>
        </w:r>
        <w:r w:rsidR="001E2A8D">
          <w:rPr>
            <w:noProof/>
            <w:webHidden/>
          </w:rPr>
          <w:t>33</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5998" w:history="1">
        <w:r w:rsidR="0021238A" w:rsidRPr="009C77FD">
          <w:rPr>
            <w:rStyle w:val="Hyperlink"/>
            <w:noProof/>
          </w:rPr>
          <w:t>4.3.5 Virtual Room Client</w:t>
        </w:r>
        <w:r w:rsidR="0021238A">
          <w:rPr>
            <w:noProof/>
            <w:webHidden/>
          </w:rPr>
          <w:tab/>
        </w:r>
        <w:r w:rsidR="0021238A">
          <w:rPr>
            <w:noProof/>
            <w:webHidden/>
          </w:rPr>
          <w:fldChar w:fldCharType="begin"/>
        </w:r>
        <w:r w:rsidR="0021238A">
          <w:rPr>
            <w:noProof/>
            <w:webHidden/>
          </w:rPr>
          <w:instrText xml:space="preserve"> PAGEREF _Toc390965998 \h </w:instrText>
        </w:r>
        <w:r w:rsidR="0021238A">
          <w:rPr>
            <w:noProof/>
            <w:webHidden/>
          </w:rPr>
        </w:r>
        <w:r w:rsidR="0021238A">
          <w:rPr>
            <w:noProof/>
            <w:webHidden/>
          </w:rPr>
          <w:fldChar w:fldCharType="separate"/>
        </w:r>
        <w:r w:rsidR="001E2A8D">
          <w:rPr>
            <w:noProof/>
            <w:webHidden/>
          </w:rPr>
          <w:t>34</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5999" w:history="1">
        <w:r w:rsidR="0021238A" w:rsidRPr="009C77FD">
          <w:rPr>
            <w:rStyle w:val="Hyperlink"/>
            <w:noProof/>
          </w:rPr>
          <w:t>4.4 Game Implementationen</w:t>
        </w:r>
        <w:r w:rsidR="0021238A">
          <w:rPr>
            <w:noProof/>
            <w:webHidden/>
          </w:rPr>
          <w:tab/>
        </w:r>
        <w:r w:rsidR="0021238A">
          <w:rPr>
            <w:noProof/>
            <w:webHidden/>
          </w:rPr>
          <w:fldChar w:fldCharType="begin"/>
        </w:r>
        <w:r w:rsidR="0021238A">
          <w:rPr>
            <w:noProof/>
            <w:webHidden/>
          </w:rPr>
          <w:instrText xml:space="preserve"> PAGEREF _Toc390965999 \h </w:instrText>
        </w:r>
        <w:r w:rsidR="0021238A">
          <w:rPr>
            <w:noProof/>
            <w:webHidden/>
          </w:rPr>
        </w:r>
        <w:r w:rsidR="0021238A">
          <w:rPr>
            <w:noProof/>
            <w:webHidden/>
          </w:rPr>
          <w:fldChar w:fldCharType="separate"/>
        </w:r>
        <w:r w:rsidR="001E2A8D">
          <w:rPr>
            <w:noProof/>
            <w:webHidden/>
          </w:rPr>
          <w:t>39</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0" w:history="1">
        <w:r w:rsidR="0021238A" w:rsidRPr="009C77FD">
          <w:rPr>
            <w:rStyle w:val="Hyperlink"/>
            <w:noProof/>
          </w:rPr>
          <w:t>4.4.1 Color Sphere</w:t>
        </w:r>
        <w:r w:rsidR="0021238A">
          <w:rPr>
            <w:noProof/>
            <w:webHidden/>
          </w:rPr>
          <w:tab/>
        </w:r>
        <w:r w:rsidR="0021238A">
          <w:rPr>
            <w:noProof/>
            <w:webHidden/>
          </w:rPr>
          <w:fldChar w:fldCharType="begin"/>
        </w:r>
        <w:r w:rsidR="0021238A">
          <w:rPr>
            <w:noProof/>
            <w:webHidden/>
          </w:rPr>
          <w:instrText xml:space="preserve"> PAGEREF _Toc390966000 \h </w:instrText>
        </w:r>
        <w:r w:rsidR="0021238A">
          <w:rPr>
            <w:noProof/>
            <w:webHidden/>
          </w:rPr>
        </w:r>
        <w:r w:rsidR="0021238A">
          <w:rPr>
            <w:noProof/>
            <w:webHidden/>
          </w:rPr>
          <w:fldChar w:fldCharType="separate"/>
        </w:r>
        <w:r w:rsidR="001E2A8D">
          <w:rPr>
            <w:noProof/>
            <w:webHidden/>
          </w:rPr>
          <w:t>40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1" w:history="1">
        <w:r w:rsidR="0021238A" w:rsidRPr="009C77FD">
          <w:rPr>
            <w:rStyle w:val="Hyperlink"/>
            <w:noProof/>
          </w:rPr>
          <w:t>4.4.2 Board Game Pattern</w:t>
        </w:r>
        <w:r w:rsidR="0021238A">
          <w:rPr>
            <w:noProof/>
            <w:webHidden/>
          </w:rPr>
          <w:tab/>
        </w:r>
        <w:r w:rsidR="0021238A">
          <w:rPr>
            <w:noProof/>
            <w:webHidden/>
          </w:rPr>
          <w:fldChar w:fldCharType="begin"/>
        </w:r>
        <w:r w:rsidR="0021238A">
          <w:rPr>
            <w:noProof/>
            <w:webHidden/>
          </w:rPr>
          <w:instrText xml:space="preserve"> PAGEREF _Toc390966001 \h </w:instrText>
        </w:r>
        <w:r w:rsidR="0021238A">
          <w:rPr>
            <w:noProof/>
            <w:webHidden/>
          </w:rPr>
        </w:r>
        <w:r w:rsidR="0021238A">
          <w:rPr>
            <w:noProof/>
            <w:webHidden/>
          </w:rPr>
          <w:fldChar w:fldCharType="separate"/>
        </w:r>
        <w:r w:rsidR="001E2A8D">
          <w:rPr>
            <w:noProof/>
            <w:webHidden/>
          </w:rPr>
          <w:t>41</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2" w:history="1">
        <w:r w:rsidR="0021238A" w:rsidRPr="009C77FD">
          <w:rPr>
            <w:rStyle w:val="Hyperlink"/>
            <w:noProof/>
          </w:rPr>
          <w:t>4.4.3 Turn Table</w:t>
        </w:r>
        <w:r w:rsidR="0021238A">
          <w:rPr>
            <w:noProof/>
            <w:webHidden/>
          </w:rPr>
          <w:tab/>
        </w:r>
        <w:r w:rsidR="0021238A">
          <w:rPr>
            <w:noProof/>
            <w:webHidden/>
          </w:rPr>
          <w:fldChar w:fldCharType="begin"/>
        </w:r>
        <w:r w:rsidR="0021238A">
          <w:rPr>
            <w:noProof/>
            <w:webHidden/>
          </w:rPr>
          <w:instrText xml:space="preserve"> PAGEREF _Toc390966002 \h </w:instrText>
        </w:r>
        <w:r w:rsidR="0021238A">
          <w:rPr>
            <w:noProof/>
            <w:webHidden/>
          </w:rPr>
        </w:r>
        <w:r w:rsidR="0021238A">
          <w:rPr>
            <w:noProof/>
            <w:webHidden/>
          </w:rPr>
          <w:fldChar w:fldCharType="separate"/>
        </w:r>
        <w:r w:rsidR="001E2A8D">
          <w:rPr>
            <w:noProof/>
            <w:webHidden/>
          </w:rPr>
          <w:t>50</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03" w:history="1">
        <w:r w:rsidR="0021238A" w:rsidRPr="009C77FD">
          <w:rPr>
            <w:rStyle w:val="Hyperlink"/>
            <w:noProof/>
          </w:rPr>
          <w:t>4.5 Rigged Mesh</w:t>
        </w:r>
        <w:r w:rsidR="0021238A">
          <w:rPr>
            <w:noProof/>
            <w:webHidden/>
          </w:rPr>
          <w:tab/>
        </w:r>
        <w:r w:rsidR="0021238A">
          <w:rPr>
            <w:noProof/>
            <w:webHidden/>
          </w:rPr>
          <w:fldChar w:fldCharType="begin"/>
        </w:r>
        <w:r w:rsidR="0021238A">
          <w:rPr>
            <w:noProof/>
            <w:webHidden/>
          </w:rPr>
          <w:instrText xml:space="preserve"> PAGEREF _Toc390966003 \h </w:instrText>
        </w:r>
        <w:r w:rsidR="0021238A">
          <w:rPr>
            <w:noProof/>
            <w:webHidden/>
          </w:rPr>
        </w:r>
        <w:r w:rsidR="0021238A">
          <w:rPr>
            <w:noProof/>
            <w:webHidden/>
          </w:rPr>
          <w:fldChar w:fldCharType="separate"/>
        </w:r>
        <w:r w:rsidR="001E2A8D">
          <w:rPr>
            <w:noProof/>
            <w:webHidden/>
          </w:rPr>
          <w:t>51</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4" w:history="1">
        <w:r w:rsidR="0021238A" w:rsidRPr="009C77FD">
          <w:rPr>
            <w:rStyle w:val="Hyperlink"/>
            <w:noProof/>
          </w:rPr>
          <w:t>4.5.1 Was ist ein rigged Mesh</w:t>
        </w:r>
        <w:r w:rsidR="0021238A">
          <w:rPr>
            <w:noProof/>
            <w:webHidden/>
          </w:rPr>
          <w:tab/>
        </w:r>
        <w:r w:rsidR="0021238A">
          <w:rPr>
            <w:noProof/>
            <w:webHidden/>
          </w:rPr>
          <w:fldChar w:fldCharType="begin"/>
        </w:r>
        <w:r w:rsidR="0021238A">
          <w:rPr>
            <w:noProof/>
            <w:webHidden/>
          </w:rPr>
          <w:instrText xml:space="preserve"> PAGEREF _Toc390966004 \h </w:instrText>
        </w:r>
        <w:r w:rsidR="0021238A">
          <w:rPr>
            <w:noProof/>
            <w:webHidden/>
          </w:rPr>
        </w:r>
        <w:r w:rsidR="0021238A">
          <w:rPr>
            <w:noProof/>
            <w:webHidden/>
          </w:rPr>
          <w:fldChar w:fldCharType="separate"/>
        </w:r>
        <w:r w:rsidR="001E2A8D">
          <w:rPr>
            <w:noProof/>
            <w:webHidden/>
          </w:rPr>
          <w:t>52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5" w:history="1">
        <w:r w:rsidR="0021238A" w:rsidRPr="009C77FD">
          <w:rPr>
            <w:rStyle w:val="Hyperlink"/>
            <w:noProof/>
          </w:rPr>
          <w:t>4.5.2 Skinning</w:t>
        </w:r>
        <w:r w:rsidR="0021238A">
          <w:rPr>
            <w:noProof/>
            <w:webHidden/>
          </w:rPr>
          <w:tab/>
        </w:r>
        <w:r w:rsidR="0021238A">
          <w:rPr>
            <w:noProof/>
            <w:webHidden/>
          </w:rPr>
          <w:fldChar w:fldCharType="begin"/>
        </w:r>
        <w:r w:rsidR="0021238A">
          <w:rPr>
            <w:noProof/>
            <w:webHidden/>
          </w:rPr>
          <w:instrText xml:space="preserve"> PAGEREF _Toc390966005 \h </w:instrText>
        </w:r>
        <w:r w:rsidR="0021238A">
          <w:rPr>
            <w:noProof/>
            <w:webHidden/>
          </w:rPr>
        </w:r>
        <w:r w:rsidR="0021238A">
          <w:rPr>
            <w:noProof/>
            <w:webHidden/>
          </w:rPr>
          <w:fldChar w:fldCharType="separate"/>
        </w:r>
        <w:r w:rsidR="001E2A8D">
          <w:rPr>
            <w:noProof/>
            <w:webHidden/>
          </w:rPr>
          <w:t>52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6" w:history="1">
        <w:r w:rsidR="0021238A" w:rsidRPr="009C77FD">
          <w:rPr>
            <w:rStyle w:val="Hyperlink"/>
            <w:noProof/>
          </w:rPr>
          <w:t>4.5.3 Importer</w:t>
        </w:r>
        <w:r w:rsidR="0021238A">
          <w:rPr>
            <w:noProof/>
            <w:webHidden/>
          </w:rPr>
          <w:tab/>
        </w:r>
        <w:r w:rsidR="0021238A">
          <w:rPr>
            <w:noProof/>
            <w:webHidden/>
          </w:rPr>
          <w:fldChar w:fldCharType="begin"/>
        </w:r>
        <w:r w:rsidR="0021238A">
          <w:rPr>
            <w:noProof/>
            <w:webHidden/>
          </w:rPr>
          <w:instrText xml:space="preserve"> PAGEREF _Toc390966006 \h </w:instrText>
        </w:r>
        <w:r w:rsidR="0021238A">
          <w:rPr>
            <w:noProof/>
            <w:webHidden/>
          </w:rPr>
        </w:r>
        <w:r w:rsidR="0021238A">
          <w:rPr>
            <w:noProof/>
            <w:webHidden/>
          </w:rPr>
          <w:fldChar w:fldCharType="separate"/>
        </w:r>
        <w:r w:rsidR="001E2A8D">
          <w:rPr>
            <w:noProof/>
            <w:webHidden/>
          </w:rPr>
          <w:t>53</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7" w:history="1">
        <w:r w:rsidR="0021238A" w:rsidRPr="009C77FD">
          <w:rPr>
            <w:rStyle w:val="Hyperlink"/>
            <w:noProof/>
          </w:rPr>
          <w:t>4.5.4 Kinect Data Binding</w:t>
        </w:r>
        <w:r w:rsidR="0021238A">
          <w:rPr>
            <w:noProof/>
            <w:webHidden/>
          </w:rPr>
          <w:tab/>
        </w:r>
        <w:r w:rsidR="0021238A">
          <w:rPr>
            <w:noProof/>
            <w:webHidden/>
          </w:rPr>
          <w:fldChar w:fldCharType="begin"/>
        </w:r>
        <w:r w:rsidR="0021238A">
          <w:rPr>
            <w:noProof/>
            <w:webHidden/>
          </w:rPr>
          <w:instrText xml:space="preserve"> PAGEREF _Toc390966007 \h </w:instrText>
        </w:r>
        <w:r w:rsidR="0021238A">
          <w:rPr>
            <w:noProof/>
            <w:webHidden/>
          </w:rPr>
        </w:r>
        <w:r w:rsidR="0021238A">
          <w:rPr>
            <w:noProof/>
            <w:webHidden/>
          </w:rPr>
          <w:fldChar w:fldCharType="separate"/>
        </w:r>
        <w:r w:rsidR="001E2A8D">
          <w:rPr>
            <w:noProof/>
            <w:webHidden/>
          </w:rPr>
          <w:t>57</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8" w:history="1">
        <w:r w:rsidR="0021238A" w:rsidRPr="009C77FD">
          <w:rPr>
            <w:rStyle w:val="Hyperlink"/>
            <w:noProof/>
          </w:rPr>
          <w:t>4.5.5 Verbesserungen / andere Ansätze</w:t>
        </w:r>
        <w:r w:rsidR="0021238A">
          <w:rPr>
            <w:noProof/>
            <w:webHidden/>
          </w:rPr>
          <w:tab/>
        </w:r>
        <w:r w:rsidR="0021238A">
          <w:rPr>
            <w:noProof/>
            <w:webHidden/>
          </w:rPr>
          <w:fldChar w:fldCharType="begin"/>
        </w:r>
        <w:r w:rsidR="0021238A">
          <w:rPr>
            <w:noProof/>
            <w:webHidden/>
          </w:rPr>
          <w:instrText xml:space="preserve"> PAGEREF _Toc390966008 \h </w:instrText>
        </w:r>
        <w:r w:rsidR="0021238A">
          <w:rPr>
            <w:noProof/>
            <w:webHidden/>
          </w:rPr>
        </w:r>
        <w:r w:rsidR="0021238A">
          <w:rPr>
            <w:noProof/>
            <w:webHidden/>
          </w:rPr>
          <w:fldChar w:fldCharType="separate"/>
        </w:r>
        <w:r w:rsidR="001E2A8D">
          <w:rPr>
            <w:noProof/>
            <w:webHidden/>
          </w:rPr>
          <w:t>58</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09" w:history="1">
        <w:r w:rsidR="0021238A" w:rsidRPr="009C77FD">
          <w:rPr>
            <w:rStyle w:val="Hyperlink"/>
            <w:noProof/>
          </w:rPr>
          <w:t>4.5.6 Verwendete Modelle</w:t>
        </w:r>
        <w:r w:rsidR="0021238A">
          <w:rPr>
            <w:noProof/>
            <w:webHidden/>
          </w:rPr>
          <w:tab/>
        </w:r>
        <w:r w:rsidR="0021238A">
          <w:rPr>
            <w:noProof/>
            <w:webHidden/>
          </w:rPr>
          <w:fldChar w:fldCharType="begin"/>
        </w:r>
        <w:r w:rsidR="0021238A">
          <w:rPr>
            <w:noProof/>
            <w:webHidden/>
          </w:rPr>
          <w:instrText xml:space="preserve"> PAGEREF _Toc390966009 \h </w:instrText>
        </w:r>
        <w:r w:rsidR="0021238A">
          <w:rPr>
            <w:noProof/>
            <w:webHidden/>
          </w:rPr>
        </w:r>
        <w:r w:rsidR="0021238A">
          <w:rPr>
            <w:noProof/>
            <w:webHidden/>
          </w:rPr>
          <w:fldChar w:fldCharType="separate"/>
        </w:r>
        <w:r w:rsidR="001E2A8D">
          <w:rPr>
            <w:noProof/>
            <w:webHidden/>
          </w:rPr>
          <w:t>59</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10" w:history="1">
        <w:r w:rsidR="0021238A" w:rsidRPr="009C77FD">
          <w:rPr>
            <w:rStyle w:val="Hyperlink"/>
            <w:noProof/>
          </w:rPr>
          <w:t>4.5.7 Verwendung von Blender</w:t>
        </w:r>
        <w:r w:rsidR="0021238A">
          <w:rPr>
            <w:noProof/>
            <w:webHidden/>
          </w:rPr>
          <w:tab/>
        </w:r>
        <w:r w:rsidR="0021238A">
          <w:rPr>
            <w:noProof/>
            <w:webHidden/>
          </w:rPr>
          <w:fldChar w:fldCharType="begin"/>
        </w:r>
        <w:r w:rsidR="0021238A">
          <w:rPr>
            <w:noProof/>
            <w:webHidden/>
          </w:rPr>
          <w:instrText xml:space="preserve"> PAGEREF _Toc390966010 \h </w:instrText>
        </w:r>
        <w:r w:rsidR="0021238A">
          <w:rPr>
            <w:noProof/>
            <w:webHidden/>
          </w:rPr>
        </w:r>
        <w:r w:rsidR="0021238A">
          <w:rPr>
            <w:noProof/>
            <w:webHidden/>
          </w:rPr>
          <w:fldChar w:fldCharType="separate"/>
        </w:r>
        <w:r w:rsidR="001E2A8D">
          <w:rPr>
            <w:noProof/>
            <w:webHidden/>
          </w:rPr>
          <w:t>59</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11" w:history="1">
        <w:r w:rsidR="0021238A" w:rsidRPr="009C77FD">
          <w:rPr>
            <w:rStyle w:val="Hyperlink"/>
            <w:noProof/>
          </w:rPr>
          <w:t>5.</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Tests &amp; Messungen</w:t>
        </w:r>
        <w:r w:rsidR="0021238A">
          <w:rPr>
            <w:noProof/>
            <w:webHidden/>
          </w:rPr>
          <w:tab/>
        </w:r>
        <w:r w:rsidR="0021238A">
          <w:rPr>
            <w:noProof/>
            <w:webHidden/>
          </w:rPr>
          <w:fldChar w:fldCharType="begin"/>
        </w:r>
        <w:r w:rsidR="0021238A">
          <w:rPr>
            <w:noProof/>
            <w:webHidden/>
          </w:rPr>
          <w:instrText xml:space="preserve"> PAGEREF _Toc390966011 \h </w:instrText>
        </w:r>
        <w:r w:rsidR="0021238A">
          <w:rPr>
            <w:noProof/>
            <w:webHidden/>
          </w:rPr>
        </w:r>
        <w:r w:rsidR="0021238A">
          <w:rPr>
            <w:noProof/>
            <w:webHidden/>
          </w:rPr>
          <w:fldChar w:fldCharType="separate"/>
        </w:r>
        <w:r w:rsidR="001E2A8D">
          <w:rPr>
            <w:noProof/>
            <w:webHidden/>
          </w:rPr>
          <w:t>60</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12" w:history="1">
        <w:r w:rsidR="0021238A" w:rsidRPr="009C77FD">
          <w:rPr>
            <w:rStyle w:val="Hyperlink"/>
            <w:noProof/>
          </w:rPr>
          <w:t>5.1 Minimale Szene</w:t>
        </w:r>
        <w:r w:rsidR="0021238A">
          <w:rPr>
            <w:noProof/>
            <w:webHidden/>
          </w:rPr>
          <w:tab/>
        </w:r>
        <w:r w:rsidR="0021238A">
          <w:rPr>
            <w:noProof/>
            <w:webHidden/>
          </w:rPr>
          <w:fldChar w:fldCharType="begin"/>
        </w:r>
        <w:r w:rsidR="0021238A">
          <w:rPr>
            <w:noProof/>
            <w:webHidden/>
          </w:rPr>
          <w:instrText xml:space="preserve"> PAGEREF _Toc390966012 \h </w:instrText>
        </w:r>
        <w:r w:rsidR="0021238A">
          <w:rPr>
            <w:noProof/>
            <w:webHidden/>
          </w:rPr>
        </w:r>
        <w:r w:rsidR="0021238A">
          <w:rPr>
            <w:noProof/>
            <w:webHidden/>
          </w:rPr>
          <w:fldChar w:fldCharType="separate"/>
        </w:r>
        <w:r w:rsidR="001E2A8D">
          <w:rPr>
            <w:noProof/>
            <w:webHidden/>
          </w:rPr>
          <w:t>60</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13" w:history="1">
        <w:r w:rsidR="0021238A" w:rsidRPr="009C77FD">
          <w:rPr>
            <w:rStyle w:val="Hyperlink"/>
            <w:noProof/>
          </w:rPr>
          <w:t>5.1.1 Beispiel: „weisser Punkt“</w:t>
        </w:r>
        <w:r w:rsidR="0021238A">
          <w:rPr>
            <w:noProof/>
            <w:webHidden/>
          </w:rPr>
          <w:tab/>
        </w:r>
        <w:r w:rsidR="0021238A">
          <w:rPr>
            <w:noProof/>
            <w:webHidden/>
          </w:rPr>
          <w:fldChar w:fldCharType="begin"/>
        </w:r>
        <w:r w:rsidR="0021238A">
          <w:rPr>
            <w:noProof/>
            <w:webHidden/>
          </w:rPr>
          <w:instrText xml:space="preserve"> PAGEREF _Toc390966013 \h </w:instrText>
        </w:r>
        <w:r w:rsidR="0021238A">
          <w:rPr>
            <w:noProof/>
            <w:webHidden/>
          </w:rPr>
        </w:r>
        <w:r w:rsidR="0021238A">
          <w:rPr>
            <w:noProof/>
            <w:webHidden/>
          </w:rPr>
          <w:fldChar w:fldCharType="separate"/>
        </w:r>
        <w:r w:rsidR="001E2A8D">
          <w:rPr>
            <w:noProof/>
            <w:webHidden/>
          </w:rPr>
          <w:t>60</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14" w:history="1">
        <w:r w:rsidR="0021238A" w:rsidRPr="009C77FD">
          <w:rPr>
            <w:rStyle w:val="Hyperlink"/>
            <w:noProof/>
          </w:rPr>
          <w:t>5.2 Kinect Daten</w:t>
        </w:r>
        <w:r w:rsidR="0021238A">
          <w:rPr>
            <w:noProof/>
            <w:webHidden/>
          </w:rPr>
          <w:tab/>
        </w:r>
        <w:r w:rsidR="0021238A">
          <w:rPr>
            <w:noProof/>
            <w:webHidden/>
          </w:rPr>
          <w:fldChar w:fldCharType="begin"/>
        </w:r>
        <w:r w:rsidR="0021238A">
          <w:rPr>
            <w:noProof/>
            <w:webHidden/>
          </w:rPr>
          <w:instrText xml:space="preserve"> PAGEREF _Toc390966014 \h </w:instrText>
        </w:r>
        <w:r w:rsidR="0021238A">
          <w:rPr>
            <w:noProof/>
            <w:webHidden/>
          </w:rPr>
        </w:r>
        <w:r w:rsidR="0021238A">
          <w:rPr>
            <w:noProof/>
            <w:webHidden/>
          </w:rPr>
          <w:fldChar w:fldCharType="separate"/>
        </w:r>
        <w:r w:rsidR="001E2A8D">
          <w:rPr>
            <w:noProof/>
            <w:webHidden/>
          </w:rPr>
          <w:t>60</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15" w:history="1">
        <w:r w:rsidR="0021238A" w:rsidRPr="009C77FD">
          <w:rPr>
            <w:rStyle w:val="Hyperlink"/>
            <w:noProof/>
          </w:rPr>
          <w:t>5.3 Netzwerk</w:t>
        </w:r>
        <w:r w:rsidR="0021238A">
          <w:rPr>
            <w:noProof/>
            <w:webHidden/>
          </w:rPr>
          <w:tab/>
        </w:r>
        <w:r w:rsidR="0021238A">
          <w:rPr>
            <w:noProof/>
            <w:webHidden/>
          </w:rPr>
          <w:fldChar w:fldCharType="begin"/>
        </w:r>
        <w:r w:rsidR="0021238A">
          <w:rPr>
            <w:noProof/>
            <w:webHidden/>
          </w:rPr>
          <w:instrText xml:space="preserve"> PAGEREF _Toc390966015 \h </w:instrText>
        </w:r>
        <w:r w:rsidR="0021238A">
          <w:rPr>
            <w:noProof/>
            <w:webHidden/>
          </w:rPr>
        </w:r>
        <w:r w:rsidR="0021238A">
          <w:rPr>
            <w:noProof/>
            <w:webHidden/>
          </w:rPr>
          <w:fldChar w:fldCharType="separate"/>
        </w:r>
        <w:r w:rsidR="001E2A8D">
          <w:rPr>
            <w:noProof/>
            <w:webHidden/>
          </w:rPr>
          <w:t>61</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16" w:history="1">
        <w:r w:rsidR="0021238A" w:rsidRPr="009C77FD">
          <w:rPr>
            <w:rStyle w:val="Hyperlink"/>
            <w:noProof/>
          </w:rPr>
          <w:t>5.3.1 Antwortzeit vom Server</w:t>
        </w:r>
        <w:r w:rsidR="0021238A">
          <w:rPr>
            <w:noProof/>
            <w:webHidden/>
          </w:rPr>
          <w:tab/>
        </w:r>
        <w:r w:rsidR="0021238A">
          <w:rPr>
            <w:noProof/>
            <w:webHidden/>
          </w:rPr>
          <w:fldChar w:fldCharType="begin"/>
        </w:r>
        <w:r w:rsidR="0021238A">
          <w:rPr>
            <w:noProof/>
            <w:webHidden/>
          </w:rPr>
          <w:instrText xml:space="preserve"> PAGEREF _Toc390966016 \h </w:instrText>
        </w:r>
        <w:r w:rsidR="0021238A">
          <w:rPr>
            <w:noProof/>
            <w:webHidden/>
          </w:rPr>
        </w:r>
        <w:r w:rsidR="0021238A">
          <w:rPr>
            <w:noProof/>
            <w:webHidden/>
          </w:rPr>
          <w:fldChar w:fldCharType="separate"/>
        </w:r>
        <w:r w:rsidR="001E2A8D">
          <w:rPr>
            <w:noProof/>
            <w:webHidden/>
          </w:rPr>
          <w:t>61</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17" w:history="1">
        <w:r w:rsidR="0021238A" w:rsidRPr="009C77FD">
          <w:rPr>
            <w:rStyle w:val="Hyperlink"/>
            <w:noProof/>
          </w:rPr>
          <w:t>5.3.2 Erhalten der Datenpakete</w:t>
        </w:r>
        <w:r w:rsidR="0021238A">
          <w:rPr>
            <w:noProof/>
            <w:webHidden/>
          </w:rPr>
          <w:tab/>
        </w:r>
        <w:r w:rsidR="0021238A">
          <w:rPr>
            <w:noProof/>
            <w:webHidden/>
          </w:rPr>
          <w:fldChar w:fldCharType="begin"/>
        </w:r>
        <w:r w:rsidR="0021238A">
          <w:rPr>
            <w:noProof/>
            <w:webHidden/>
          </w:rPr>
          <w:instrText xml:space="preserve"> PAGEREF _Toc390966017 \h </w:instrText>
        </w:r>
        <w:r w:rsidR="0021238A">
          <w:rPr>
            <w:noProof/>
            <w:webHidden/>
          </w:rPr>
        </w:r>
        <w:r w:rsidR="0021238A">
          <w:rPr>
            <w:noProof/>
            <w:webHidden/>
          </w:rPr>
          <w:fldChar w:fldCharType="separate"/>
        </w:r>
        <w:r w:rsidR="001E2A8D">
          <w:rPr>
            <w:noProof/>
            <w:webHidden/>
          </w:rPr>
          <w:t>62</w:t>
        </w:r>
        <w:r w:rsidR="0021238A">
          <w:rPr>
            <w:noProof/>
            <w:webHidden/>
          </w:rPr>
          <w:fldChar w:fldCharType="end"/>
        </w:r>
      </w:hyperlink>
    </w:p>
    <w:p w:rsidR="0021238A" w:rsidRDefault="00426CC0">
      <w:pPr>
        <w:pStyle w:val="Verzeichnis3"/>
        <w:tabs>
          <w:tab w:val="right" w:pos="9457"/>
        </w:tabs>
        <w:rPr>
          <w:rFonts w:asciiTheme="minorHAnsi" w:eastAsiaTheme="minorEastAsia" w:hAnsiTheme="minorHAnsi" w:cstheme="minorBidi"/>
          <w:noProof/>
          <w:sz w:val="22"/>
          <w:szCs w:val="22"/>
          <w:lang w:eastAsia="de-CH"/>
        </w:rPr>
      </w:pPr>
      <w:hyperlink w:anchor="_Toc390966018" w:history="1">
        <w:r w:rsidR="0021238A" w:rsidRPr="009C77FD">
          <w:rPr>
            <w:rStyle w:val="Hyperlink"/>
            <w:noProof/>
          </w:rPr>
          <w:t>5.3.3 Ergebnisse</w:t>
        </w:r>
        <w:r w:rsidR="0021238A">
          <w:rPr>
            <w:noProof/>
            <w:webHidden/>
          </w:rPr>
          <w:tab/>
        </w:r>
        <w:r w:rsidR="0021238A">
          <w:rPr>
            <w:noProof/>
            <w:webHidden/>
          </w:rPr>
          <w:fldChar w:fldCharType="begin"/>
        </w:r>
        <w:r w:rsidR="0021238A">
          <w:rPr>
            <w:noProof/>
            <w:webHidden/>
          </w:rPr>
          <w:instrText xml:space="preserve"> PAGEREF _Toc390966018 \h </w:instrText>
        </w:r>
        <w:r w:rsidR="0021238A">
          <w:rPr>
            <w:noProof/>
            <w:webHidden/>
          </w:rPr>
        </w:r>
        <w:r w:rsidR="0021238A">
          <w:rPr>
            <w:noProof/>
            <w:webHidden/>
          </w:rPr>
          <w:fldChar w:fldCharType="separate"/>
        </w:r>
        <w:r w:rsidR="001E2A8D">
          <w:rPr>
            <w:noProof/>
            <w:webHidden/>
          </w:rPr>
          <w:t>62</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19" w:history="1">
        <w:r w:rsidR="0021238A" w:rsidRPr="009C77FD">
          <w:rPr>
            <w:rStyle w:val="Hyperlink"/>
            <w:noProof/>
          </w:rPr>
          <w:t>6.</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Schlussfolgerung / Fazit</w:t>
        </w:r>
        <w:r w:rsidR="0021238A">
          <w:rPr>
            <w:noProof/>
            <w:webHidden/>
          </w:rPr>
          <w:tab/>
        </w:r>
        <w:r w:rsidR="0021238A">
          <w:rPr>
            <w:noProof/>
            <w:webHidden/>
          </w:rPr>
          <w:fldChar w:fldCharType="begin"/>
        </w:r>
        <w:r w:rsidR="0021238A">
          <w:rPr>
            <w:noProof/>
            <w:webHidden/>
          </w:rPr>
          <w:instrText xml:space="preserve"> PAGEREF _Toc390966019 \h </w:instrText>
        </w:r>
        <w:r w:rsidR="0021238A">
          <w:rPr>
            <w:noProof/>
            <w:webHidden/>
          </w:rPr>
        </w:r>
        <w:r w:rsidR="0021238A">
          <w:rPr>
            <w:noProof/>
            <w:webHidden/>
          </w:rPr>
          <w:fldChar w:fldCharType="separate"/>
        </w:r>
        <w:r w:rsidR="001E2A8D">
          <w:rPr>
            <w:noProof/>
            <w:webHidden/>
          </w:rPr>
          <w:t>63</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20" w:history="1">
        <w:r w:rsidR="0021238A" w:rsidRPr="009C77FD">
          <w:rPr>
            <w:rStyle w:val="Hyperlink"/>
            <w:noProof/>
          </w:rPr>
          <w:t>6.1 Interaktion / Immersion</w:t>
        </w:r>
        <w:r w:rsidR="0021238A">
          <w:rPr>
            <w:noProof/>
            <w:webHidden/>
          </w:rPr>
          <w:tab/>
        </w:r>
        <w:r w:rsidR="0021238A">
          <w:rPr>
            <w:noProof/>
            <w:webHidden/>
          </w:rPr>
          <w:fldChar w:fldCharType="begin"/>
        </w:r>
        <w:r w:rsidR="0021238A">
          <w:rPr>
            <w:noProof/>
            <w:webHidden/>
          </w:rPr>
          <w:instrText xml:space="preserve"> PAGEREF _Toc390966020 \h </w:instrText>
        </w:r>
        <w:r w:rsidR="0021238A">
          <w:rPr>
            <w:noProof/>
            <w:webHidden/>
          </w:rPr>
        </w:r>
        <w:r w:rsidR="0021238A">
          <w:rPr>
            <w:noProof/>
            <w:webHidden/>
          </w:rPr>
          <w:fldChar w:fldCharType="separate"/>
        </w:r>
        <w:r w:rsidR="001E2A8D">
          <w:rPr>
            <w:noProof/>
            <w:webHidden/>
          </w:rPr>
          <w:t>63</w:t>
        </w:r>
        <w:r w:rsidR="0021238A">
          <w:rPr>
            <w:noProof/>
            <w:webHidden/>
          </w:rPr>
          <w:fldChar w:fldCharType="end"/>
        </w:r>
      </w:hyperlink>
    </w:p>
    <w:p w:rsidR="0021238A" w:rsidRDefault="00426CC0">
      <w:pPr>
        <w:pStyle w:val="Verzeichnis2"/>
        <w:rPr>
          <w:rFonts w:asciiTheme="minorHAnsi" w:eastAsiaTheme="minorEastAsia" w:hAnsiTheme="minorHAnsi" w:cstheme="minorBidi"/>
          <w:noProof/>
          <w:sz w:val="22"/>
          <w:szCs w:val="22"/>
          <w:lang w:eastAsia="de-CH"/>
        </w:rPr>
      </w:pPr>
      <w:hyperlink w:anchor="_Toc390966021" w:history="1">
        <w:r w:rsidR="0021238A" w:rsidRPr="009C77FD">
          <w:rPr>
            <w:rStyle w:val="Hyperlink"/>
            <w:noProof/>
          </w:rPr>
          <w:t>6.2 Vision</w:t>
        </w:r>
        <w:r w:rsidR="0021238A">
          <w:rPr>
            <w:noProof/>
            <w:webHidden/>
          </w:rPr>
          <w:tab/>
        </w:r>
        <w:r w:rsidR="0021238A">
          <w:rPr>
            <w:noProof/>
            <w:webHidden/>
          </w:rPr>
          <w:fldChar w:fldCharType="begin"/>
        </w:r>
        <w:r w:rsidR="0021238A">
          <w:rPr>
            <w:noProof/>
            <w:webHidden/>
          </w:rPr>
          <w:instrText xml:space="preserve"> PAGEREF _Toc390966021 \h </w:instrText>
        </w:r>
        <w:r w:rsidR="0021238A">
          <w:rPr>
            <w:noProof/>
            <w:webHidden/>
          </w:rPr>
        </w:r>
        <w:r w:rsidR="0021238A">
          <w:rPr>
            <w:noProof/>
            <w:webHidden/>
          </w:rPr>
          <w:fldChar w:fldCharType="separate"/>
        </w:r>
        <w:r w:rsidR="001E2A8D">
          <w:rPr>
            <w:noProof/>
            <w:webHidden/>
          </w:rPr>
          <w:t>64</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22" w:history="1">
        <w:r w:rsidR="0021238A" w:rsidRPr="009C77FD">
          <w:rPr>
            <w:rStyle w:val="Hyperlink"/>
            <w:noProof/>
          </w:rPr>
          <w:t>7.</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Glossar</w:t>
        </w:r>
        <w:r w:rsidR="0021238A">
          <w:rPr>
            <w:noProof/>
            <w:webHidden/>
          </w:rPr>
          <w:tab/>
        </w:r>
        <w:r w:rsidR="0021238A">
          <w:rPr>
            <w:noProof/>
            <w:webHidden/>
          </w:rPr>
          <w:fldChar w:fldCharType="begin"/>
        </w:r>
        <w:r w:rsidR="0021238A">
          <w:rPr>
            <w:noProof/>
            <w:webHidden/>
          </w:rPr>
          <w:instrText xml:space="preserve"> PAGEREF _Toc390966022 \h </w:instrText>
        </w:r>
        <w:r w:rsidR="0021238A">
          <w:rPr>
            <w:noProof/>
            <w:webHidden/>
          </w:rPr>
        </w:r>
        <w:r w:rsidR="0021238A">
          <w:rPr>
            <w:noProof/>
            <w:webHidden/>
          </w:rPr>
          <w:fldChar w:fldCharType="separate"/>
        </w:r>
        <w:r w:rsidR="001E2A8D">
          <w:rPr>
            <w:noProof/>
            <w:webHidden/>
          </w:rPr>
          <w:t>65</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23" w:history="1">
        <w:r w:rsidR="0021238A" w:rsidRPr="009C77FD">
          <w:rPr>
            <w:rStyle w:val="Hyperlink"/>
            <w:noProof/>
          </w:rPr>
          <w:t>8.</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Abbildungsverzeichnis</w:t>
        </w:r>
        <w:r w:rsidR="0021238A">
          <w:rPr>
            <w:noProof/>
            <w:webHidden/>
          </w:rPr>
          <w:tab/>
        </w:r>
        <w:r w:rsidR="0021238A">
          <w:rPr>
            <w:noProof/>
            <w:webHidden/>
          </w:rPr>
          <w:fldChar w:fldCharType="begin"/>
        </w:r>
        <w:r w:rsidR="0021238A">
          <w:rPr>
            <w:noProof/>
            <w:webHidden/>
          </w:rPr>
          <w:instrText xml:space="preserve"> PAGEREF _Toc390966023 \h </w:instrText>
        </w:r>
        <w:r w:rsidR="0021238A">
          <w:rPr>
            <w:noProof/>
            <w:webHidden/>
          </w:rPr>
        </w:r>
        <w:r w:rsidR="0021238A">
          <w:rPr>
            <w:noProof/>
            <w:webHidden/>
          </w:rPr>
          <w:fldChar w:fldCharType="separate"/>
        </w:r>
        <w:r w:rsidR="001E2A8D">
          <w:rPr>
            <w:noProof/>
            <w:webHidden/>
          </w:rPr>
          <w:t>66</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24" w:history="1">
        <w:r w:rsidR="0021238A" w:rsidRPr="009C77FD">
          <w:rPr>
            <w:rStyle w:val="Hyperlink"/>
            <w:noProof/>
          </w:rPr>
          <w:t>9.</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Tabellenverzeichnis</w:t>
        </w:r>
        <w:r w:rsidR="0021238A">
          <w:rPr>
            <w:noProof/>
            <w:webHidden/>
          </w:rPr>
          <w:tab/>
        </w:r>
        <w:r w:rsidR="0021238A">
          <w:rPr>
            <w:noProof/>
            <w:webHidden/>
          </w:rPr>
          <w:fldChar w:fldCharType="begin"/>
        </w:r>
        <w:r w:rsidR="0021238A">
          <w:rPr>
            <w:noProof/>
            <w:webHidden/>
          </w:rPr>
          <w:instrText xml:space="preserve"> PAGEREF _Toc390966024 \h </w:instrText>
        </w:r>
        <w:r w:rsidR="0021238A">
          <w:rPr>
            <w:noProof/>
            <w:webHidden/>
          </w:rPr>
        </w:r>
        <w:r w:rsidR="0021238A">
          <w:rPr>
            <w:noProof/>
            <w:webHidden/>
          </w:rPr>
          <w:fldChar w:fldCharType="separate"/>
        </w:r>
        <w:r w:rsidR="001E2A8D">
          <w:rPr>
            <w:noProof/>
            <w:webHidden/>
          </w:rPr>
          <w:t>67</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25" w:history="1">
        <w:r w:rsidR="0021238A" w:rsidRPr="009C77FD">
          <w:rPr>
            <w:rStyle w:val="Hyperlink"/>
            <w:noProof/>
          </w:rPr>
          <w:t>10.</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Literaturverzeichnis</w:t>
        </w:r>
        <w:r w:rsidR="0021238A">
          <w:rPr>
            <w:noProof/>
            <w:webHidden/>
          </w:rPr>
          <w:tab/>
        </w:r>
        <w:r w:rsidR="0021238A">
          <w:rPr>
            <w:noProof/>
            <w:webHidden/>
          </w:rPr>
          <w:fldChar w:fldCharType="begin"/>
        </w:r>
        <w:r w:rsidR="0021238A">
          <w:rPr>
            <w:noProof/>
            <w:webHidden/>
          </w:rPr>
          <w:instrText xml:space="preserve"> PAGEREF _Toc390966025 \h </w:instrText>
        </w:r>
        <w:r w:rsidR="0021238A">
          <w:rPr>
            <w:noProof/>
            <w:webHidden/>
          </w:rPr>
        </w:r>
        <w:r w:rsidR="0021238A">
          <w:rPr>
            <w:noProof/>
            <w:webHidden/>
          </w:rPr>
          <w:fldChar w:fldCharType="separate"/>
        </w:r>
        <w:r w:rsidR="001E2A8D">
          <w:rPr>
            <w:noProof/>
            <w:webHidden/>
          </w:rPr>
          <w:t>67</w:t>
        </w:r>
        <w:r w:rsidR="0021238A">
          <w:rPr>
            <w:noProof/>
            <w:webHidden/>
          </w:rPr>
          <w:fldChar w:fldCharType="end"/>
        </w:r>
      </w:hyperlink>
    </w:p>
    <w:p w:rsidR="0021238A" w:rsidRDefault="00426CC0">
      <w:pPr>
        <w:pStyle w:val="Verzeichnis1"/>
        <w:rPr>
          <w:rFonts w:asciiTheme="minorHAnsi" w:eastAsiaTheme="minorEastAsia" w:hAnsiTheme="minorHAnsi" w:cstheme="minorBidi"/>
          <w:noProof/>
          <w:sz w:val="22"/>
          <w:szCs w:val="22"/>
          <w:lang w:val="de-CH" w:eastAsia="de-CH"/>
        </w:rPr>
      </w:pPr>
      <w:hyperlink w:anchor="_Toc390966026" w:history="1">
        <w:r w:rsidR="0021238A" w:rsidRPr="009C77FD">
          <w:rPr>
            <w:rStyle w:val="Hyperlink"/>
            <w:noProof/>
          </w:rPr>
          <w:t>11.</w:t>
        </w:r>
        <w:r w:rsidR="0021238A">
          <w:rPr>
            <w:rFonts w:asciiTheme="minorHAnsi" w:eastAsiaTheme="minorEastAsia" w:hAnsiTheme="minorHAnsi" w:cstheme="minorBidi"/>
            <w:noProof/>
            <w:sz w:val="22"/>
            <w:szCs w:val="22"/>
            <w:lang w:val="de-CH" w:eastAsia="de-CH"/>
          </w:rPr>
          <w:tab/>
        </w:r>
        <w:r w:rsidR="0021238A" w:rsidRPr="009C77FD">
          <w:rPr>
            <w:rStyle w:val="Hyperlink"/>
            <w:noProof/>
          </w:rPr>
          <w:t>Anhang</w:t>
        </w:r>
        <w:r w:rsidR="0021238A">
          <w:rPr>
            <w:noProof/>
            <w:webHidden/>
          </w:rPr>
          <w:tab/>
        </w:r>
        <w:r w:rsidR="0021238A">
          <w:rPr>
            <w:noProof/>
            <w:webHidden/>
          </w:rPr>
          <w:fldChar w:fldCharType="begin"/>
        </w:r>
        <w:r w:rsidR="0021238A">
          <w:rPr>
            <w:noProof/>
            <w:webHidden/>
          </w:rPr>
          <w:instrText xml:space="preserve"> PAGEREF _Toc390966026 \h </w:instrText>
        </w:r>
        <w:r w:rsidR="0021238A">
          <w:rPr>
            <w:noProof/>
            <w:webHidden/>
          </w:rPr>
        </w:r>
        <w:r w:rsidR="0021238A">
          <w:rPr>
            <w:noProof/>
            <w:webHidden/>
          </w:rPr>
          <w:fldChar w:fldCharType="separate"/>
        </w:r>
        <w:r w:rsidR="001E2A8D">
          <w:rPr>
            <w:noProof/>
            <w:webHidden/>
          </w:rPr>
          <w:t>68</w:t>
        </w:r>
        <w:r w:rsidR="0021238A">
          <w:rPr>
            <w:noProof/>
            <w:webHidden/>
          </w:rPr>
          <w:fldChar w:fldCharType="end"/>
        </w:r>
      </w:hyperlink>
    </w:p>
    <w:p w:rsidR="00C719BE" w:rsidRPr="003B5DDD" w:rsidRDefault="00DD6329" w:rsidP="00C719BE">
      <w:r>
        <w:rPr>
          <w:sz w:val="24"/>
          <w:lang w:val="fr-FR"/>
        </w:rPr>
        <w:fldChar w:fldCharType="end"/>
      </w:r>
    </w:p>
    <w:p w:rsidR="00291ED5" w:rsidRDefault="00291ED5" w:rsidP="00C719BE">
      <w:pPr>
        <w:pStyle w:val="berschrift1"/>
        <w:sectPr w:rsidR="00291ED5" w:rsidSect="00A54C2F">
          <w:pgSz w:w="11906" w:h="16838" w:code="9"/>
          <w:pgMar w:top="1758" w:right="1004" w:bottom="680" w:left="1435" w:header="709" w:footer="510" w:gutter="0"/>
          <w:cols w:space="708"/>
          <w:docGrid w:linePitch="360"/>
        </w:sectPr>
      </w:pPr>
      <w:bookmarkStart w:id="1" w:name="_Toc387939355"/>
    </w:p>
    <w:p w:rsidR="00C719BE" w:rsidRPr="005C733B" w:rsidRDefault="00C719BE" w:rsidP="007B7228">
      <w:pPr>
        <w:pStyle w:val="berschrift1"/>
      </w:pPr>
      <w:bookmarkStart w:id="2" w:name="_Toc390965951"/>
      <w:r w:rsidRPr="005C733B">
        <w:lastRenderedPageBreak/>
        <w:t>Einleitung</w:t>
      </w:r>
      <w:bookmarkEnd w:id="1"/>
      <w:bookmarkEnd w:id="2"/>
    </w:p>
    <w:p w:rsidR="00C719BE" w:rsidRDefault="00C719BE" w:rsidP="00C719BE">
      <w:r>
        <w:t xml:space="preserve">Dieses Dokument wurde im Rahmen der Bachelor Thesis „Virtual Room“ erstellt. Zusätzlich zur Projektbeschreibung wird detailliert auf die Architektur und Implementation eingegangen. Das ist </w:t>
      </w:r>
      <w:r w:rsidR="003C1C63">
        <w:t>wichtig, weil die Möglichkeit auf ein Folgeprojekt bestehen könnte</w:t>
      </w:r>
      <w:r>
        <w:t>. Als Erstes werden die groben Zusammenhänge der einzelnen Komponenten beschrieben, womit der Funktionsumfang ersichtlich wird. In einem weiteren Teil befinden sich die Detailinformationen zu den einzelnen Komponenten.</w:t>
      </w:r>
    </w:p>
    <w:p w:rsidR="00C719BE" w:rsidRDefault="00C719BE" w:rsidP="00C719BE">
      <w:pPr>
        <w:pStyle w:val="berschrift2"/>
      </w:pPr>
      <w:bookmarkStart w:id="3" w:name="_Toc387939357"/>
      <w:bookmarkStart w:id="4" w:name="_Toc390965952"/>
      <w:r w:rsidRPr="005C733B">
        <w:t>Ausgangslage</w:t>
      </w:r>
      <w:bookmarkEnd w:id="3"/>
      <w:bookmarkEnd w:id="4"/>
    </w:p>
    <w:p w:rsidR="00404EC1" w:rsidRDefault="00404EC1" w:rsidP="00404EC1">
      <w:bookmarkStart w:id="5" w:name="_Toc387939359"/>
      <w:r>
        <w:t xml:space="preserve">Im Rahmen dieser Bachelor Arbeit wurde auf zwei verschiedene Hardware Komponente zurückgegriffen. Als Erstes kam die Oculus Rift der Firma Oculus VR zum Einsatz. Die Rift ist ein auf dem Kopf getragenes visuelles Ausgabegerät, auch als Head Mounted Display (HMD) bezeichnet. Wie es der englische Name schon suggeriert, wird dabei ein kleiner Bildschirm mit einer helmartigen Befestigung unmittelbar vor den Augen positioniert. Durch </w:t>
      </w:r>
      <w:r w:rsidR="00FE4F0F">
        <w:t xml:space="preserve">eine </w:t>
      </w:r>
      <w:r>
        <w:t>Abtrennung wird sichergestellt, dass linkes und rechtes Auge ausschliesslich Informationen von der ihnen zugewiesene Hälfte des Bildschirms erhalten. Durch dies</w:t>
      </w:r>
      <w:r w:rsidR="00FE4F0F">
        <w:t>e Technologie wird eine möglichst</w:t>
      </w:r>
      <w:r>
        <w:t xml:space="preserve"> reale stereoskopische Sichtwei</w:t>
      </w:r>
      <w:r w:rsidR="00FE4F0F">
        <w:t>se auf virtuelle Objekte gewährleistet</w:t>
      </w:r>
      <w:r>
        <w:t>. Unter stereoskopischem Sehen versteht man das Vorhandensein einer glaubhafte</w:t>
      </w:r>
      <w:r w:rsidR="00FE4F0F">
        <w:t>n</w:t>
      </w:r>
      <w:r>
        <w:t xml:space="preserve"> Tiefenwahrnehmung durch beidäugiges Betrachten von Objekte</w:t>
      </w:r>
      <w:r w:rsidR="00FE4F0F">
        <w:t>n</w:t>
      </w:r>
      <w:r>
        <w:t>. Anders als bei gängigen 3D Filme, wie wir sie aus den Kinos kennen, sind die Augen bei der Rift komplett von der Aussenwelt abgeschot</w:t>
      </w:r>
      <w:r w:rsidR="00FE4F0F">
        <w:t>tet. Dank dieser Vorgehensweise</w:t>
      </w:r>
      <w:r>
        <w:t xml:space="preserve"> kann eine möglichst grosse Immersion geschaffen werden. Unter Immersion versteht man ein für das Gehirn glaubhafte</w:t>
      </w:r>
      <w:r w:rsidR="00FE4F0F">
        <w:t>s</w:t>
      </w:r>
      <w:r>
        <w:t xml:space="preserve"> Eintauchen in eine virtuelle Welt. Einfacher ausgedrückt: Eine Pers</w:t>
      </w:r>
      <w:r w:rsidR="006D2D64">
        <w:t>on mit der Rift</w:t>
      </w:r>
      <w:r w:rsidR="00FE4F0F">
        <w:t xml:space="preserve"> hat das Gefühl</w:t>
      </w:r>
      <w:r>
        <w:t xml:space="preserve"> sich tatsächlich an </w:t>
      </w:r>
      <w:r w:rsidR="00FE4F0F">
        <w:t>einem</w:t>
      </w:r>
      <w:r>
        <w:t xml:space="preserve"> anderen Ort zu befinden. Ein weiteres Ziel dieser Art von virtuellen </w:t>
      </w:r>
      <w:r w:rsidR="006D2D64">
        <w:t>Brillen</w:t>
      </w:r>
      <w:r>
        <w:t xml:space="preserve"> ist es das gesamte Sichtfeld eines Menschen abzudecken. Dadurch kann </w:t>
      </w:r>
      <w:r w:rsidR="00FE4F0F">
        <w:t xml:space="preserve">sich </w:t>
      </w:r>
      <w:r>
        <w:t xml:space="preserve">eine Person </w:t>
      </w:r>
      <w:r w:rsidR="00FE4F0F">
        <w:t>in der</w:t>
      </w:r>
      <w:r>
        <w:t xml:space="preserve"> computergenerierte</w:t>
      </w:r>
      <w:r w:rsidR="00FE4F0F">
        <w:t>n</w:t>
      </w:r>
      <w:r>
        <w:t xml:space="preserve"> Umgebung </w:t>
      </w:r>
      <w:r w:rsidR="00FE4F0F">
        <w:t>frei umsehen</w:t>
      </w:r>
      <w:r>
        <w:t>. Um dies zu erreichen</w:t>
      </w:r>
      <w:r w:rsidR="006D2D64">
        <w:t>,</w:t>
      </w:r>
      <w:r>
        <w:t xml:space="preserve"> müssen die fiktiven Objekte basierend auf der aktuellen Blickrichtung des Menschen dargestellt werden. Die dafür notwendige Ausrichtung des Kopfes wird in der Rift mittels</w:t>
      </w:r>
      <w:r w:rsidR="00FE4F0F">
        <w:t xml:space="preserve"> verschiedener</w:t>
      </w:r>
      <w:r>
        <w:t xml:space="preserve"> Sensoren errechnet und kann somit für eine korrekte Projektion auf den Bildschirm verwendet werden.</w:t>
      </w:r>
    </w:p>
    <w:p w:rsidR="00404EC1" w:rsidRDefault="00404EC1" w:rsidP="00404EC1"/>
    <w:p w:rsidR="00404EC1" w:rsidRDefault="00404EC1" w:rsidP="00404EC1">
      <w:r>
        <w:t>Die Idee einer vollständigen Immersion, anhand eines auf dem Kopf getragenen visuellen Ausgabegerätes, wurde bereits früh in den Siebziger durch die Pioniere</w:t>
      </w:r>
      <w:r w:rsidRPr="008D7452">
        <w:t xml:space="preserve"> Ivan Sutherland (Massachusetts Institute of Technology) und Raymond Goertz (Argonne National Laboratory)</w:t>
      </w:r>
      <w:r>
        <w:t xml:space="preserve"> anhand eines Prototypen demonstriert [10]. Die damalige Grösse des Gerätes, die Genauigkeit der Sensoren, die Auflösung des Bildschirms und die Kosten für eine solche Technologie verhinderten es</w:t>
      </w:r>
      <w:r w:rsidR="006D2D64">
        <w:t>,</w:t>
      </w:r>
      <w:r>
        <w:t xml:space="preserve"> ein massentaugliches Produkt auf den Markt bringen zu können. Erst im März 2013 schaffte es die Firma Oculus VR all diese Schwachpunkte mit ihrer ersten Version der Brille Rift für interessierte Entwickler abzudecken. Der Hype um dieses Produkt ist seither riesig und nimmt auch nicht ab. Dies beweist vorwiegend die Ankündigungen von Konkurrenten ebenfalls ähnliche Produkte auf den Markt bringen zu wollen.</w:t>
      </w:r>
    </w:p>
    <w:p w:rsidR="00404EC1" w:rsidRDefault="00404EC1" w:rsidP="00404EC1"/>
    <w:p w:rsidR="00404EC1" w:rsidRDefault="00404EC1" w:rsidP="00404EC1">
      <w:r>
        <w:t xml:space="preserve">Ein wesentlicher Schwachpunkt der </w:t>
      </w:r>
      <w:r w:rsidR="006D2D64">
        <w:t>Rift</w:t>
      </w:r>
      <w:r>
        <w:t xml:space="preserve"> ist es einzig den Kopf drehen zu können. Simulierte Bewegungen in der virtuellen Umgebung, wie das Laufen, welche jedoch real nicht stattfinden, bringen bei den meisten Menschen das Gehirn in ein ziemliches Durcheinander. Dies kann bei schnellen Abläufe</w:t>
      </w:r>
      <w:r w:rsidR="00FE4F0F">
        <w:t>n,</w:t>
      </w:r>
      <w:r>
        <w:t xml:space="preserve"> wie zum Beispiel das Treppenlaufen</w:t>
      </w:r>
      <w:r w:rsidR="00FE4F0F">
        <w:t>,</w:t>
      </w:r>
      <w:r>
        <w:t xml:space="preserve"> zu Übelkeitserscheinungen führen. Um diesem Effekt entgegen wirken zu können, wurde die Kinect von Microsoft als zweite Hardware Komponente eingesetzt.</w:t>
      </w:r>
    </w:p>
    <w:p w:rsidR="00404EC1" w:rsidRDefault="00404EC1" w:rsidP="00404EC1"/>
    <w:p w:rsidR="00404EC1" w:rsidRDefault="00404EC1" w:rsidP="00404EC1">
      <w:r>
        <w:t>Die Kinect ist eine Kamera, welche zusammen mit der Spielkonsole Xbox 360 im November 2010 erstmals verkauft wurde. Anhand von diesem Gerät können Spieler jeweils ihren eigenen Körper für die Steuerung von Charakt</w:t>
      </w:r>
      <w:r w:rsidR="00B25363">
        <w:t>eren in diversen Games verwenden</w:t>
      </w:r>
      <w:r>
        <w:t>. Die 3D Kamera erfasst dafür den Raum samt sich darin befindende</w:t>
      </w:r>
      <w:r w:rsidR="006D2D64">
        <w:t>n</w:t>
      </w:r>
      <w:r>
        <w:t xml:space="preserve"> Personen </w:t>
      </w:r>
      <w:r w:rsidR="004916E7">
        <w:t>sowie</w:t>
      </w:r>
      <w:r>
        <w:t xml:space="preserve"> deren relativen Entfernung</w:t>
      </w:r>
      <w:r w:rsidR="006D2D64">
        <w:t>en</w:t>
      </w:r>
      <w:r>
        <w:t xml:space="preserve"> zur Kinect. Durch interne Berechnungen liefert der Sensor nicht nur die Position eines Spielers, sondern ermittelt ebenfalls den Standort von einzelnen Gelenke</w:t>
      </w:r>
      <w:r w:rsidR="006D2D64">
        <w:t>n</w:t>
      </w:r>
      <w:r>
        <w:t xml:space="preserve"> wie der Kopf, das Knie, die Schulter oder Hände.</w:t>
      </w:r>
    </w:p>
    <w:p w:rsidR="00404EC1" w:rsidRDefault="00404EC1" w:rsidP="00404EC1"/>
    <w:p w:rsidR="00404EC1" w:rsidRDefault="00404EC1" w:rsidP="00404EC1">
      <w:r>
        <w:t xml:space="preserve">Diese Daten können in Zusammenhang mit der Rift reale Bewegungen </w:t>
      </w:r>
      <w:r w:rsidR="004916E7">
        <w:t>vom</w:t>
      </w:r>
      <w:r>
        <w:t xml:space="preserve"> eigenen Körper möglichst exakt in die virtuelle Umgebung abbilden. Die Bewegungsfreiheit sollte dadurch ausschliesslich durch die </w:t>
      </w:r>
      <w:r w:rsidR="004916E7">
        <w:t>Limitierung</w:t>
      </w:r>
      <w:r>
        <w:t xml:space="preserve"> der Kinect eingeschränkt werden. Zusätzlich kann der eigene Körper in der virtuellen Welt </w:t>
      </w:r>
      <w:r w:rsidR="004916E7">
        <w:t>dargestellt</w:t>
      </w:r>
      <w:r>
        <w:t xml:space="preserve"> werden. </w:t>
      </w:r>
      <w:r w:rsidR="004916E7">
        <w:t>Dies hat zum Vorteil</w:t>
      </w:r>
      <w:r w:rsidR="00C866FA">
        <w:t>,</w:t>
      </w:r>
      <w:r w:rsidR="004916E7">
        <w:t xml:space="preserve"> dass sich die Person auf eingeschränktem Raum betrachten und frei bewegen kann.</w:t>
      </w:r>
      <w:r>
        <w:t xml:space="preserve"> Dabei kann das Heben des Beines</w:t>
      </w:r>
      <w:r w:rsidR="004916E7">
        <w:t xml:space="preserve"> oder</w:t>
      </w:r>
      <w:r>
        <w:t xml:space="preserve"> das Beugen des Ellenbogens ohne grosse Verzögerung direkt in einer simulierten Umgebung betrachtet werden. Anhand von diesem Zusatz sollte das Gefühl einer vollständigen Immersion verstärkt werden.</w:t>
      </w:r>
    </w:p>
    <w:p w:rsidR="00404EC1" w:rsidRDefault="00404EC1" w:rsidP="00404EC1"/>
    <w:p w:rsidR="00404EC1" w:rsidRDefault="00404EC1" w:rsidP="00404EC1">
      <w:r>
        <w:t>Durch die Projekt 2 Arbeiten sind wir bereits mit der Rift und</w:t>
      </w:r>
      <w:r w:rsidR="00C866FA">
        <w:t xml:space="preserve"> der</w:t>
      </w:r>
      <w:r>
        <w:t xml:space="preserve"> Kinect vertraut. Es sind minimale Applikationen vorhanden, welche die Anbindung</w:t>
      </w:r>
      <w:r w:rsidR="00C866FA">
        <w:t>en</w:t>
      </w:r>
      <w:r>
        <w:t xml:space="preserve"> für die Entwicklung beinhalten. Ausserdem wird das SLProject [3] als Grundlage für die Darstellung benutzt.</w:t>
      </w:r>
    </w:p>
    <w:p w:rsidR="00404EC1" w:rsidRPr="005C733B" w:rsidRDefault="00404EC1" w:rsidP="00404EC1">
      <w:pPr>
        <w:pStyle w:val="berschrift2"/>
      </w:pPr>
      <w:bookmarkStart w:id="6" w:name="_Toc387939358"/>
      <w:bookmarkStart w:id="7" w:name="_Toc390965953"/>
      <w:r w:rsidRPr="005C733B">
        <w:t>Ziel</w:t>
      </w:r>
      <w:bookmarkEnd w:id="6"/>
      <w:bookmarkEnd w:id="7"/>
    </w:p>
    <w:p w:rsidR="00404EC1" w:rsidRDefault="00404EC1" w:rsidP="00404EC1">
      <w:r>
        <w:t>Die Grundidee ist es, einen virtuellen Raum zu kre</w:t>
      </w:r>
      <w:r w:rsidR="00C866FA">
        <w:t>ieren, in dem sich eine Person</w:t>
      </w:r>
      <w:r>
        <w:t xml:space="preserve"> frei bewegen un</w:t>
      </w:r>
      <w:r w:rsidR="00C866FA">
        <w:t>d umsehen kann. Zusätzlich soll</w:t>
      </w:r>
      <w:r>
        <w:t>en sich in dieser virtuell eingeschränkten Umgebung mehrere Personen begegnen können. Die Personen können sich dabei an unterschiedlichen geografischen Standorte</w:t>
      </w:r>
      <w:r w:rsidR="00C866FA">
        <w:t>n</w:t>
      </w:r>
      <w:r>
        <w:t xml:space="preserve"> befinden. Der Datenaustausch soll via ein Netzwerk über einen zentralen Server erfolgen. Damit dies erreicht werden kann, haben wir die folgenden Teilziele definiert:</w:t>
      </w:r>
    </w:p>
    <w:p w:rsidR="00404EC1" w:rsidRDefault="00404EC1" w:rsidP="00404EC1"/>
    <w:p w:rsidR="00404EC1" w:rsidRDefault="00404EC1" w:rsidP="00404EC1">
      <w:pPr>
        <w:pStyle w:val="Listenabsatz"/>
        <w:numPr>
          <w:ilvl w:val="0"/>
          <w:numId w:val="10"/>
        </w:numPr>
      </w:pPr>
      <w:r w:rsidRPr="00297F58">
        <w:t>Visualisierung des eigenen Skelett</w:t>
      </w:r>
      <w:r w:rsidR="00C866FA">
        <w:t>e</w:t>
      </w:r>
      <w:r w:rsidRPr="00297F58">
        <w:t>s</w:t>
      </w:r>
    </w:p>
    <w:p w:rsidR="00404EC1" w:rsidRDefault="00404EC1" w:rsidP="00404EC1">
      <w:pPr>
        <w:pStyle w:val="Listenabsatz"/>
        <w:numPr>
          <w:ilvl w:val="0"/>
          <w:numId w:val="10"/>
        </w:numPr>
      </w:pPr>
      <w:r w:rsidRPr="00297F58">
        <w:t>Zusammenführen von mehreren Personen</w:t>
      </w:r>
    </w:p>
    <w:p w:rsidR="00404EC1" w:rsidRDefault="00404EC1" w:rsidP="00404EC1">
      <w:pPr>
        <w:pStyle w:val="Listenabsatz"/>
        <w:numPr>
          <w:ilvl w:val="0"/>
          <w:numId w:val="10"/>
        </w:numPr>
      </w:pPr>
      <w:r w:rsidRPr="00297F58">
        <w:t>Interaktion im virtuellen Raum</w:t>
      </w:r>
    </w:p>
    <w:p w:rsidR="00404EC1" w:rsidRDefault="00404EC1" w:rsidP="00404EC1">
      <w:pPr>
        <w:pStyle w:val="Listenabsatz"/>
        <w:numPr>
          <w:ilvl w:val="0"/>
          <w:numId w:val="10"/>
        </w:numPr>
      </w:pPr>
      <w:r w:rsidRPr="00297F58">
        <w:t>Visuelle Verbesserungen (Rigged Mesh Animierung)</w:t>
      </w:r>
    </w:p>
    <w:p w:rsidR="00404EC1" w:rsidRDefault="00404EC1" w:rsidP="00404EC1">
      <w:pPr>
        <w:pStyle w:val="berschrift3"/>
      </w:pPr>
      <w:bookmarkStart w:id="8" w:name="_Toc390965954"/>
      <w:r w:rsidRPr="00297F58">
        <w:t>Visualisierung des eigenen Skelett</w:t>
      </w:r>
      <w:r w:rsidR="00C866FA">
        <w:t>e</w:t>
      </w:r>
      <w:r w:rsidRPr="00297F58">
        <w:t>s</w:t>
      </w:r>
      <w:bookmarkEnd w:id="8"/>
    </w:p>
    <w:p w:rsidR="00404EC1" w:rsidRDefault="00404EC1" w:rsidP="00404EC1">
      <w:r>
        <w:t>Als Erstes müssen die Daten der Oculus Rift und der Kinect für die k</w:t>
      </w:r>
      <w:r w:rsidR="006D2D64">
        <w:t>orrekte Darstellung in der Rift</w:t>
      </w:r>
      <w:r>
        <w:t xml:space="preserve"> kombiniert werden. Anschliessend kann ein einfaches Skelett anhand der Daten der Kinect in </w:t>
      </w:r>
      <w:r w:rsidR="00C866FA">
        <w:t>der</w:t>
      </w:r>
      <w:r>
        <w:t xml:space="preserve"> virtuelle</w:t>
      </w:r>
      <w:r w:rsidR="00C866FA">
        <w:t>n</w:t>
      </w:r>
      <w:r>
        <w:t xml:space="preserve"> Umgebung abgebildet werden. An der Kopfposition wird die Kamera hinzugefügt, welche die Sichtweise basierend auf den Sensordaten der Rift übernimmt. Das Skelett wird mit einfachen Objekten wie Kugeln </w:t>
      </w:r>
      <w:r w:rsidR="00C866FA">
        <w:t>und Zylindern analog einem drei</w:t>
      </w:r>
      <w:r>
        <w:t>dimensionalen Strichmännchen dargestellt. Mit dieser Kombination soll es möglich sein, sich möglichst real in der virtuellen Welt zu bewegen und seine eigenen Körperbewegungen mit zu verfolgen. Durch den eingeschränkten Erfassungsbereich der Kinect wird die reale Bewegungsfreiheit eingeschränkt. Um dies virtuell ebenfalls abbilden zu können, wird die virtuelle Welt als kleiner geschlossener Raum repräsentiert.</w:t>
      </w:r>
    </w:p>
    <w:p w:rsidR="00404EC1" w:rsidRDefault="00404EC1" w:rsidP="00404EC1">
      <w:pPr>
        <w:pStyle w:val="berschrift3"/>
      </w:pPr>
      <w:bookmarkStart w:id="9" w:name="_Toc390965955"/>
      <w:r w:rsidRPr="00297F58">
        <w:t>Zusammenführen von mehreren Personen</w:t>
      </w:r>
      <w:bookmarkEnd w:id="9"/>
    </w:p>
    <w:p w:rsidR="00404EC1" w:rsidRDefault="00404EC1" w:rsidP="00404EC1">
      <w:r>
        <w:t xml:space="preserve">Damit sich mehrere Personen in </w:t>
      </w:r>
      <w:r w:rsidR="00C866FA">
        <w:t>einer virtuellen Welt gegenüber</w:t>
      </w:r>
      <w:r>
        <w:t>stehen können, müssen die Skelett-Daten ausgetauscht werden. Dazu soll ein zentraler Serv</w:t>
      </w:r>
      <w:r w:rsidR="00C866FA">
        <w:t>er erstellt werden, welcher für das Sammeln</w:t>
      </w:r>
      <w:r>
        <w:t xml:space="preserve"> und </w:t>
      </w:r>
      <w:r w:rsidR="00C866FA">
        <w:t xml:space="preserve">Verteilen </w:t>
      </w:r>
      <w:r>
        <w:t>der Daten verantwortlich ist. Mit</w:t>
      </w:r>
      <w:r w:rsidR="00C866FA">
        <w:t xml:space="preserve"> der Visualisierung des Skelette</w:t>
      </w:r>
      <w:r>
        <w:t>s einer anderen Person und insbesondere durch die Übertragung der Bewegungen wird eine neuartige Kommunikation auf visueller Ebene ermöglicht.</w:t>
      </w:r>
    </w:p>
    <w:p w:rsidR="00404EC1" w:rsidRDefault="00404EC1" w:rsidP="00404EC1">
      <w:pPr>
        <w:pStyle w:val="berschrift3"/>
      </w:pPr>
      <w:bookmarkStart w:id="10" w:name="_Toc390965956"/>
      <w:r w:rsidRPr="00297F58">
        <w:t>Interaktion im virtuellen Raum</w:t>
      </w:r>
      <w:bookmarkEnd w:id="10"/>
    </w:p>
    <w:p w:rsidR="00404EC1" w:rsidRDefault="00404EC1" w:rsidP="00404EC1">
      <w:r>
        <w:t xml:space="preserve">Neben dieser neuen Art sich virtuell zu begegnen sollen Interaktionsmöglichkeiten implementiert werden. Alle beteiligten Personen sollen die Möglichkeit bekommen, eine gemeinsame Struktur zu beeinflussen und so zum Beispiel </w:t>
      </w:r>
      <w:r w:rsidR="00044441">
        <w:t>in</w:t>
      </w:r>
      <w:r>
        <w:t xml:space="preserve"> einem einfachen Brettspiel gegeneinander anzutreten.</w:t>
      </w:r>
    </w:p>
    <w:p w:rsidR="00404EC1" w:rsidRDefault="00404EC1" w:rsidP="00404EC1">
      <w:pPr>
        <w:pStyle w:val="berschrift3"/>
      </w:pPr>
      <w:bookmarkStart w:id="11" w:name="_Toc390965957"/>
      <w:r w:rsidRPr="00297F58">
        <w:lastRenderedPageBreak/>
        <w:t>Visuelle Verbesserungen (Rigged Mesh Animierung)</w:t>
      </w:r>
      <w:bookmarkEnd w:id="11"/>
    </w:p>
    <w:p w:rsidR="00283002" w:rsidRPr="00E93B2E" w:rsidRDefault="00404EC1" w:rsidP="00283002">
      <w:r>
        <w:t>Dieses Projekt kann praktisch endlos visuell, wie auch funktionell erweitert werden. In diesem letzten Teil geht es darum</w:t>
      </w:r>
      <w:r w:rsidR="006D2D64">
        <w:t>,</w:t>
      </w:r>
      <w:r>
        <w:t xml:space="preserve"> optionale Ideen umzusetzen. Dazu gehört zum Beispiel die Implementation und Animation von einem virtuellen mens</w:t>
      </w:r>
      <w:r w:rsidR="00E643F1">
        <w:t>chenähnlichen 3D Objekt, ein so</w:t>
      </w:r>
      <w:r>
        <w:t>genanntes Mesh, an der Stelle</w:t>
      </w:r>
      <w:r w:rsidR="00C866FA">
        <w:t xml:space="preserve"> des einfachen Skelette</w:t>
      </w:r>
      <w:r>
        <w:t>s. Mit diesem Vorhaben könnte der Eindruck sich tatsächlich in der virtuellen Umgebung zu befinden und andere reale Personen zu begegnen noch zusätzlich gestärkt werden.</w:t>
      </w:r>
    </w:p>
    <w:p w:rsidR="002D1D86" w:rsidRDefault="002D1D86" w:rsidP="002D1D86">
      <w:pPr>
        <w:pStyle w:val="berschrift2"/>
      </w:pPr>
      <w:bookmarkStart w:id="12" w:name="_Toc390965958"/>
      <w:r w:rsidRPr="005C733B">
        <w:t>Projektplanung</w:t>
      </w:r>
      <w:bookmarkEnd w:id="12"/>
    </w:p>
    <w:p w:rsidR="002D1D86" w:rsidRDefault="002D1D86" w:rsidP="002D1D86">
      <w:r>
        <w:t>Für die Projektplanung dien</w:t>
      </w:r>
      <w:r w:rsidR="00E643F1">
        <w:t>en</w:t>
      </w:r>
      <w:r>
        <w:t xml:space="preserve"> die Teilziele als Grundlage. Wir haben einen groben Zeitplan mit drei Meilensteinen erstellt. Diese definieren die wichtigsten Arbeiten, wodurch wir den Projektfortschritt im Auge behalten </w:t>
      </w:r>
      <w:r w:rsidR="00E643F1">
        <w:t>können. Ausserdem dient</w:t>
      </w:r>
      <w:r>
        <w:t xml:space="preserve"> es der Aufgabenzuteilung innerhalb unserer Projektgruppe.</w:t>
      </w:r>
    </w:p>
    <w:p w:rsidR="002D1D86" w:rsidRPr="004E40D9" w:rsidRDefault="002D1D86" w:rsidP="002D1D86">
      <w:r w:rsidRPr="004E40D9">
        <w:t xml:space="preserve"> </w:t>
      </w:r>
    </w:p>
    <w:p w:rsidR="002D1D86" w:rsidRDefault="002D1D86" w:rsidP="002D1D86">
      <w:pPr>
        <w:keepNext/>
      </w:pPr>
      <w:r>
        <w:rPr>
          <w:noProof/>
          <w:lang w:eastAsia="de-CH"/>
        </w:rPr>
        <w:drawing>
          <wp:inline distT="0" distB="0" distL="0" distR="0" wp14:anchorId="16DAB922" wp14:editId="5FFD0373">
            <wp:extent cx="5991225" cy="1303655"/>
            <wp:effectExtent l="0" t="0" r="9525" b="0"/>
            <wp:docPr id="9" name="Picture 9" descr="C:\Users\Roman\AppData\Local\Microsoft\Windows\INetCache\Content.Word\Projektplan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man\AppData\Local\Microsoft\Windows\INetCache\Content.Word\Projektplanu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225" cy="1303655"/>
                    </a:xfrm>
                    <a:prstGeom prst="rect">
                      <a:avLst/>
                    </a:prstGeom>
                    <a:noFill/>
                    <a:ln>
                      <a:noFill/>
                    </a:ln>
                  </pic:spPr>
                </pic:pic>
              </a:graphicData>
            </a:graphic>
          </wp:inline>
        </w:drawing>
      </w:r>
    </w:p>
    <w:p w:rsidR="002D1D86" w:rsidRDefault="002D1D86" w:rsidP="002D1D86">
      <w:pPr>
        <w:pStyle w:val="Beschriftung"/>
      </w:pPr>
      <w:bookmarkStart w:id="13" w:name="_Toc388444439"/>
      <w:bookmarkStart w:id="14" w:name="_Toc390964701"/>
      <w:r>
        <w:t xml:space="preserve">Abbildung </w:t>
      </w:r>
      <w:fldSimple w:instr=" SEQ Abbildung \* ARABIC ">
        <w:r w:rsidR="001E2A8D">
          <w:rPr>
            <w:noProof/>
          </w:rPr>
          <w:t>1</w:t>
        </w:r>
      </w:fldSimple>
      <w:r>
        <w:t>: Projektplan</w:t>
      </w:r>
      <w:bookmarkEnd w:id="13"/>
      <w:bookmarkEnd w:id="14"/>
    </w:p>
    <w:p w:rsidR="002D1D86" w:rsidRDefault="00E643F1" w:rsidP="002D1D86">
      <w:r>
        <w:t>Wir teil</w:t>
      </w:r>
      <w:r w:rsidR="002D1D86">
        <w:t>en die Arbeiten für jeden Meilenstein in möglichst unabhängige Teilgebiete auf. Dies ist bei einer dreier Gruppe wichtig, damit möglichst effizient gearbeitet werden kann.</w:t>
      </w:r>
    </w:p>
    <w:p w:rsidR="00283002" w:rsidRPr="00E93B2E" w:rsidRDefault="00283002" w:rsidP="00404EC1"/>
    <w:bookmarkEnd w:id="5"/>
    <w:p w:rsidR="00CD2E36" w:rsidRDefault="00CD2E36" w:rsidP="00CD2E36">
      <w:pPr>
        <w:rPr>
          <w:b/>
        </w:rPr>
      </w:pPr>
      <w:r>
        <w:rPr>
          <w:b/>
        </w:rPr>
        <w:t>1</w:t>
      </w:r>
      <w:r w:rsidRPr="00506A8E">
        <w:rPr>
          <w:b/>
        </w:rPr>
        <w:t>. Meilenstein</w:t>
      </w:r>
    </w:p>
    <w:p w:rsidR="00CD2E36" w:rsidRDefault="00CD2E36" w:rsidP="00CD2E36">
      <w:pPr>
        <w:pStyle w:val="Listenabsatz"/>
        <w:numPr>
          <w:ilvl w:val="0"/>
          <w:numId w:val="11"/>
        </w:numPr>
      </w:pPr>
      <w:r>
        <w:t xml:space="preserve">SLProject anpassen: Damit wir das SLProject für unsere Projektarbeit verwenden </w:t>
      </w:r>
      <w:r w:rsidR="00E643F1">
        <w:t>können</w:t>
      </w:r>
      <w:r>
        <w:t>, braucht es einige Verbesserungen, Anpassungen und</w:t>
      </w:r>
      <w:r w:rsidR="00E643F1">
        <w:t xml:space="preserve"> Erweiterungen. Ausserdem muss</w:t>
      </w:r>
      <w:r>
        <w:t xml:space="preserve"> die gesamte Projektstruktur in unserer Entwicklungsumgebung konfiguriert werden.</w:t>
      </w:r>
    </w:p>
    <w:p w:rsidR="00CD2E36" w:rsidRDefault="00CD2E36" w:rsidP="00CD2E36">
      <w:pPr>
        <w:pStyle w:val="Listenabsatz"/>
        <w:numPr>
          <w:ilvl w:val="0"/>
          <w:numId w:val="11"/>
        </w:numPr>
      </w:pPr>
      <w:r>
        <w:t>Kinect-Oculus Rift: Aus den von der Kinect und O</w:t>
      </w:r>
      <w:r w:rsidR="00E643F1">
        <w:t>culus Rift gewonnen Daten soll</w:t>
      </w:r>
      <w:r>
        <w:t xml:space="preserve"> ein Skelett erstellt werden. Das entspricht unserem ersten Teilziel.</w:t>
      </w:r>
    </w:p>
    <w:p w:rsidR="00CD2E36" w:rsidRDefault="00E643F1" w:rsidP="00CD2E36">
      <w:pPr>
        <w:pStyle w:val="Listenabsatz"/>
        <w:numPr>
          <w:ilvl w:val="0"/>
          <w:numId w:val="11"/>
        </w:numPr>
      </w:pPr>
      <w:r>
        <w:t>Server-Client: Es soll</w:t>
      </w:r>
      <w:r w:rsidR="00CD2E36">
        <w:t xml:space="preserve"> die Grundfunktionalitäten für den Datenaustausch zwischen dem Server und Cli</w:t>
      </w:r>
      <w:r>
        <w:t>ent erstellt werden. Das brauch</w:t>
      </w:r>
      <w:r w:rsidR="00CD2E36">
        <w:t>en wir um das zweite Teilziel zu erreichen.</w:t>
      </w:r>
    </w:p>
    <w:p w:rsidR="00CD2E36" w:rsidRDefault="00CD2E36" w:rsidP="00CD2E36"/>
    <w:p w:rsidR="00CD2E36" w:rsidRPr="0072329E" w:rsidRDefault="00CD2E36" w:rsidP="00CD2E36">
      <w:pPr>
        <w:rPr>
          <w:b/>
        </w:rPr>
      </w:pPr>
      <w:r w:rsidRPr="0072329E">
        <w:rPr>
          <w:b/>
        </w:rPr>
        <w:t>2. Meilenstein</w:t>
      </w:r>
    </w:p>
    <w:p w:rsidR="00CD2E36" w:rsidRDefault="00CD2E36" w:rsidP="00CD2E36">
      <w:pPr>
        <w:pStyle w:val="Listenabsatz"/>
        <w:numPr>
          <w:ilvl w:val="0"/>
          <w:numId w:val="12"/>
        </w:numPr>
      </w:pPr>
      <w:r>
        <w:t>SLProject anpassen: Dieses Arbe</w:t>
      </w:r>
      <w:r w:rsidR="00E643F1">
        <w:t>itsgebiet begleitet</w:t>
      </w:r>
      <w:r>
        <w:t xml:space="preserve"> uns durch die gesamte Projektarbeit. Einige von unseren Erweiterungen sollen als Fixes in das SLProject integriert werden.</w:t>
      </w:r>
    </w:p>
    <w:p w:rsidR="00CD2E36" w:rsidRDefault="00CD2E36" w:rsidP="00CD2E36">
      <w:pPr>
        <w:pStyle w:val="Listenabsatz"/>
        <w:numPr>
          <w:ilvl w:val="0"/>
          <w:numId w:val="12"/>
        </w:numPr>
      </w:pPr>
      <w:r>
        <w:t>Skelett: Die gewonnen</w:t>
      </w:r>
      <w:r w:rsidR="006D2D64">
        <w:t>en</w:t>
      </w:r>
      <w:r>
        <w:t xml:space="preserve"> Daten von der Kinect und Oculus Rift müssen mö</w:t>
      </w:r>
      <w:r w:rsidR="00E643F1">
        <w:t>glichst einfach abgelegt werden.</w:t>
      </w:r>
      <w:r>
        <w:t xml:space="preserve"> </w:t>
      </w:r>
      <w:r w:rsidR="00E643F1">
        <w:t xml:space="preserve">Somit können </w:t>
      </w:r>
      <w:r>
        <w:t>diese über das Netzwerk mit den anderen Clients ausgetauscht werden</w:t>
      </w:r>
      <w:r w:rsidR="00E643F1">
        <w:t>. Ausserdem soll</w:t>
      </w:r>
      <w:r>
        <w:t>en die Skelett</w:t>
      </w:r>
      <w:r w:rsidR="00E643F1">
        <w:t>-D</w:t>
      </w:r>
      <w:r>
        <w:t>aten in einer hierarchischen Struktur abgelegt werden.</w:t>
      </w:r>
    </w:p>
    <w:p w:rsidR="00CD2E36" w:rsidRDefault="00CD2E36" w:rsidP="00CD2E36">
      <w:pPr>
        <w:pStyle w:val="Listenabsatz"/>
        <w:numPr>
          <w:ilvl w:val="0"/>
          <w:numId w:val="12"/>
        </w:numPr>
      </w:pPr>
      <w:r>
        <w:t>Server-Client: D</w:t>
      </w:r>
      <w:r w:rsidR="00E643F1">
        <w:t>ie Netzwerk Implementation soll</w:t>
      </w:r>
      <w:r>
        <w:t xml:space="preserve"> für die konkreten Anforderungen erweitert werden. Es </w:t>
      </w:r>
      <w:r w:rsidR="00E643F1">
        <w:t>muss</w:t>
      </w:r>
      <w:r>
        <w:t xml:space="preserve"> möglich sein, Skelett Daten auszutauschen. Das entspricht unserem zweiten Teilziel.</w:t>
      </w:r>
    </w:p>
    <w:p w:rsidR="00CD2E36" w:rsidRDefault="00CD2E36" w:rsidP="00CD2E36"/>
    <w:p w:rsidR="00E643F1" w:rsidRDefault="00E643F1">
      <w:pPr>
        <w:spacing w:line="240" w:lineRule="auto"/>
        <w:rPr>
          <w:b/>
        </w:rPr>
      </w:pPr>
      <w:r>
        <w:rPr>
          <w:b/>
        </w:rPr>
        <w:br w:type="page"/>
      </w:r>
    </w:p>
    <w:p w:rsidR="00CD2E36" w:rsidRPr="00CA7BE6" w:rsidRDefault="00CD2E36" w:rsidP="00CD2E36">
      <w:pPr>
        <w:rPr>
          <w:b/>
        </w:rPr>
      </w:pPr>
      <w:r w:rsidRPr="00CA7BE6">
        <w:rPr>
          <w:b/>
        </w:rPr>
        <w:lastRenderedPageBreak/>
        <w:t>3. Meilenstein</w:t>
      </w:r>
    </w:p>
    <w:p w:rsidR="00CD2E36" w:rsidRDefault="00CD2E36" w:rsidP="00CD2E36">
      <w:pPr>
        <w:pStyle w:val="Listenabsatz"/>
        <w:numPr>
          <w:ilvl w:val="0"/>
          <w:numId w:val="13"/>
        </w:numPr>
      </w:pPr>
      <w:r>
        <w:t xml:space="preserve">Interaktion: Implementation von einem konkreten </w:t>
      </w:r>
      <w:r w:rsidR="00E643F1">
        <w:t>Spiel / Applikation. Dort soll</w:t>
      </w:r>
      <w:r>
        <w:t xml:space="preserve"> den Benutzern die Möglichkeit geboten werden, auf eine gemeinsame Struktur Einfluss zu nehmen.</w:t>
      </w:r>
    </w:p>
    <w:p w:rsidR="00CD2E36" w:rsidRDefault="00CD2E36" w:rsidP="00CD2E36">
      <w:pPr>
        <w:pStyle w:val="Listenabsatz"/>
        <w:numPr>
          <w:ilvl w:val="0"/>
          <w:numId w:val="13"/>
        </w:numPr>
      </w:pPr>
      <w:r>
        <w:t>Server-Client: Verbesserung der Server Architektur.</w:t>
      </w:r>
    </w:p>
    <w:p w:rsidR="00CD2E36" w:rsidRDefault="00CD2E36" w:rsidP="00CD2E36">
      <w:pPr>
        <w:pStyle w:val="Listenabsatz"/>
        <w:numPr>
          <w:ilvl w:val="0"/>
          <w:numId w:val="13"/>
        </w:numPr>
      </w:pPr>
      <w:r>
        <w:t>Mesh Import: Damit wir mehr haben als n</w:t>
      </w:r>
      <w:r w:rsidR="00E643F1">
        <w:t>ur ein einfaches Skelett, soll</w:t>
      </w:r>
      <w:r>
        <w:t xml:space="preserve"> zusätzlich ein Mesh importiert und animiert werden.</w:t>
      </w:r>
    </w:p>
    <w:p w:rsidR="00CD2E36" w:rsidRDefault="00CD2E36" w:rsidP="00CD2E36"/>
    <w:p w:rsidR="00CD2E36" w:rsidRPr="003D0228" w:rsidRDefault="00CD2E36" w:rsidP="00CD2E36">
      <w:pPr>
        <w:rPr>
          <w:b/>
        </w:rPr>
      </w:pPr>
      <w:r w:rsidRPr="003D0228">
        <w:rPr>
          <w:b/>
        </w:rPr>
        <w:t>4. Projektende</w:t>
      </w:r>
    </w:p>
    <w:p w:rsidR="00CD2E36" w:rsidRDefault="00CD2E36" w:rsidP="00CD2E36">
      <w:r>
        <w:t xml:space="preserve">Die letzten vier Wochen </w:t>
      </w:r>
      <w:r w:rsidR="00E643F1">
        <w:t>haben</w:t>
      </w:r>
      <w:r>
        <w:t xml:space="preserve"> wir als Reserve eingeplant. Dort </w:t>
      </w:r>
      <w:r w:rsidR="00E643F1">
        <w:t>können</w:t>
      </w:r>
      <w:r>
        <w:t xml:space="preserve"> in Rückstand geratene Teile fertig implementiert werden. Ausserdem </w:t>
      </w:r>
      <w:r w:rsidR="00E643F1">
        <w:t>werden</w:t>
      </w:r>
      <w:r>
        <w:t xml:space="preserve"> in dieser Zeit noch allfällige Fehler in der Software behoben.</w:t>
      </w:r>
    </w:p>
    <w:p w:rsidR="00016AA3" w:rsidRDefault="00016AA3" w:rsidP="00016AA3">
      <w:r>
        <w:t xml:space="preserve">Aus dieser Planung </w:t>
      </w:r>
      <w:r w:rsidR="00E643F1">
        <w:t>entsteht</w:t>
      </w:r>
      <w:r>
        <w:t xml:space="preserve"> schlussendlich folgende Arbeitsteilung.</w:t>
      </w:r>
    </w:p>
    <w:p w:rsidR="00016AA3" w:rsidRDefault="00016AA3" w:rsidP="00016AA3"/>
    <w:p w:rsidR="00016AA3" w:rsidRDefault="00016AA3" w:rsidP="00016AA3">
      <w:pPr>
        <w:keepNext/>
      </w:pPr>
      <w:r>
        <w:rPr>
          <w:noProof/>
          <w:lang w:eastAsia="de-CH"/>
        </w:rPr>
        <w:drawing>
          <wp:inline distT="0" distB="0" distL="0" distR="0" wp14:anchorId="4C20ABCE" wp14:editId="1C6BD175">
            <wp:extent cx="6003290" cy="1320165"/>
            <wp:effectExtent l="0" t="0" r="0" b="0"/>
            <wp:docPr id="14" name="Picture 14" descr="aufgabentei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fgabenteil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3290" cy="1320165"/>
                    </a:xfrm>
                    <a:prstGeom prst="rect">
                      <a:avLst/>
                    </a:prstGeom>
                    <a:noFill/>
                    <a:ln>
                      <a:noFill/>
                    </a:ln>
                  </pic:spPr>
                </pic:pic>
              </a:graphicData>
            </a:graphic>
          </wp:inline>
        </w:drawing>
      </w:r>
    </w:p>
    <w:p w:rsidR="00016AA3" w:rsidRPr="004E40D9" w:rsidRDefault="00016AA3" w:rsidP="00016AA3">
      <w:pPr>
        <w:pStyle w:val="Beschriftung"/>
      </w:pPr>
      <w:bookmarkStart w:id="15" w:name="_Toc390964702"/>
      <w:r>
        <w:t xml:space="preserve">Abbildung </w:t>
      </w:r>
      <w:fldSimple w:instr=" SEQ Abbildung \* ARABIC ">
        <w:r w:rsidR="001E2A8D">
          <w:rPr>
            <w:noProof/>
          </w:rPr>
          <w:t>2</w:t>
        </w:r>
      </w:fldSimple>
      <w:r>
        <w:t>: Arbeitsteilung</w:t>
      </w:r>
      <w:bookmarkEnd w:id="15"/>
    </w:p>
    <w:p w:rsidR="00016AA3" w:rsidRDefault="00016AA3" w:rsidP="00016AA3">
      <w:r>
        <w:t xml:space="preserve">In dieser Abbildung ist das jeweilige Hauptarbeitsgebiet ersichtlich. Natürlich </w:t>
      </w:r>
      <w:r w:rsidR="00D00F76">
        <w:t>gibt</w:t>
      </w:r>
      <w:r>
        <w:t xml:space="preserve"> es zwischen durch immer wieder kleinere Arbeiten, welche erledigt werden </w:t>
      </w:r>
      <w:r w:rsidR="00D00F76">
        <w:t>müssen</w:t>
      </w:r>
      <w:r>
        <w:t>.</w:t>
      </w:r>
    </w:p>
    <w:p w:rsidR="00016AA3" w:rsidRPr="005C733B" w:rsidRDefault="00016AA3" w:rsidP="00016AA3">
      <w:r>
        <w:t xml:space="preserve">Daraus </w:t>
      </w:r>
      <w:r w:rsidR="005B22FD">
        <w:t>ergibt</w:t>
      </w:r>
      <w:r>
        <w:t xml:space="preserve"> sich auch ein gewisser Zyklus. Nach jedem Zusammenfügen von zwei oder mehreren Teilen </w:t>
      </w:r>
      <w:r w:rsidR="005B22FD">
        <w:t>muss</w:t>
      </w:r>
      <w:r>
        <w:t xml:space="preserve"> </w:t>
      </w:r>
      <w:r w:rsidR="005B22FD">
        <w:t>der momentane</w:t>
      </w:r>
      <w:r>
        <w:t xml:space="preserve"> Zustand der Software getestet</w:t>
      </w:r>
      <w:r w:rsidR="005B22FD">
        <w:t xml:space="preserve"> werden</w:t>
      </w:r>
      <w:r>
        <w:t xml:space="preserve">. Gefundene Fehler </w:t>
      </w:r>
      <w:r w:rsidR="005B22FD">
        <w:t>werden</w:t>
      </w:r>
      <w:r>
        <w:t xml:space="preserve"> behoben und der nächste Schritt </w:t>
      </w:r>
      <w:r w:rsidR="005B22FD">
        <w:t>kann</w:t>
      </w:r>
      <w:r>
        <w:t xml:space="preserve"> geplant</w:t>
      </w:r>
      <w:r w:rsidR="005B22FD">
        <w:t xml:space="preserve"> werden</w:t>
      </w:r>
      <w:r>
        <w:t>.</w:t>
      </w:r>
    </w:p>
    <w:p w:rsidR="00016AA3" w:rsidRDefault="00016AA3" w:rsidP="00016AA3"/>
    <w:p w:rsidR="00016AA3" w:rsidRDefault="00016AA3" w:rsidP="00016AA3">
      <w:pPr>
        <w:keepNext/>
      </w:pPr>
      <w:r>
        <w:rPr>
          <w:noProof/>
          <w:lang w:eastAsia="de-CH"/>
        </w:rPr>
        <w:drawing>
          <wp:inline distT="0" distB="0" distL="0" distR="0" wp14:anchorId="6F4F4440" wp14:editId="4EFA47C8">
            <wp:extent cx="3778370" cy="236216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8017" cy="2374451"/>
                    </a:xfrm>
                    <a:prstGeom prst="rect">
                      <a:avLst/>
                    </a:prstGeom>
                    <a:noFill/>
                    <a:ln>
                      <a:noFill/>
                    </a:ln>
                  </pic:spPr>
                </pic:pic>
              </a:graphicData>
            </a:graphic>
          </wp:inline>
        </w:drawing>
      </w:r>
    </w:p>
    <w:p w:rsidR="00342712" w:rsidRPr="003B5DDD" w:rsidRDefault="00016AA3" w:rsidP="00016AA3">
      <w:pPr>
        <w:pStyle w:val="Beschriftung"/>
      </w:pPr>
      <w:bookmarkStart w:id="16" w:name="_Toc390964703"/>
      <w:r>
        <w:t xml:space="preserve">Abbildung </w:t>
      </w:r>
      <w:fldSimple w:instr=" SEQ Abbildung \* ARABIC ">
        <w:r w:rsidR="001E2A8D">
          <w:rPr>
            <w:noProof/>
          </w:rPr>
          <w:t>3</w:t>
        </w:r>
      </w:fldSimple>
      <w:r>
        <w:t>: Projekt Zyklus</w:t>
      </w:r>
      <w:bookmarkEnd w:id="16"/>
    </w:p>
    <w:p w:rsidR="009541AB" w:rsidRPr="003B5DDD" w:rsidRDefault="008D0BD6" w:rsidP="009541AB">
      <w:pPr>
        <w:pStyle w:val="berschrift1"/>
      </w:pPr>
      <w:r w:rsidRPr="003B5DDD">
        <w:br w:type="page"/>
      </w:r>
      <w:bookmarkStart w:id="17" w:name="_Ref388527377"/>
      <w:bookmarkStart w:id="18" w:name="_Ref388527381"/>
      <w:bookmarkStart w:id="19" w:name="_Toc390965959"/>
      <w:r w:rsidR="009541AB" w:rsidRPr="003B5DDD">
        <w:lastRenderedPageBreak/>
        <w:t>Architektur</w:t>
      </w:r>
      <w:bookmarkEnd w:id="17"/>
      <w:bookmarkEnd w:id="18"/>
      <w:bookmarkEnd w:id="19"/>
    </w:p>
    <w:p w:rsidR="009541AB" w:rsidRPr="003B5DDD" w:rsidRDefault="009541AB" w:rsidP="009541AB">
      <w:r w:rsidRPr="003B5DDD">
        <w:t xml:space="preserve">Dieser Teil der Dokumentation beschreibt die </w:t>
      </w:r>
      <w:r w:rsidR="003C1C63" w:rsidRPr="003B5DDD">
        <w:t>Gesamtarchitektur sowie</w:t>
      </w:r>
      <w:r w:rsidRPr="003B5DDD">
        <w:t xml:space="preserve"> eine</w:t>
      </w:r>
      <w:r>
        <w:t>n</w:t>
      </w:r>
      <w:r w:rsidRPr="003B5DDD">
        <w:t xml:space="preserve"> </w:t>
      </w:r>
      <w:r>
        <w:t>detaillierten</w:t>
      </w:r>
      <w:r w:rsidRPr="003B5DDD">
        <w:t xml:space="preserve"> Einblick in die einzelnen</w:t>
      </w:r>
      <w:r>
        <w:t>,</w:t>
      </w:r>
      <w:r w:rsidRPr="003B5DDD">
        <w:t xml:space="preserve"> vorwiegend </w:t>
      </w:r>
      <w:r w:rsidR="003C1C63" w:rsidRPr="003B5DDD">
        <w:t>hardwaremässig</w:t>
      </w:r>
      <w:r>
        <w:t>,</w:t>
      </w:r>
      <w:r w:rsidRPr="003B5DDD">
        <w:t xml:space="preserve"> verwendeten Komponenten.</w:t>
      </w:r>
    </w:p>
    <w:p w:rsidR="009541AB" w:rsidRPr="003B5DDD" w:rsidRDefault="009541AB" w:rsidP="009541AB">
      <w:pPr>
        <w:pStyle w:val="berschrift2"/>
      </w:pPr>
      <w:bookmarkStart w:id="20" w:name="_Toc389920751"/>
      <w:bookmarkStart w:id="21" w:name="_Toc390965960"/>
      <w:r w:rsidRPr="003B5DDD">
        <w:t>Systemarchitektur</w:t>
      </w:r>
      <w:bookmarkEnd w:id="20"/>
      <w:bookmarkEnd w:id="21"/>
    </w:p>
    <w:p w:rsidR="009541AB" w:rsidRPr="003B5DDD" w:rsidRDefault="009541AB" w:rsidP="009541AB">
      <w:r>
        <w:t xml:space="preserve">Die nachfolgende Gesamtübersicht erläutert die </w:t>
      </w:r>
      <w:r w:rsidRPr="003B5DDD">
        <w:t>einzelnen Komponenten des Projekts etwas genauer. Nebst der verwendeten Hardware</w:t>
      </w:r>
      <w:r>
        <w:t>,</w:t>
      </w:r>
      <w:r w:rsidRPr="003B5DDD">
        <w:t xml:space="preserve"> sind auf dem Diagramm auch die zur Kommunikation verwendeten Schnittstellen aufgezeigt.</w:t>
      </w:r>
    </w:p>
    <w:p w:rsidR="009541AB" w:rsidRPr="003B5DDD" w:rsidRDefault="009541AB" w:rsidP="009541AB"/>
    <w:p w:rsidR="009541AB" w:rsidRPr="003B5DDD" w:rsidRDefault="009541AB" w:rsidP="009541AB">
      <w:pPr>
        <w:keepNext/>
      </w:pPr>
      <w:r w:rsidRPr="00446648">
        <w:rPr>
          <w:noProof/>
          <w:lang w:eastAsia="de-CH"/>
        </w:rPr>
        <w:drawing>
          <wp:inline distT="0" distB="0" distL="0" distR="0" wp14:anchorId="72A0994C" wp14:editId="1625EA0E">
            <wp:extent cx="6011545" cy="3419600"/>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1545" cy="3419600"/>
                    </a:xfrm>
                    <a:prstGeom prst="rect">
                      <a:avLst/>
                    </a:prstGeom>
                    <a:noFill/>
                    <a:ln>
                      <a:noFill/>
                    </a:ln>
                  </pic:spPr>
                </pic:pic>
              </a:graphicData>
            </a:graphic>
          </wp:inline>
        </w:drawing>
      </w:r>
    </w:p>
    <w:p w:rsidR="009541AB" w:rsidRPr="003B5DDD" w:rsidRDefault="009541AB" w:rsidP="009541AB">
      <w:pPr>
        <w:pStyle w:val="Beschriftung"/>
      </w:pPr>
      <w:bookmarkStart w:id="22" w:name="_Toc387827999"/>
      <w:bookmarkStart w:id="23" w:name="_Toc389934470"/>
      <w:bookmarkStart w:id="24" w:name="_Toc390964704"/>
      <w:r w:rsidRPr="003B5DDD">
        <w:t xml:space="preserve">Abbildung </w:t>
      </w:r>
      <w:fldSimple w:instr=" SEQ Abbildung \* ARABIC ">
        <w:r w:rsidR="001E2A8D">
          <w:rPr>
            <w:noProof/>
          </w:rPr>
          <w:t>4</w:t>
        </w:r>
      </w:fldSimple>
      <w:r w:rsidRPr="003B5DDD">
        <w:t>: Systemübersicht</w:t>
      </w:r>
      <w:bookmarkEnd w:id="22"/>
      <w:bookmarkEnd w:id="23"/>
      <w:bookmarkEnd w:id="24"/>
    </w:p>
    <w:p w:rsidR="009541AB" w:rsidRPr="003B5DDD" w:rsidRDefault="003B6D0B" w:rsidP="009541AB">
      <w:r>
        <w:t xml:space="preserve">Aus der Systemübersicht </w:t>
      </w:r>
      <w:r w:rsidR="009541AB" w:rsidRPr="003B5DDD">
        <w:t xml:space="preserve">ist ersichtlich, dass für die Realisierung eine Client / Server Architektur verwendet wurde. Dabei kann jeder Client entweder die Rolle eines Players oder Observers annehmen. Die beiden zusätzlich verwendeten Hardware Komponenten, die Kinect Kamera von Microsoft und die Rift VR Brille von Oculus, kommen dabei nur beim Client, respektive nur bei einem Client vom Typ Player zum Einsatz. Server und Client sind jeweils über das Netzwerk verbunden. Dies kann entweder das lokale LAN oder das Internet sein. Einzig </w:t>
      </w:r>
      <w:r w:rsidR="009541AB">
        <w:t xml:space="preserve">der verwendete </w:t>
      </w:r>
      <w:r w:rsidR="003C1C63">
        <w:t>UDP-Port</w:t>
      </w:r>
      <w:r w:rsidR="009541AB" w:rsidRPr="003B5DDD">
        <w:t xml:space="preserve"> (auf dem Server konfigurierbar) </w:t>
      </w:r>
      <w:r w:rsidR="009541AB">
        <w:t>muss</w:t>
      </w:r>
      <w:r w:rsidR="009541AB" w:rsidRPr="003B5DDD">
        <w:t xml:space="preserve"> auf den Firewalls geöffnet sein.</w:t>
      </w:r>
    </w:p>
    <w:p w:rsidR="009541AB" w:rsidRPr="003B5DDD" w:rsidRDefault="009541AB" w:rsidP="009541AB">
      <w:pPr>
        <w:pStyle w:val="berschrift2"/>
      </w:pPr>
      <w:bookmarkStart w:id="25" w:name="_Toc389920752"/>
      <w:bookmarkStart w:id="26" w:name="_Ref389946590"/>
      <w:bookmarkStart w:id="27" w:name="_Ref389946595"/>
      <w:bookmarkStart w:id="28" w:name="_Toc390965961"/>
      <w:r w:rsidRPr="003B5DDD">
        <w:t>Client</w:t>
      </w:r>
      <w:bookmarkEnd w:id="25"/>
      <w:bookmarkEnd w:id="26"/>
      <w:bookmarkEnd w:id="27"/>
      <w:bookmarkEnd w:id="28"/>
    </w:p>
    <w:p w:rsidR="009541AB" w:rsidRPr="003B5DDD" w:rsidRDefault="009541AB" w:rsidP="009541AB">
      <w:r w:rsidRPr="003B5DDD">
        <w:t>Wie bereits erwähnt</w:t>
      </w:r>
      <w:r>
        <w:t>,</w:t>
      </w:r>
      <w:r w:rsidRPr="003B5DDD">
        <w:t xml:space="preserve"> handelt es</w:t>
      </w:r>
      <w:r>
        <w:t xml:space="preserve"> sich</w:t>
      </w:r>
      <w:r w:rsidRPr="003B5DDD">
        <w:t xml:space="preserve"> beim Client entweder um einen Player oder </w:t>
      </w:r>
      <w:r>
        <w:t>e</w:t>
      </w:r>
      <w:r w:rsidRPr="003B5DDD">
        <w:t>inen Observer. Während der Player aktiv an Veränderungen im virtuellen Raum durch den eigenen Körper oder sonstige Interaktionen beteiligt ist, bekommt der Observer jeweils nur den aktuellen Zustand in regelmässigen Abständen vom Server mitgeteilt</w:t>
      </w:r>
      <w:r>
        <w:t xml:space="preserve">. Somit kann dieser Typ von Client die gesamte Szene </w:t>
      </w:r>
      <w:r w:rsidRPr="003B5DDD">
        <w:t>aus</w:t>
      </w:r>
      <w:r>
        <w:t xml:space="preserve"> diversen Perspektiven veranschaulichen</w:t>
      </w:r>
      <w:r w:rsidRPr="003B5DDD">
        <w:t>.</w:t>
      </w:r>
    </w:p>
    <w:p w:rsidR="009541AB" w:rsidRPr="003B5DDD" w:rsidRDefault="009541AB" w:rsidP="009541AB"/>
    <w:p w:rsidR="00266C69" w:rsidRDefault="00266C69">
      <w:pPr>
        <w:spacing w:line="240" w:lineRule="auto"/>
      </w:pPr>
      <w:r>
        <w:br w:type="page"/>
      </w:r>
    </w:p>
    <w:p w:rsidR="009541AB" w:rsidRPr="003B5DDD" w:rsidRDefault="009541AB" w:rsidP="009541AB">
      <w:r w:rsidRPr="003B5DDD">
        <w:lastRenderedPageBreak/>
        <w:t xml:space="preserve">Der Prozess auf einem Client kann </w:t>
      </w:r>
      <w:r>
        <w:t>in</w:t>
      </w:r>
      <w:r w:rsidRPr="003B5DDD">
        <w:t xml:space="preserve"> drei Schritte unterteilt werden.</w:t>
      </w:r>
    </w:p>
    <w:p w:rsidR="009541AB" w:rsidRPr="003B5DDD" w:rsidRDefault="009541AB" w:rsidP="009541AB"/>
    <w:p w:rsidR="009541AB" w:rsidRPr="003B5DDD" w:rsidRDefault="009541AB" w:rsidP="009541AB">
      <w:pPr>
        <w:keepNext/>
      </w:pPr>
      <w:r w:rsidRPr="003B5DDD">
        <w:rPr>
          <w:noProof/>
          <w:lang w:eastAsia="de-CH"/>
        </w:rPr>
        <w:drawing>
          <wp:inline distT="0" distB="0" distL="0" distR="0" wp14:anchorId="4790CEDC" wp14:editId="195CBB78">
            <wp:extent cx="3372929" cy="216454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7306" cy="2167357"/>
                    </a:xfrm>
                    <a:prstGeom prst="rect">
                      <a:avLst/>
                    </a:prstGeom>
                    <a:noFill/>
                    <a:ln>
                      <a:noFill/>
                    </a:ln>
                  </pic:spPr>
                </pic:pic>
              </a:graphicData>
            </a:graphic>
          </wp:inline>
        </w:drawing>
      </w:r>
    </w:p>
    <w:p w:rsidR="009541AB" w:rsidRDefault="009541AB" w:rsidP="009541AB">
      <w:pPr>
        <w:pStyle w:val="Beschriftung"/>
      </w:pPr>
      <w:bookmarkStart w:id="29" w:name="_Toc389934471"/>
      <w:bookmarkStart w:id="30" w:name="_Toc390964705"/>
      <w:r w:rsidRPr="003B5DDD">
        <w:t xml:space="preserve">Abbildung </w:t>
      </w:r>
      <w:fldSimple w:instr=" SEQ Abbildung \* ARABIC ">
        <w:r w:rsidR="001E2A8D">
          <w:rPr>
            <w:noProof/>
          </w:rPr>
          <w:t>5</w:t>
        </w:r>
      </w:fldSimple>
      <w:r w:rsidRPr="003B5DDD">
        <w:t>: Prozess auf dem Client</w:t>
      </w:r>
      <w:bookmarkEnd w:id="29"/>
      <w:bookmarkEnd w:id="30"/>
    </w:p>
    <w:p w:rsidR="009541AB" w:rsidRDefault="009541AB" w:rsidP="009541AB"/>
    <w:p w:rsidR="009541AB" w:rsidRDefault="009541AB" w:rsidP="009541AB">
      <w:r>
        <w:t>Sequenziell und etwas detaillierter:</w:t>
      </w:r>
    </w:p>
    <w:p w:rsidR="009541AB" w:rsidRDefault="009541AB" w:rsidP="009541AB"/>
    <w:p w:rsidR="009541AB" w:rsidRDefault="009541AB" w:rsidP="009541AB">
      <w:pPr>
        <w:keepNext/>
        <w:jc w:val="both"/>
      </w:pPr>
      <w:r w:rsidRPr="00B861EA">
        <w:rPr>
          <w:noProof/>
          <w:lang w:eastAsia="de-CH"/>
        </w:rPr>
        <w:drawing>
          <wp:inline distT="0" distB="0" distL="0" distR="0" wp14:anchorId="1590B380" wp14:editId="6B430539">
            <wp:extent cx="6011545" cy="2488954"/>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1545" cy="2488954"/>
                    </a:xfrm>
                    <a:prstGeom prst="rect">
                      <a:avLst/>
                    </a:prstGeom>
                    <a:noFill/>
                    <a:ln>
                      <a:noFill/>
                    </a:ln>
                  </pic:spPr>
                </pic:pic>
              </a:graphicData>
            </a:graphic>
          </wp:inline>
        </w:drawing>
      </w:r>
    </w:p>
    <w:p w:rsidR="009541AB" w:rsidRPr="00B861EA" w:rsidRDefault="009541AB" w:rsidP="009541AB">
      <w:pPr>
        <w:pStyle w:val="Beschriftung"/>
      </w:pPr>
      <w:bookmarkStart w:id="31" w:name="_Toc389934472"/>
      <w:bookmarkStart w:id="32" w:name="_Toc390964706"/>
      <w:r>
        <w:t xml:space="preserve">Abbildung </w:t>
      </w:r>
      <w:fldSimple w:instr=" SEQ Abbildung \* ARABIC ">
        <w:r w:rsidR="001E2A8D">
          <w:rPr>
            <w:noProof/>
          </w:rPr>
          <w:t>6</w:t>
        </w:r>
      </w:fldSimple>
      <w:r>
        <w:t>: Sequenzieller Ablauf auf dem Client</w:t>
      </w:r>
      <w:bookmarkEnd w:id="31"/>
      <w:bookmarkEnd w:id="32"/>
    </w:p>
    <w:p w:rsidR="009541AB" w:rsidRPr="003B5DDD" w:rsidRDefault="009541AB" w:rsidP="009541AB">
      <w:pPr>
        <w:pStyle w:val="berschrift3"/>
      </w:pPr>
      <w:bookmarkStart w:id="33" w:name="_Toc389920753"/>
      <w:bookmarkStart w:id="34" w:name="_Toc390965962"/>
      <w:r w:rsidRPr="003B5DDD">
        <w:t>Input Daten</w:t>
      </w:r>
      <w:bookmarkEnd w:id="33"/>
      <w:bookmarkEnd w:id="34"/>
    </w:p>
    <w:p w:rsidR="009541AB" w:rsidRPr="003B5DDD" w:rsidRDefault="009541AB" w:rsidP="009541AB">
      <w:r w:rsidRPr="003B5DDD">
        <w:t xml:space="preserve">Als Input Daten werden solche betrachtet, welche aktiv an Veränderungen der Szene </w:t>
      </w:r>
      <w:r>
        <w:t>beitragen</w:t>
      </w:r>
      <w:r w:rsidRPr="003B5DDD">
        <w:t>. Dabei haben Änderungen an der Sichtweise</w:t>
      </w:r>
      <w:r>
        <w:t>,</w:t>
      </w:r>
      <w:r w:rsidRPr="003B5DDD">
        <w:t xml:space="preserve"> zum Beispiel durch die Maus oder die Tastatur</w:t>
      </w:r>
      <w:r>
        <w:t>,</w:t>
      </w:r>
      <w:r w:rsidRPr="003B5DDD">
        <w:t xml:space="preserve"> keine direkten Auswirkungen auf die Szene. Somit besitzt der Client als Observer kein</w:t>
      </w:r>
      <w:r>
        <w:t>e</w:t>
      </w:r>
      <w:r w:rsidRPr="003B5DDD">
        <w:t xml:space="preserve"> Input Daten.</w:t>
      </w:r>
    </w:p>
    <w:p w:rsidR="009541AB" w:rsidRPr="003B5DDD" w:rsidRDefault="009541AB" w:rsidP="009541AB">
      <w:pPr>
        <w:pStyle w:val="berschrift4"/>
      </w:pPr>
      <w:r w:rsidRPr="003B5DDD">
        <w:t>Kinect</w:t>
      </w:r>
    </w:p>
    <w:p w:rsidR="009541AB" w:rsidRPr="003B5DDD" w:rsidRDefault="009541AB" w:rsidP="009541AB">
      <w:r w:rsidRPr="003B5DDD">
        <w:t xml:space="preserve">Anhand der Kinect von Microsoft wird der Körper der Person vor der Kamera </w:t>
      </w:r>
      <w:r>
        <w:t xml:space="preserve">stehend </w:t>
      </w:r>
      <w:r w:rsidRPr="003B5DDD">
        <w:t>erfasst. Dabei werden die Po</w:t>
      </w:r>
      <w:r>
        <w:t xml:space="preserve">sitionen der Gelenke und </w:t>
      </w:r>
      <w:r w:rsidRPr="003B5DDD">
        <w:t xml:space="preserve">die Rotation der einzelnen Knochen </w:t>
      </w:r>
      <w:r>
        <w:t>in angemessene Datens</w:t>
      </w:r>
      <w:r w:rsidRPr="003B5DDD">
        <w:t>trukturen geliefert.</w:t>
      </w:r>
    </w:p>
    <w:p w:rsidR="009541AB" w:rsidRPr="003B5DDD" w:rsidRDefault="009541AB" w:rsidP="009541AB"/>
    <w:p w:rsidR="009541AB" w:rsidRPr="003B5DDD" w:rsidRDefault="009541AB" w:rsidP="009541AB">
      <w:r w:rsidRPr="003B5DDD">
        <w:rPr>
          <w:b/>
        </w:rPr>
        <w:t>Kinect 1:</w:t>
      </w:r>
      <w:r>
        <w:rPr>
          <w:b/>
        </w:rPr>
        <w:br/>
      </w:r>
      <w:r w:rsidRPr="003B5DDD">
        <w:t xml:space="preserve">Beim Start des Projekts wurde ausschliesslich mit der ersten Version der Kinect gearbeitet. Diese wurde durch Microsoft für die Xbox 360 im November 2010 erstmals lanciert. Ein Infrarot Projektor </w:t>
      </w:r>
      <w:r w:rsidRPr="003B5DDD">
        <w:lastRenderedPageBreak/>
        <w:t xml:space="preserve">und eine horizontal versetzte Infrarot Kamera erstellen anhand von einfacher Triangulation ein Tiefenbild in VGA Auflösung (640 x 480 Pixel). Neben dieser Tiefenkamera erfasst ein </w:t>
      </w:r>
      <w:r w:rsidR="003C1C63" w:rsidRPr="003B5DDD">
        <w:t>RGB-Objektiv</w:t>
      </w:r>
      <w:r w:rsidRPr="003B5DDD">
        <w:t xml:space="preserve"> Farbbilder in derselben Auflösung.</w:t>
      </w:r>
    </w:p>
    <w:p w:rsidR="009541AB" w:rsidRPr="003B5DDD" w:rsidRDefault="009541AB" w:rsidP="009541AB"/>
    <w:p w:rsidR="009541AB" w:rsidRPr="003B5DDD" w:rsidRDefault="003C1C63" w:rsidP="009541AB">
      <w:r w:rsidRPr="003B5DDD">
        <w:t>Um auf diese Bilder zugreifen zu können,</w:t>
      </w:r>
      <w:r w:rsidR="009541AB" w:rsidRPr="003B5DDD">
        <w:t xml:space="preserve"> kursieren im Internet verschiedene Software Development Kits (SDKs). Zu erwähnen sind hauptsächlich die beiden </w:t>
      </w:r>
      <w:r w:rsidR="009541AB">
        <w:t>Libraries</w:t>
      </w:r>
      <w:r w:rsidR="009541AB" w:rsidRPr="003B5DDD">
        <w:t xml:space="preserve"> OpenNI und das Kinect for Windows SDK. Ersteres wird von PrimeSense, dem Hersteller des Tiefensensors für die Kinect, entwickelt. Das Kinect for Windows SDK erschien erst über ein halbes Jahr nach dem </w:t>
      </w:r>
      <w:r w:rsidRPr="003B5DDD">
        <w:t>Verkaufstart</w:t>
      </w:r>
      <w:r w:rsidR="009541AB" w:rsidRPr="003B5DDD">
        <w:t xml:space="preserve"> der Xbox 360 im Juni 2011. Im Rahmen dieses Projekts wurde anhand des Microsoft Produkts entwickelt. Gründe dafür waren unter anderem die bereits vorhandene</w:t>
      </w:r>
      <w:r w:rsidR="009541AB">
        <w:t>n</w:t>
      </w:r>
      <w:r w:rsidR="009541AB" w:rsidRPr="003B5DDD">
        <w:t xml:space="preserve"> Skelett Informationen im SDK, die Notwendigkeit auch bei OpenNI die Microsoft Treiber auf einer Windows Maschine installieren zu müssen und die Hoffnung, dass keine grosse Wechsel bei der neuen Kinect auftreten würden.</w:t>
      </w:r>
    </w:p>
    <w:p w:rsidR="009541AB" w:rsidRPr="003B5DDD" w:rsidRDefault="009541AB" w:rsidP="009541AB"/>
    <w:p w:rsidR="009541AB" w:rsidRPr="003B5DDD" w:rsidRDefault="009541AB" w:rsidP="009541AB">
      <w:r>
        <w:t>Dem</w:t>
      </w:r>
      <w:r w:rsidRPr="003B5DDD">
        <w:t xml:space="preserve"> Client </w:t>
      </w:r>
      <w:r>
        <w:t xml:space="preserve">dienen </w:t>
      </w:r>
      <w:r w:rsidRPr="003B5DDD">
        <w:t>keine Tiefen- oder RGB Bilder als Input Daten, sondern bereits berechnete Skelet</w:t>
      </w:r>
      <w:r>
        <w:t>t</w:t>
      </w:r>
      <w:r w:rsidRPr="003B5DDD">
        <w:t xml:space="preserve"> Informationen. Das verwendete SDK bietet die Möglichkeit anhand von einer Kinect bis zu sechs Personen </w:t>
      </w:r>
      <w:r>
        <w:t xml:space="preserve">gleichzeitig </w:t>
      </w:r>
      <w:r w:rsidRPr="003B5DDD">
        <w:t>zu erkennen</w:t>
      </w:r>
      <w:r>
        <w:t>,</w:t>
      </w:r>
      <w:r w:rsidRPr="003B5DDD">
        <w:t xml:space="preserve"> und dabei bei zwei davon alle effektive</w:t>
      </w:r>
      <w:r w:rsidR="003C1C63">
        <w:t>n</w:t>
      </w:r>
      <w:r w:rsidRPr="003B5DDD">
        <w:t xml:space="preserve"> Gelenk</w:t>
      </w:r>
      <w:r w:rsidR="003C1C63">
        <w:t>-</w:t>
      </w:r>
      <w:r w:rsidRPr="003B5DDD">
        <w:t xml:space="preserve"> und </w:t>
      </w:r>
      <w:r w:rsidR="003C1C63" w:rsidRPr="003B5DDD">
        <w:t>Knochen</w:t>
      </w:r>
      <w:r w:rsidR="003C1C63">
        <w:t>-</w:t>
      </w:r>
      <w:r w:rsidR="003C1C63" w:rsidRPr="003B5DDD">
        <w:t>Informationen</w:t>
      </w:r>
      <w:r w:rsidRPr="003B5DDD">
        <w:t xml:space="preserve"> abzufragen</w:t>
      </w:r>
      <w:r>
        <w:t>.</w:t>
      </w:r>
    </w:p>
    <w:p w:rsidR="009541AB" w:rsidRPr="003B5DDD" w:rsidRDefault="009541AB" w:rsidP="009541AB"/>
    <w:p w:rsidR="009541AB" w:rsidRPr="003B5DDD" w:rsidRDefault="009541AB" w:rsidP="009541AB">
      <w:pPr>
        <w:keepNext/>
      </w:pPr>
      <w:r w:rsidRPr="003B5DDD">
        <w:rPr>
          <w:noProof/>
          <w:lang w:eastAsia="de-CH"/>
        </w:rPr>
        <w:drawing>
          <wp:inline distT="0" distB="0" distL="0" distR="0" wp14:anchorId="052C3FBD" wp14:editId="0D95FC05">
            <wp:extent cx="5107328" cy="3579962"/>
            <wp:effectExtent l="0" t="0" r="0" b="1905"/>
            <wp:docPr id="6" name="Picture 6" descr="Hh973074.k4w_st_1(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973074.k4w_st_1(en-us,IEB.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2557" cy="3583627"/>
                    </a:xfrm>
                    <a:prstGeom prst="rect">
                      <a:avLst/>
                    </a:prstGeom>
                    <a:noFill/>
                    <a:ln>
                      <a:noFill/>
                    </a:ln>
                  </pic:spPr>
                </pic:pic>
              </a:graphicData>
            </a:graphic>
          </wp:inline>
        </w:drawing>
      </w:r>
    </w:p>
    <w:p w:rsidR="009541AB" w:rsidRPr="00B677FD" w:rsidRDefault="009541AB" w:rsidP="009541AB">
      <w:pPr>
        <w:pStyle w:val="Beschriftung"/>
        <w:rPr>
          <w:lang w:val="en-US"/>
        </w:rPr>
      </w:pPr>
      <w:bookmarkStart w:id="35" w:name="_Toc389934473"/>
      <w:bookmarkStart w:id="36" w:name="_Toc390964707"/>
      <w:r w:rsidRPr="00B677FD">
        <w:rPr>
          <w:lang w:val="en-US"/>
        </w:rPr>
        <w:t xml:space="preserve">Abbildung </w:t>
      </w:r>
      <w:r>
        <w:fldChar w:fldCharType="begin"/>
      </w:r>
      <w:r w:rsidRPr="00B677FD">
        <w:rPr>
          <w:lang w:val="en-US"/>
        </w:rPr>
        <w:instrText xml:space="preserve"> SEQ Abbildung \* ARABIC </w:instrText>
      </w:r>
      <w:r>
        <w:fldChar w:fldCharType="separate"/>
      </w:r>
      <w:r w:rsidR="001E2A8D">
        <w:rPr>
          <w:noProof/>
          <w:lang w:val="en-US"/>
        </w:rPr>
        <w:t>7</w:t>
      </w:r>
      <w:r>
        <w:rPr>
          <w:noProof/>
        </w:rPr>
        <w:fldChar w:fldCharType="end"/>
      </w:r>
      <w:r w:rsidRPr="00B677FD">
        <w:rPr>
          <w:lang w:val="en-US"/>
        </w:rPr>
        <w:t>: Kinect for Windows SDK: Skelet</w:t>
      </w:r>
      <w:r>
        <w:rPr>
          <w:lang w:val="en-US"/>
        </w:rPr>
        <w:t>al</w:t>
      </w:r>
      <w:r w:rsidRPr="00B677FD">
        <w:rPr>
          <w:lang w:val="en-US"/>
        </w:rPr>
        <w:t xml:space="preserve"> Tracking [1]</w:t>
      </w:r>
      <w:bookmarkEnd w:id="35"/>
      <w:bookmarkEnd w:id="36"/>
    </w:p>
    <w:p w:rsidR="009541AB" w:rsidRPr="003B5DDD" w:rsidRDefault="009541AB" w:rsidP="009541AB">
      <w:r w:rsidRPr="003B5DDD">
        <w:t>Das SDK berechnet die Daten selbstständig anhand der durch die Kamera gelieferten Tiefen- und RGB Bilder.</w:t>
      </w:r>
    </w:p>
    <w:p w:rsidR="009541AB" w:rsidRPr="003B5DDD" w:rsidRDefault="009541AB" w:rsidP="009541AB"/>
    <w:p w:rsidR="009541AB" w:rsidRPr="003B5DDD" w:rsidRDefault="009541AB" w:rsidP="009541AB">
      <w:r w:rsidRPr="003B5DDD">
        <w:t xml:space="preserve">Die Input Daten der Kinect werden über einen normalen USB 2 Anschluss geliefert. Durch die Verwendung des Microsoft Treibers und SDK beschränkt sich die Nutzung der Kinect auf Windows ab </w:t>
      </w:r>
      <w:r>
        <w:t xml:space="preserve">der </w:t>
      </w:r>
      <w:r w:rsidRPr="003B5DDD">
        <w:t>Version 7, 32 oder 64 Bit.</w:t>
      </w:r>
    </w:p>
    <w:p w:rsidR="009541AB" w:rsidRPr="003B5DDD" w:rsidRDefault="009541AB" w:rsidP="009541AB"/>
    <w:p w:rsidR="009541AB" w:rsidRPr="003B5DDD" w:rsidRDefault="009541AB" w:rsidP="009541AB">
      <w:r w:rsidRPr="00D1224B">
        <w:rPr>
          <w:b/>
        </w:rPr>
        <w:t>Kinect 2:</w:t>
      </w:r>
      <w:r>
        <w:rPr>
          <w:b/>
        </w:rPr>
        <w:br/>
      </w:r>
      <w:r w:rsidRPr="003B5DDD">
        <w:t xml:space="preserve">Obschon die Eventualität bestand, war am Anfang des Projekts noch nicht sicher, ob mit der neuen Kinect v2 im Rahmen dieses Projekt gerechnet werden konnte. Glücklicherweise </w:t>
      </w:r>
      <w:r>
        <w:t>sandte</w:t>
      </w:r>
      <w:r w:rsidRPr="003B5DDD">
        <w:t xml:space="preserve"> Microsoft per 8. April</w:t>
      </w:r>
      <w:r>
        <w:t xml:space="preserve"> 2014</w:t>
      </w:r>
      <w:r w:rsidRPr="003B5DDD">
        <w:t xml:space="preserve"> eine Developer Preview Version samt Kinect for Windows v2 SDK Preview der BFH per Post zu.</w:t>
      </w:r>
    </w:p>
    <w:p w:rsidR="009541AB" w:rsidRPr="003B5DDD" w:rsidRDefault="009541AB" w:rsidP="009541AB">
      <w:r w:rsidRPr="003B5DDD">
        <w:lastRenderedPageBreak/>
        <w:t>Dabei besteh</w:t>
      </w:r>
      <w:r w:rsidR="003C1C63">
        <w:t>t mit der neuen Version des SDK</w:t>
      </w:r>
      <w:r w:rsidRPr="003B5DDD">
        <w:t>s ebenfalls die Möglichkeit die Skele</w:t>
      </w:r>
      <w:r>
        <w:t>t</w:t>
      </w:r>
      <w:r w:rsidRPr="003B5DDD">
        <w:t xml:space="preserve">t Daten für eine oder mehrere Personen auszulesen. </w:t>
      </w:r>
      <w:r>
        <w:t>Zusätzlich zu</w:t>
      </w:r>
      <w:r w:rsidRPr="003B5DDD">
        <w:t xml:space="preserve"> weiteren Gelenken</w:t>
      </w:r>
      <w:r>
        <w:t>,</w:t>
      </w:r>
      <w:r w:rsidRPr="003B5DDD">
        <w:t xml:space="preserve"> erkennt die Kinect v2 </w:t>
      </w:r>
      <w:r>
        <w:t>den</w:t>
      </w:r>
      <w:r w:rsidRPr="003B5DDD">
        <w:t xml:space="preserve"> Hand-Status (geöffnet / geschlossen / auf ein Objekt zeigend), Gesichtszüge, Emotionen, Brillenträger, usw. Die verwendeten Daten wurden jedoch auf dieselben wie bei der ersten Version der Kinect reduziert.</w:t>
      </w:r>
    </w:p>
    <w:p w:rsidR="009541AB" w:rsidRPr="003B5DDD" w:rsidRDefault="009541AB" w:rsidP="009541AB">
      <w:r w:rsidRPr="003B5DDD">
        <w:t>Durch die Time of Flight Technologie (ToF) für die Tiefenbild Erstellung und eine höhere Auflösung</w:t>
      </w:r>
      <w:r>
        <w:t>,</w:t>
      </w:r>
      <w:r w:rsidRPr="003B5DDD">
        <w:t xml:space="preserve"> bei sowohl dem </w:t>
      </w:r>
      <w:r w:rsidR="003C1C63" w:rsidRPr="003B5DDD">
        <w:t>Tiefen- wie</w:t>
      </w:r>
      <w:r w:rsidRPr="003B5DDD">
        <w:t xml:space="preserve"> auch dem RGB-Bild </w:t>
      </w:r>
      <w:r>
        <w:t>(</w:t>
      </w:r>
      <w:r w:rsidRPr="003B5DDD">
        <w:t>bei selber Frequenz</w:t>
      </w:r>
      <w:r>
        <w:t>),</w:t>
      </w:r>
      <w:r w:rsidRPr="003B5DDD">
        <w:t xml:space="preserve"> erhofften wir uns etwas bessere Ergebnisse durch die Anbindung der neuen Kinect v2.</w:t>
      </w:r>
    </w:p>
    <w:p w:rsidR="009541AB" w:rsidRPr="003B5DDD" w:rsidRDefault="009541AB" w:rsidP="009541AB"/>
    <w:p w:rsidR="009541AB" w:rsidRPr="003B5DDD" w:rsidRDefault="009541AB" w:rsidP="009541AB">
      <w:r>
        <w:t>Die</w:t>
      </w:r>
      <w:r w:rsidRPr="003B5DDD">
        <w:t xml:space="preserve"> vorhandene Kinect 2 Developer Preview Hardware und Software </w:t>
      </w:r>
      <w:r>
        <w:t xml:space="preserve">ist </w:t>
      </w:r>
      <w:r w:rsidRPr="003B5DDD">
        <w:t xml:space="preserve">nur für Windows 8 und 64 Bit OS vorhanden. Zusätzlich werden Daten nur übertragen, wenn die Kamera über einen USB 3 Anschluss angeschlossen </w:t>
      </w:r>
      <w:r w:rsidR="003C1C63" w:rsidRPr="003B5DDD">
        <w:t>ist.</w:t>
      </w:r>
    </w:p>
    <w:p w:rsidR="009541AB" w:rsidRPr="003B5DDD" w:rsidRDefault="009541AB" w:rsidP="009541AB">
      <w:pPr>
        <w:pStyle w:val="berschrift4"/>
      </w:pPr>
      <w:r w:rsidRPr="003B5DDD">
        <w:t>Oculus Rift</w:t>
      </w:r>
    </w:p>
    <w:p w:rsidR="009541AB" w:rsidRPr="003B5DDD" w:rsidRDefault="009541AB" w:rsidP="009541AB">
      <w:r w:rsidRPr="003B5DDD">
        <w:t xml:space="preserve">Als </w:t>
      </w:r>
      <w:r w:rsidR="003C1C63" w:rsidRPr="003B5DDD">
        <w:t>Zweites</w:t>
      </w:r>
      <w:r w:rsidRPr="003B5DDD">
        <w:t xml:space="preserve"> Input Device für eine</w:t>
      </w:r>
      <w:r>
        <w:t>n</w:t>
      </w:r>
      <w:r w:rsidRPr="003B5DDD">
        <w:t xml:space="preserve"> Player dient </w:t>
      </w:r>
      <w:r>
        <w:t>das</w:t>
      </w:r>
      <w:r w:rsidRPr="003B5DDD">
        <w:t xml:space="preserve"> Oculus Rift Dev Kit. Die</w:t>
      </w:r>
      <w:r>
        <w:t xml:space="preserve"> Daten der</w:t>
      </w:r>
      <w:r w:rsidRPr="003B5DDD">
        <w:t xml:space="preserve"> </w:t>
      </w:r>
      <w:r w:rsidR="003C1C63" w:rsidRPr="003B5DDD">
        <w:t>VR-Brille</w:t>
      </w:r>
      <w:r w:rsidRPr="003B5DDD">
        <w:t xml:space="preserve"> von Oculus </w:t>
      </w:r>
      <w:r>
        <w:t>können</w:t>
      </w:r>
      <w:r w:rsidRPr="003B5DDD">
        <w:t xml:space="preserve"> über das mitgelieferte Oculus Rift SDK [2]</w:t>
      </w:r>
      <w:r>
        <w:t xml:space="preserve"> ausgelesen werden</w:t>
      </w:r>
      <w:r w:rsidRPr="003B5DDD">
        <w:t xml:space="preserve">. Eine detailliertere Beschreibung der Brille und des im SDK enthaltene </w:t>
      </w:r>
      <w:r>
        <w:t xml:space="preserve">und verwendete </w:t>
      </w:r>
      <w:r w:rsidRPr="003B5DDD">
        <w:t>LibOVR wurde im Rahmen der Vorarbeit „Projekt</w:t>
      </w:r>
      <w:r w:rsidR="00966D98">
        <w:t xml:space="preserve"> 2: Oculus Rift“ (siehe Anhang </w:t>
      </w:r>
      <w:r>
        <w:t>I</w:t>
      </w:r>
      <w:r w:rsidR="000F45E9">
        <w:t>I</w:t>
      </w:r>
      <w:r w:rsidRPr="003B5DDD">
        <w:t>) bereits beschrieben.</w:t>
      </w:r>
    </w:p>
    <w:p w:rsidR="000F45E9" w:rsidRPr="003B5DDD" w:rsidRDefault="000F45E9" w:rsidP="009541AB"/>
    <w:p w:rsidR="009541AB" w:rsidRPr="003B5DDD" w:rsidRDefault="009541AB" w:rsidP="009541AB">
      <w:r w:rsidRPr="003B5DDD">
        <w:t>Als Input Daten der Ri</w:t>
      </w:r>
      <w:r w:rsidR="003C1C63">
        <w:t>ft dient lediglich die aktuelle</w:t>
      </w:r>
      <w:r w:rsidRPr="003B5DDD">
        <w:t xml:space="preserve"> Rotation des Kopfes </w:t>
      </w:r>
      <w:r>
        <w:t xml:space="preserve">der </w:t>
      </w:r>
      <w:r w:rsidRPr="003B5DDD">
        <w:t>Person</w:t>
      </w:r>
      <w:r>
        <w:t>, welche die Brille trägt</w:t>
      </w:r>
      <w:r w:rsidRPr="003B5DDD">
        <w:t>. Diese Rotation wird als Quaternion über eine USB 2.0 Schnittstelle geliefert.</w:t>
      </w:r>
    </w:p>
    <w:p w:rsidR="009541AB" w:rsidRPr="003B5DDD" w:rsidRDefault="009541AB" w:rsidP="009541AB">
      <w:pPr>
        <w:pStyle w:val="berschrift3"/>
      </w:pPr>
      <w:bookmarkStart w:id="37" w:name="_Toc389920754"/>
      <w:bookmarkStart w:id="38" w:name="_Toc390965963"/>
      <w:r w:rsidRPr="003B5DDD">
        <w:t>Datenverarbeitung</w:t>
      </w:r>
      <w:bookmarkEnd w:id="37"/>
      <w:bookmarkEnd w:id="38"/>
    </w:p>
    <w:p w:rsidR="009541AB" w:rsidRPr="003B5DDD" w:rsidRDefault="009541AB" w:rsidP="009541AB">
      <w:r w:rsidRPr="003B5DDD">
        <w:t xml:space="preserve">Die Datenverarbeitung auf dem Client beinhaltet </w:t>
      </w:r>
      <w:r>
        <w:t>zwei Komponenten</w:t>
      </w:r>
      <w:r w:rsidRPr="003B5DDD">
        <w:t xml:space="preserve">. Dabei werden zum einen </w:t>
      </w:r>
      <w:r>
        <w:t>die</w:t>
      </w:r>
      <w:r w:rsidRPr="003B5DDD">
        <w:t xml:space="preserve"> durch die zwei Input</w:t>
      </w:r>
      <w:r w:rsidR="003C1C63">
        <w:t>-</w:t>
      </w:r>
      <w:r>
        <w:t>Quellen</w:t>
      </w:r>
      <w:r w:rsidRPr="003B5DDD">
        <w:t xml:space="preserve"> gewonnene Daten für die direkte Darstellung und das Versenden über das Netzwerk verarbeitet. Dafür werden die Informationen in eine gemeinsame hierarchische Datenstruktur abgelegt. Dieser Schritt wi</w:t>
      </w:r>
      <w:r>
        <w:t xml:space="preserve">rd wiederum ausschliesslich vom </w:t>
      </w:r>
      <w:r w:rsidRPr="003B5DDD">
        <w:t xml:space="preserve">Player durchgeführt. Als </w:t>
      </w:r>
      <w:r w:rsidR="003C1C63" w:rsidRPr="003B5DDD">
        <w:t>Zweites</w:t>
      </w:r>
      <w:r w:rsidRPr="003B5DDD">
        <w:t xml:space="preserve"> werden die Daten vom Server über das Netzwerk empfangen. Diese Daten sind schon im Sinne der Anzeige aufbereitet und können mit minimalem Aufwand von Player und Observer direkt </w:t>
      </w:r>
      <w:r>
        <w:t>visualisiert</w:t>
      </w:r>
      <w:r w:rsidRPr="003B5DDD">
        <w:t xml:space="preserve"> werden. Vor der effektiven Anzeige der </w:t>
      </w:r>
      <w:r w:rsidR="003C1C63" w:rsidRPr="003B5DDD">
        <w:t>Daten</w:t>
      </w:r>
      <w:r w:rsidRPr="003B5DDD">
        <w:t xml:space="preserve"> wird der vom Player verarbeitete Input dem Server über das Netzwerk übermittelt.</w:t>
      </w:r>
    </w:p>
    <w:p w:rsidR="009541AB" w:rsidRPr="003B5DDD" w:rsidRDefault="009541AB" w:rsidP="009541AB">
      <w:pPr>
        <w:pStyle w:val="berschrift3"/>
      </w:pPr>
      <w:bookmarkStart w:id="39" w:name="_Toc389920755"/>
      <w:bookmarkStart w:id="40" w:name="_Toc390965964"/>
      <w:r w:rsidRPr="003B5DDD">
        <w:t>Output der Daten</w:t>
      </w:r>
      <w:bookmarkEnd w:id="39"/>
      <w:bookmarkEnd w:id="40"/>
    </w:p>
    <w:p w:rsidR="009541AB" w:rsidRPr="003B5DDD" w:rsidRDefault="009541AB" w:rsidP="009541AB">
      <w:r w:rsidRPr="003B5DDD">
        <w:t xml:space="preserve">Die Ausgabe der Szene wird je nachdem ob eine Oculus Rift am PC angeschlossen ist oder nicht in einem Mono- (keine Rift angeschlossen) oder einem Stereo-Rendering (mit Rift) Prozess durchgeführt. Mit dieser Unterscheidung kann sowohl ein Player wie auch ein Observer ohne die </w:t>
      </w:r>
      <w:r w:rsidR="003C1C63" w:rsidRPr="003B5DDD">
        <w:t>VR-Brille</w:t>
      </w:r>
      <w:r w:rsidRPr="003B5DDD">
        <w:t xml:space="preserve"> gestartet werden. Die Szenen für den Player wird jeweils aus der Ich Perspektive angezeigt. Der Observer bekommt über die Nummerntasten die Möglichkeit zwischen den S</w:t>
      </w:r>
      <w:r>
        <w:t>ichten der verschiedenen Player,</w:t>
      </w:r>
      <w:r w:rsidRPr="003B5DDD">
        <w:t xml:space="preserve"> einer bewegbaren Third-Person-View Kamera</w:t>
      </w:r>
      <w:r>
        <w:t>, und einer animierten Third-Person-View Kamera</w:t>
      </w:r>
      <w:r w:rsidRPr="003B5DDD">
        <w:t xml:space="preserve"> zu wechseln.</w:t>
      </w:r>
    </w:p>
    <w:p w:rsidR="009541AB" w:rsidRPr="003B5DDD" w:rsidRDefault="009541AB" w:rsidP="009541AB">
      <w:pPr>
        <w:pStyle w:val="berschrift4"/>
      </w:pPr>
      <w:r w:rsidRPr="003B5DDD">
        <w:t>Oculus Rift</w:t>
      </w:r>
    </w:p>
    <w:p w:rsidR="009541AB" w:rsidRPr="003B5DDD" w:rsidRDefault="009541AB" w:rsidP="009541AB">
      <w:r w:rsidRPr="003B5DDD">
        <w:t>Die</w:t>
      </w:r>
      <w:r w:rsidR="003C1C63">
        <w:t xml:space="preserve"> Spezifikationen für das Stereo-</w:t>
      </w:r>
      <w:r w:rsidRPr="003B5DDD">
        <w:t xml:space="preserve">Rendering sowie der Aufbau der Displays in der Oculus Rift wurden im Rahmen der Vorarbeit „Projekt 2: Oculus Rift“ (siehe Anhang </w:t>
      </w:r>
      <w:r w:rsidR="000F45E9">
        <w:t>I</w:t>
      </w:r>
      <w:r w:rsidRPr="003B5DDD">
        <w:t>I) beschrieben.</w:t>
      </w:r>
    </w:p>
    <w:p w:rsidR="009541AB" w:rsidRPr="003B5DDD" w:rsidRDefault="009541AB" w:rsidP="009541AB"/>
    <w:p w:rsidR="009541AB" w:rsidRPr="003B5DDD" w:rsidRDefault="009541AB" w:rsidP="009541AB">
      <w:r w:rsidRPr="003B5DDD">
        <w:t xml:space="preserve">Die </w:t>
      </w:r>
      <w:r w:rsidR="003C1C63" w:rsidRPr="003B5DDD">
        <w:t>VR-Brille</w:t>
      </w:r>
      <w:r w:rsidRPr="003B5DDD">
        <w:t xml:space="preserve"> wird über einen normalen Display-Output Anschluss wie HDMI, VGA oder DVI angeschlossen.</w:t>
      </w:r>
    </w:p>
    <w:p w:rsidR="00266C69" w:rsidRDefault="00266C69">
      <w:pPr>
        <w:spacing w:line="240" w:lineRule="auto"/>
        <w:rPr>
          <w:rFonts w:eastAsia="Times New Roman"/>
          <w:bCs/>
          <w:sz w:val="28"/>
          <w:szCs w:val="26"/>
        </w:rPr>
      </w:pPr>
      <w:bookmarkStart w:id="41" w:name="_Ref388991236"/>
      <w:bookmarkStart w:id="42" w:name="_Toc389920756"/>
      <w:r>
        <w:br w:type="page"/>
      </w:r>
    </w:p>
    <w:p w:rsidR="009541AB" w:rsidRPr="003B5DDD" w:rsidRDefault="009541AB" w:rsidP="009541AB">
      <w:pPr>
        <w:pStyle w:val="berschrift2"/>
      </w:pPr>
      <w:bookmarkStart w:id="43" w:name="_Toc390965965"/>
      <w:r w:rsidRPr="003B5DDD">
        <w:lastRenderedPageBreak/>
        <w:t>Server</w:t>
      </w:r>
      <w:bookmarkEnd w:id="41"/>
      <w:bookmarkEnd w:id="42"/>
      <w:bookmarkEnd w:id="43"/>
    </w:p>
    <w:p w:rsidR="009541AB" w:rsidRPr="003B5DDD" w:rsidRDefault="009541AB" w:rsidP="009541AB">
      <w:r w:rsidRPr="003B5DDD">
        <w:t>Der Server ist für die Verwaltung der Clients und die Berechnung des World State (Zustand der Szene) zuständig. Dabei empfängt die Applikation die Daten de</w:t>
      </w:r>
      <w:r>
        <w:t>r</w:t>
      </w:r>
      <w:r w:rsidRPr="003B5DDD">
        <w:t xml:space="preserve"> Player, simuliert Änderungen an der Welt und sendet dan</w:t>
      </w:r>
      <w:r>
        <w:t>ach den Zustand an alle Clients (</w:t>
      </w:r>
      <w:r w:rsidRPr="003B5DDD">
        <w:t>Players und Observers</w:t>
      </w:r>
      <w:r>
        <w:t>)</w:t>
      </w:r>
      <w:r w:rsidRPr="003B5DDD">
        <w:t xml:space="preserve">. Dieser Zyklus folgt einer vordefinierten </w:t>
      </w:r>
      <w:r w:rsidR="003C1C63" w:rsidRPr="003B5DDD">
        <w:t>Tickrate</w:t>
      </w:r>
      <w:r w:rsidRPr="003B5DDD">
        <w:t>.</w:t>
      </w:r>
    </w:p>
    <w:p w:rsidR="009541AB" w:rsidRPr="003B5DDD" w:rsidRDefault="009541AB" w:rsidP="009541AB"/>
    <w:p w:rsidR="009541AB" w:rsidRPr="003B5DDD" w:rsidRDefault="009541AB" w:rsidP="009541AB">
      <w:pPr>
        <w:keepNext/>
      </w:pPr>
      <w:r w:rsidRPr="003B5DDD">
        <w:rPr>
          <w:noProof/>
          <w:lang w:eastAsia="de-CH"/>
        </w:rPr>
        <w:drawing>
          <wp:inline distT="0" distB="0" distL="0" distR="0" wp14:anchorId="4DF214CC" wp14:editId="5B14ACCD">
            <wp:extent cx="2605177" cy="1789104"/>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3149" cy="1794579"/>
                    </a:xfrm>
                    <a:prstGeom prst="rect">
                      <a:avLst/>
                    </a:prstGeom>
                    <a:noFill/>
                    <a:ln>
                      <a:noFill/>
                    </a:ln>
                  </pic:spPr>
                </pic:pic>
              </a:graphicData>
            </a:graphic>
          </wp:inline>
        </w:drawing>
      </w:r>
    </w:p>
    <w:p w:rsidR="009541AB" w:rsidRPr="003B5DDD" w:rsidRDefault="009541AB" w:rsidP="009541AB">
      <w:pPr>
        <w:pStyle w:val="Beschriftung"/>
      </w:pPr>
      <w:bookmarkStart w:id="44" w:name="_Ref388432312"/>
      <w:bookmarkStart w:id="45" w:name="_Toc389934474"/>
      <w:bookmarkStart w:id="46" w:name="_Toc390964708"/>
      <w:r w:rsidRPr="003B5DDD">
        <w:t xml:space="preserve">Abbildung </w:t>
      </w:r>
      <w:fldSimple w:instr=" SEQ Abbildung \* ARABIC ">
        <w:r w:rsidR="001E2A8D">
          <w:rPr>
            <w:noProof/>
          </w:rPr>
          <w:t>8</w:t>
        </w:r>
      </w:fldSimple>
      <w:bookmarkEnd w:id="44"/>
      <w:r w:rsidRPr="003B5DDD">
        <w:t>: Prozess auf dem Server</w:t>
      </w:r>
      <w:bookmarkEnd w:id="45"/>
      <w:bookmarkEnd w:id="46"/>
    </w:p>
    <w:p w:rsidR="009541AB" w:rsidRDefault="009541AB" w:rsidP="009541AB">
      <w:pPr>
        <w:pStyle w:val="berschrift3"/>
      </w:pPr>
      <w:bookmarkStart w:id="47" w:name="_Toc389920757"/>
      <w:bookmarkStart w:id="48" w:name="_Toc390965966"/>
      <w:r w:rsidRPr="003B5DDD">
        <w:t>Player / Observer Verwaltung</w:t>
      </w:r>
      <w:bookmarkEnd w:id="47"/>
      <w:bookmarkEnd w:id="48"/>
    </w:p>
    <w:p w:rsidR="009541AB" w:rsidRDefault="009541AB" w:rsidP="009541AB">
      <w:r>
        <w:t xml:space="preserve">Eine der Kernaufgaben des Servers ist die Verwaltung aller verbundenen Clients. Dabei wird beim Starten des Servers jeweils eine maximale Anzahl verbundener Player und Observer definiert. Wird ein Client gestartet, versucht dieser eine Verbindung zum angegebenen Server (mittels IP-Adresse und Port) herzustellen. Dabei gibt der Client noch an, ob er als Player oder Observer fungieren wird. Bekommt der Server eine solche Anfrage, wird überprüft ob die maximale Anzahl des geforderten Typen schon erreicht ist. Tritt dieser Fall ein, wird die Verbindungs-Anforderung abgelehnt. Anderer falls wird der Client samt Typ registriert und die Verbindung wird akzeptiert. Von diesem Zeitpunkt an bekommt der Client den World-State nach jedem Simulations-Zyklus, siehe </w:t>
      </w:r>
      <w:r>
        <w:fldChar w:fldCharType="begin"/>
      </w:r>
      <w:r>
        <w:instrText xml:space="preserve"> REF _Ref388432312 \h </w:instrText>
      </w:r>
      <w:r>
        <w:fldChar w:fldCharType="separate"/>
      </w:r>
      <w:r w:rsidR="001E2A8D" w:rsidRPr="003B5DDD">
        <w:t xml:space="preserve">Abbildung </w:t>
      </w:r>
      <w:r w:rsidR="001E2A8D">
        <w:rPr>
          <w:noProof/>
        </w:rPr>
        <w:t>8</w:t>
      </w:r>
      <w:r>
        <w:fldChar w:fldCharType="end"/>
      </w:r>
      <w:r>
        <w:t>, über das Netzwerk zugesandt. Wird ein neuer Player registriert, wird der Server dem Client eine spezifische Position und Orientierung (als Rotation) innerhalb des virtuellen Raums zuweisen. Zusätzlich wird für den Player ein bestimmtes Modell zur Anzeige bestimmt. Diese Informationen werden dem Client in einem Bestätigung</w:t>
      </w:r>
      <w:r w:rsidR="003C1C63">
        <w:t>s</w:t>
      </w:r>
      <w:r>
        <w:t>-Paket mitgeteilt.</w:t>
      </w:r>
    </w:p>
    <w:p w:rsidR="009541AB" w:rsidRDefault="009541AB" w:rsidP="009541AB"/>
    <w:p w:rsidR="009541AB" w:rsidRDefault="009541AB" w:rsidP="009541AB">
      <w:r>
        <w:t>Die Verwaltung der Clients beinhaltet ebenfalls das Schliessen der offenen Verbindungen. Dafür gibt es grundsätzlich drei verschiedene Szenarien:</w:t>
      </w:r>
    </w:p>
    <w:p w:rsidR="009541AB" w:rsidRDefault="009541AB" w:rsidP="009541AB"/>
    <w:p w:rsidR="009541AB" w:rsidRDefault="009541AB" w:rsidP="006532F8">
      <w:pPr>
        <w:pStyle w:val="Listenabsatz"/>
        <w:numPr>
          <w:ilvl w:val="0"/>
          <w:numId w:val="9"/>
        </w:numPr>
      </w:pPr>
      <w:r>
        <w:t>Der Server wird beendet: Alle offenen Verbindungen werden geschlossen.</w:t>
      </w:r>
    </w:p>
    <w:p w:rsidR="009541AB" w:rsidRDefault="009541AB" w:rsidP="006532F8">
      <w:pPr>
        <w:pStyle w:val="Listenabsatz"/>
        <w:numPr>
          <w:ilvl w:val="0"/>
          <w:numId w:val="9"/>
        </w:numPr>
      </w:pPr>
      <w:r>
        <w:t>Ein Client wird korrekt beendet: Vor dem Schliessen des Programms führt der Client ein Discon</w:t>
      </w:r>
      <w:r w:rsidR="003C1C63">
        <w:t>nect durch. Dadurch wird auf dem</w:t>
      </w:r>
      <w:r>
        <w:t xml:space="preserve"> Server wieder ein Player oder Observer Platz frei.</w:t>
      </w:r>
    </w:p>
    <w:p w:rsidR="009541AB" w:rsidRDefault="009541AB" w:rsidP="006532F8">
      <w:pPr>
        <w:pStyle w:val="Listenabsatz"/>
        <w:numPr>
          <w:ilvl w:val="0"/>
          <w:numId w:val="9"/>
        </w:numPr>
      </w:pPr>
      <w:r>
        <w:t>Ein Client wird unerwartet b</w:t>
      </w:r>
      <w:r w:rsidR="003C1C63">
        <w:t>eendet oder getrennt: Nach einem</w:t>
      </w:r>
      <w:r>
        <w:t xml:space="preserve"> definierten Timeout wird auf dem Server automatisch ein Disconnect des Clients simuliert. Dabei kann der Server den Platz für einen anderen Player oder Observer freigeben.</w:t>
      </w:r>
    </w:p>
    <w:p w:rsidR="009541AB" w:rsidRDefault="009541AB" w:rsidP="009541AB"/>
    <w:p w:rsidR="009541AB" w:rsidRDefault="009541AB" w:rsidP="009541AB">
      <w:r>
        <w:t>Nachfolgend ein möglicher sequenzieller Ablauf mit zwei sich verbindende</w:t>
      </w:r>
      <w:r w:rsidR="003C1C63">
        <w:t>n</w:t>
      </w:r>
      <w:r>
        <w:t xml:space="preserve"> Clients (ein Observer und ein Player):</w:t>
      </w:r>
    </w:p>
    <w:p w:rsidR="009541AB" w:rsidRDefault="009541AB" w:rsidP="009541AB">
      <w:pPr>
        <w:keepNext/>
      </w:pPr>
      <w:r w:rsidRPr="00484290">
        <w:rPr>
          <w:noProof/>
          <w:lang w:eastAsia="de-CH"/>
        </w:rPr>
        <w:lastRenderedPageBreak/>
        <w:drawing>
          <wp:inline distT="0" distB="0" distL="0" distR="0" wp14:anchorId="43361462" wp14:editId="0CB8BA43">
            <wp:extent cx="5291755" cy="4209690"/>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1025" cy="4217064"/>
                    </a:xfrm>
                    <a:prstGeom prst="rect">
                      <a:avLst/>
                    </a:prstGeom>
                    <a:noFill/>
                    <a:ln>
                      <a:noFill/>
                    </a:ln>
                  </pic:spPr>
                </pic:pic>
              </a:graphicData>
            </a:graphic>
          </wp:inline>
        </w:drawing>
      </w:r>
    </w:p>
    <w:p w:rsidR="009541AB" w:rsidRDefault="009541AB" w:rsidP="009541AB">
      <w:pPr>
        <w:pStyle w:val="Beschriftung"/>
        <w:rPr>
          <w:noProof/>
        </w:rPr>
      </w:pPr>
      <w:bookmarkStart w:id="49" w:name="_Ref388444850"/>
      <w:bookmarkStart w:id="50" w:name="_Toc389934475"/>
      <w:bookmarkStart w:id="51" w:name="_Toc390964709"/>
      <w:r>
        <w:t xml:space="preserve">Abbildung </w:t>
      </w:r>
      <w:fldSimple w:instr=" SEQ Abbildung \* ARABIC ">
        <w:r w:rsidR="001E2A8D">
          <w:rPr>
            <w:noProof/>
          </w:rPr>
          <w:t>9</w:t>
        </w:r>
      </w:fldSimple>
      <w:bookmarkEnd w:id="49"/>
      <w:r>
        <w:t>: Sequenzieller Ablauf</w:t>
      </w:r>
      <w:r>
        <w:rPr>
          <w:noProof/>
        </w:rPr>
        <w:t xml:space="preserve"> - Client Verwaltung</w:t>
      </w:r>
      <w:bookmarkEnd w:id="50"/>
      <w:bookmarkEnd w:id="51"/>
    </w:p>
    <w:p w:rsidR="009541AB" w:rsidRPr="00484290" w:rsidRDefault="009541AB" w:rsidP="009541AB">
      <w:r>
        <w:t>Aus der obigen Abbildung ist ebenfalls der Unterschied der beiden Client-Typen beim Senden von Daten zum Server ersichtlich.</w:t>
      </w:r>
    </w:p>
    <w:p w:rsidR="009541AB" w:rsidRDefault="009541AB" w:rsidP="009541AB">
      <w:pPr>
        <w:pStyle w:val="berschrift3"/>
      </w:pPr>
      <w:bookmarkStart w:id="52" w:name="_Toc389920758"/>
      <w:bookmarkStart w:id="53" w:name="_Toc390965967"/>
      <w:r w:rsidRPr="00D1224B">
        <w:t>Datenverarbeitung / Simulation</w:t>
      </w:r>
      <w:bookmarkEnd w:id="52"/>
      <w:bookmarkEnd w:id="53"/>
    </w:p>
    <w:p w:rsidR="009541AB" w:rsidRDefault="009541AB" w:rsidP="009541AB">
      <w:r>
        <w:t xml:space="preserve">Wie in </w:t>
      </w:r>
      <w:r>
        <w:fldChar w:fldCharType="begin"/>
      </w:r>
      <w:r>
        <w:instrText xml:space="preserve"> REF _Ref388432312 \h </w:instrText>
      </w:r>
      <w:r>
        <w:fldChar w:fldCharType="separate"/>
      </w:r>
      <w:r w:rsidR="001E2A8D" w:rsidRPr="003B5DDD">
        <w:t xml:space="preserve">Abbildung </w:t>
      </w:r>
      <w:r w:rsidR="001E2A8D">
        <w:rPr>
          <w:noProof/>
        </w:rPr>
        <w:t>8</w:t>
      </w:r>
      <w:r>
        <w:fldChar w:fldCharType="end"/>
      </w:r>
      <w:r>
        <w:t xml:space="preserve"> ersichtlich, wird in einem zyklischen Vorgang auf dem Server zwischen dem Empfangen der Client Daten und dem Versenden des World States, eine Datenverarbeitung resp. Simulation durchgeführt. Diese umfasst im Wesentlichen folgende Tätigkeiten:</w:t>
      </w:r>
    </w:p>
    <w:p w:rsidR="009541AB" w:rsidRDefault="009541AB" w:rsidP="009541AB"/>
    <w:p w:rsidR="009541AB" w:rsidRDefault="009541AB" w:rsidP="006532F8">
      <w:pPr>
        <w:pStyle w:val="Listenabsatz"/>
        <w:numPr>
          <w:ilvl w:val="0"/>
          <w:numId w:val="9"/>
        </w:numPr>
      </w:pPr>
      <w:r>
        <w:t>Personen- und Rotati</w:t>
      </w:r>
      <w:r w:rsidR="003C1C63">
        <w:t>ons-Daten der jeweiligen Player</w:t>
      </w:r>
      <w:r>
        <w:t xml:space="preserve"> anhand der Client Paket Daten aktualisieren</w:t>
      </w:r>
    </w:p>
    <w:p w:rsidR="009541AB" w:rsidRDefault="009541AB" w:rsidP="006532F8">
      <w:pPr>
        <w:pStyle w:val="Listenabsatz"/>
        <w:numPr>
          <w:ilvl w:val="0"/>
          <w:numId w:val="9"/>
        </w:numPr>
      </w:pPr>
      <w:r>
        <w:t>Simulation basierend auf dem gestarteten Server-Typen</w:t>
      </w:r>
    </w:p>
    <w:p w:rsidR="009541AB" w:rsidRDefault="009541AB" w:rsidP="006532F8">
      <w:pPr>
        <w:pStyle w:val="Listenabsatz"/>
        <w:numPr>
          <w:ilvl w:val="0"/>
          <w:numId w:val="9"/>
        </w:numPr>
      </w:pPr>
      <w:r>
        <w:t xml:space="preserve">Warten um eine konstante </w:t>
      </w:r>
      <w:r w:rsidR="003C1C63">
        <w:t>Tickrate</w:t>
      </w:r>
      <w:r>
        <w:t xml:space="preserve"> auf dem Server zu erreichen</w:t>
      </w:r>
    </w:p>
    <w:p w:rsidR="009541AB" w:rsidRDefault="009541AB" w:rsidP="009541AB"/>
    <w:p w:rsidR="009541AB" w:rsidRDefault="009541AB" w:rsidP="009541AB">
      <w:r>
        <w:t>Die Simulation ändert die Szene meist nur wenn Personen-Daten (aktuelle Gelenk-Positionen) sich an gewissen Stellen der Szene befinden (Hit-Detection). Dafür müssen jedoch die erhaltenen relativen Positionen der Gelenke anhand der Start-Position und –Rotation des Players an den korrekten Ort in der Welt verschoben / rotiert werden. Zusätzliche Veränderungen an der Szene können durch aktive Simulationen wie das Fallen einer Kugel in einem Board-Game bewirkt werden.</w:t>
      </w:r>
    </w:p>
    <w:p w:rsidR="009541AB" w:rsidRDefault="009541AB" w:rsidP="009541AB"/>
    <w:p w:rsidR="00747014" w:rsidRPr="009541AB" w:rsidRDefault="009541AB" w:rsidP="009541AB">
      <w:r>
        <w:t xml:space="preserve">Das Warten vor dem Senden der Welt-Daten zum Client um eine konstante </w:t>
      </w:r>
      <w:r w:rsidR="003C1C63">
        <w:t>Tickrate</w:t>
      </w:r>
      <w:r>
        <w:t xml:space="preserve"> zu erreichen hat mehrere Gründe. Zum einen würde der Server ohne das Warten mit einer zu hohen </w:t>
      </w:r>
      <w:r w:rsidR="003C1C63">
        <w:t>CPU-Last</w:t>
      </w:r>
      <w:r>
        <w:t xml:space="preserve"> laufen. Zusätzlich könne saubere, flüssige Bewegungen von Objekten, wie das Fallen von Kugeln, nur so erreicht werden. Zusätzlich kann der Client nur mit einer begrenzten Framerate rendern. Daher muss </w:t>
      </w:r>
      <w:r>
        <w:lastRenderedPageBreak/>
        <w:t>der Server ebenfalls nicht mit einer höheren Tickrate als 16ms (entspricht etwas mehr als 60 Frames pro Sekunde [FPS]) arbeiten.</w:t>
      </w:r>
    </w:p>
    <w:p w:rsidR="001A7F7C" w:rsidRPr="0058701C" w:rsidRDefault="001A7F7C" w:rsidP="001A7F7C">
      <w:pPr>
        <w:pStyle w:val="berschrift1"/>
      </w:pPr>
      <w:bookmarkStart w:id="54" w:name="_Toc388515303"/>
      <w:bookmarkStart w:id="55" w:name="_Toc389659883"/>
      <w:bookmarkStart w:id="56" w:name="_Toc390965968"/>
      <w:r w:rsidRPr="003B5DDD">
        <w:t>Entwicklungsumgebung</w:t>
      </w:r>
      <w:bookmarkEnd w:id="54"/>
      <w:bookmarkEnd w:id="55"/>
      <w:bookmarkEnd w:id="56"/>
    </w:p>
    <w:p w:rsidR="004A4FCD" w:rsidRPr="00BF0977" w:rsidRDefault="004A4FCD" w:rsidP="004A4FCD">
      <w:r>
        <w:t>Im Rahmen dieser Bachelor Arbeiten wurden diverse Tools und Libraries eingesetzt. Dieses Kapitel gibt einen Überblick darauf und zeigt ebenfalls die grundlegende Projektstruktur.</w:t>
      </w:r>
    </w:p>
    <w:p w:rsidR="004A4FCD" w:rsidRDefault="004A4FCD" w:rsidP="004A4FCD">
      <w:pPr>
        <w:pStyle w:val="berschrift2"/>
      </w:pPr>
      <w:bookmarkStart w:id="57" w:name="_Toc388515304"/>
      <w:bookmarkStart w:id="58" w:name="_Toc389659884"/>
      <w:bookmarkStart w:id="59" w:name="_Toc390965969"/>
      <w:r>
        <w:t>Libraries / SDKs</w:t>
      </w:r>
      <w:bookmarkEnd w:id="57"/>
      <w:bookmarkEnd w:id="58"/>
      <w:bookmarkEnd w:id="59"/>
    </w:p>
    <w:p w:rsidR="004A4FCD" w:rsidRPr="00F71483" w:rsidRDefault="004A4FCD" w:rsidP="004A4FCD">
      <w:r>
        <w:t>Zum Realisieren des Projektes wurden mehrere Libraries und Frameworks verwendet. Nachfolgend werden diese kurz samt Funktionalität vorgestellt.</w:t>
      </w:r>
    </w:p>
    <w:p w:rsidR="004A4FCD" w:rsidRDefault="004A4FCD" w:rsidP="004A4FCD">
      <w:pPr>
        <w:pStyle w:val="berschrift3"/>
      </w:pPr>
      <w:bookmarkStart w:id="60" w:name="_Toc388515305"/>
      <w:bookmarkStart w:id="61" w:name="_Toc389659885"/>
      <w:bookmarkStart w:id="62" w:name="_Toc390965970"/>
      <w:r>
        <w:t>SLProject</w:t>
      </w:r>
      <w:bookmarkEnd w:id="60"/>
      <w:bookmarkEnd w:id="61"/>
      <w:bookmarkEnd w:id="62"/>
    </w:p>
    <w:p w:rsidR="004A4FCD" w:rsidRDefault="004A4FCD" w:rsidP="004A4FCD">
      <w:r>
        <w:t>SLProject ist ein plattformunabhängiges Rendering-Framework mit Szenengraph. SL steht für „Scene Library“, und die Hauptfeatures sind die Darstellung und Organisation von verschiedensten Szenen. Des Weiteren bietet das Framework Ray-und Path Tracing Funktionalität, um die Szenen realistisch zu rendern. Das Projekt wurde ursprünglich an der FHNW entwickelt, und wird momentan an der BFH weiterentwickelt. Die Schnittstelle zur Oculus Rift SDK wurde bereits in einem früheren Projekt implementiert, und ist ein fes</w:t>
      </w:r>
      <w:r w:rsidR="006D699D">
        <w:t>ter Bestandteil des SLProjects.</w:t>
      </w:r>
    </w:p>
    <w:p w:rsidR="006D699D" w:rsidRDefault="006D699D" w:rsidP="004A4FCD"/>
    <w:p w:rsidR="000F45E9" w:rsidRDefault="004A4FCD" w:rsidP="004A4FCD">
      <w:r>
        <w:t xml:space="preserve">Für den Virtual Room wurden vor allem der Szenengraph und das Rendering durch OpenGL verwendet. Damit das SLProject unseren Anforderungen entspricht, haben wir einige Änderungen vorgenommen. Diese sind im Kapitel </w:t>
      </w:r>
      <w:r>
        <w:fldChar w:fldCharType="begin"/>
      </w:r>
      <w:r>
        <w:instrText xml:space="preserve"> REF _Ref389729275 \w \h </w:instrText>
      </w:r>
      <w:r>
        <w:fldChar w:fldCharType="separate"/>
      </w:r>
      <w:r w:rsidR="001E2A8D">
        <w:t>4.1</w:t>
      </w:r>
      <w:r>
        <w:fldChar w:fldCharType="end"/>
      </w:r>
      <w:r>
        <w:t xml:space="preserve"> </w:t>
      </w:r>
      <w:r>
        <w:fldChar w:fldCharType="begin"/>
      </w:r>
      <w:r>
        <w:instrText xml:space="preserve"> REF _Ref389729290 \h </w:instrText>
      </w:r>
      <w:r>
        <w:fldChar w:fldCharType="separate"/>
      </w:r>
      <w:r w:rsidR="001E2A8D">
        <w:t>Anpassungen SLProject</w:t>
      </w:r>
      <w:r>
        <w:fldChar w:fldCharType="end"/>
      </w:r>
      <w:r w:rsidR="006D699D">
        <w:t xml:space="preserve"> beschrieben.</w:t>
      </w:r>
    </w:p>
    <w:p w:rsidR="006D699D" w:rsidRDefault="006D699D" w:rsidP="004A4FCD"/>
    <w:p w:rsidR="00D977A0" w:rsidRPr="00F71483" w:rsidRDefault="00D977A0" w:rsidP="00D977A0">
      <w:bookmarkStart w:id="63" w:name="_Toc388515306"/>
      <w:bookmarkStart w:id="64" w:name="_Toc389659886"/>
      <w:r>
        <w:t>Um aus den C++ Klassen und Funktionen eine geeignete Dokumentation automatisch erstellen zu lassen, wurde im SLProject auf das Tool Doxygen von Dimitri van Heesch gesetzt [11]. Dabei müssen die Kommentare gewisse Regeln entsprechen. Anschliessen kann die Ausgabe automatisch in den Formaten HTML, Latex, RTF, Man oder XML erfolgen. Um diese Möglichkeit im Rahmen unserer Arbeit weiterhin nutzen zu können, wurde ebenfalls auf eine Doxygen konforme Kommentierung des Codes geachtet.</w:t>
      </w:r>
    </w:p>
    <w:p w:rsidR="004A4FCD" w:rsidRPr="00F71483" w:rsidRDefault="004A4FCD" w:rsidP="004A4FCD">
      <w:pPr>
        <w:pStyle w:val="berschrift3"/>
        <w:rPr>
          <w:lang w:val="en-US"/>
        </w:rPr>
      </w:pPr>
      <w:bookmarkStart w:id="65" w:name="_Toc390965971"/>
      <w:r w:rsidRPr="00F71483">
        <w:rPr>
          <w:lang w:val="en-US"/>
        </w:rPr>
        <w:t>Kinect for Windows SDK v1</w:t>
      </w:r>
      <w:bookmarkEnd w:id="63"/>
      <w:bookmarkEnd w:id="64"/>
      <w:bookmarkEnd w:id="65"/>
    </w:p>
    <w:p w:rsidR="004A4FCD" w:rsidRPr="009B13B2" w:rsidRDefault="003C1C63" w:rsidP="004A4FCD">
      <w:r>
        <w:t>Um die Kinect zu verwenden,</w:t>
      </w:r>
      <w:r w:rsidR="004A4FCD">
        <w:t xml:space="preserve"> muss zuerst ein Treiber installiert werden. Dieser wird beim Download des SDKs mitgeliefert. Das SDK dient als Interface zur Kamera. In der SDK werden bereits viele wichtige Berechnungen vorgenommen. Für dieses Projekt werden die berechneten Skelett Daten verwendet.</w:t>
      </w:r>
    </w:p>
    <w:p w:rsidR="004A4FCD" w:rsidRPr="009B13B2" w:rsidRDefault="004A4FCD" w:rsidP="004A4FCD">
      <w:pPr>
        <w:pStyle w:val="berschrift3"/>
        <w:rPr>
          <w:lang w:val="en-US"/>
        </w:rPr>
      </w:pPr>
      <w:bookmarkStart w:id="66" w:name="_Toc388515307"/>
      <w:bookmarkStart w:id="67" w:name="_Toc389659887"/>
      <w:bookmarkStart w:id="68" w:name="_Toc390965972"/>
      <w:r w:rsidRPr="009B13B2">
        <w:rPr>
          <w:lang w:val="en-US"/>
        </w:rPr>
        <w:t>Kinect for Windows SDK v2</w:t>
      </w:r>
      <w:bookmarkEnd w:id="66"/>
      <w:bookmarkEnd w:id="67"/>
      <w:bookmarkEnd w:id="68"/>
    </w:p>
    <w:p w:rsidR="004A4FCD" w:rsidRDefault="004A4FCD" w:rsidP="004A4FCD">
      <w:r w:rsidRPr="009B13B2">
        <w:t xml:space="preserve">Die Kinect v2 ist offiziell noch nicht erhältlich. </w:t>
      </w:r>
      <w:r>
        <w:t>In diesem Projekt wird deshalb mit der Entwicklerversion gearbeitet. Wie auch für die Kinect v1 muss zuerst ein Treiber installiert werden. Die Verwendung der SDK unterscheidet sich zur v1, aber beinhaltet die gleichen Grundfunktionalitäten.</w:t>
      </w:r>
    </w:p>
    <w:p w:rsidR="004A4FCD" w:rsidRPr="009B13B2" w:rsidRDefault="004A4FCD" w:rsidP="004A4FCD">
      <w:r>
        <w:t>Die Kinect v2 SDK ist nur ab Windows 8 und im 64-Bit Modus kompatibel.</w:t>
      </w:r>
    </w:p>
    <w:p w:rsidR="004A4FCD" w:rsidRDefault="004A4FCD" w:rsidP="004A4FCD">
      <w:pPr>
        <w:pStyle w:val="berschrift3"/>
      </w:pPr>
      <w:bookmarkStart w:id="69" w:name="_Toc388515308"/>
      <w:bookmarkStart w:id="70" w:name="_Toc389659888"/>
      <w:bookmarkStart w:id="71" w:name="_Toc390965973"/>
      <w:r>
        <w:t>RakNet</w:t>
      </w:r>
      <w:bookmarkEnd w:id="69"/>
      <w:bookmarkEnd w:id="70"/>
      <w:bookmarkEnd w:id="71"/>
    </w:p>
    <w:p w:rsidR="004A4FCD" w:rsidRPr="009B13B2" w:rsidRDefault="004A4FCD" w:rsidP="004A4FCD">
      <w:bookmarkStart w:id="72" w:name="_Toc388515309"/>
      <w:bookmarkStart w:id="73" w:name="_Toc389659889"/>
      <w:r>
        <w:t xml:space="preserve">RakNet ist eine C++ Open Source, Cross Plattform Netzwerk Enging, welche vorwiegend von Game-Developer verwendet wird. Dabei wird der Fokus hauptsächlich auf eine hohe Performance und einfache Integrierbarkeit gelegt. Nebst den ausgereiften Low-Level Funktionen, bietet die Library auch </w:t>
      </w:r>
      <w:r>
        <w:lastRenderedPageBreak/>
        <w:t>High-Level Funktionalitäten wie das Replizieren von Game Objekte. Im Rahmen des Projekts wurde vorwiegend auf die robuste Kommunikations-Schnittstelle gesetzt.</w:t>
      </w:r>
    </w:p>
    <w:p w:rsidR="004A4FCD" w:rsidRDefault="004A4FCD" w:rsidP="004A4FCD">
      <w:pPr>
        <w:pStyle w:val="berschrift3"/>
      </w:pPr>
      <w:bookmarkStart w:id="74" w:name="_Toc390965974"/>
      <w:r w:rsidRPr="00EF48D4">
        <w:t>Assimp</w:t>
      </w:r>
      <w:bookmarkEnd w:id="72"/>
      <w:bookmarkEnd w:id="73"/>
      <w:bookmarkEnd w:id="74"/>
    </w:p>
    <w:p w:rsidR="004A4FCD" w:rsidRDefault="004A4FCD" w:rsidP="004A4FCD">
      <w:r>
        <w:t>Die „Open Asset Import Library“ ist eine Open Source Library für das Laden von verbreiteten 3D-Formaten in einer einheitlichen Datenstruktur. Viele Formate unterstützen ganze Szenen mit mehreren Objekten und Animationen. Ausserdem bietet Assimp die Möglichkeit importierte Daten in einem Postprocessing-Schritt anzupassen, zum Beispiel grosse Modelle in mehrere kleinere aufzuteilen, oder das Generieren von Normalen. In diesem Projekt wird Assimp zum Importieren von einem rigged Mesh verwendet.</w:t>
      </w:r>
    </w:p>
    <w:p w:rsidR="004A4FCD" w:rsidRDefault="004A4FCD" w:rsidP="004A4FCD">
      <w:pPr>
        <w:pStyle w:val="berschrift2"/>
      </w:pPr>
      <w:bookmarkStart w:id="75" w:name="_Toc388515310"/>
      <w:bookmarkStart w:id="76" w:name="_Toc389659890"/>
      <w:bookmarkStart w:id="77" w:name="_Toc390965975"/>
      <w:r w:rsidRPr="003B5DDD">
        <w:t>MS Visual Studio</w:t>
      </w:r>
      <w:r>
        <w:t xml:space="preserve"> 2012 Projekt</w:t>
      </w:r>
      <w:bookmarkEnd w:id="75"/>
      <w:bookmarkEnd w:id="76"/>
      <w:bookmarkEnd w:id="77"/>
    </w:p>
    <w:p w:rsidR="004A4FCD" w:rsidRPr="000563E5" w:rsidRDefault="004A4FCD" w:rsidP="004A4FCD">
      <w:r>
        <w:t>Das Projekt wurde unter Windows (7, 8, 8.1) entwickelt und getestet. Andere Plattformen wurden in der Entwicklung nicht berücksichtigt. Das Zusammenführen der einzelnen Komponente wurde schliesslich in Visual Studio 2012 gemacht. Das Projekt kann grundsätzlich in 32- und 64-Bit erstellt werden. Es gibt nur kleine Einschränkungen, welche bereits bei den jeweiligen Libraries beschrieben wurden.</w:t>
      </w:r>
    </w:p>
    <w:p w:rsidR="004A4FCD" w:rsidRDefault="004A4FCD" w:rsidP="004A4FCD">
      <w:pPr>
        <w:pStyle w:val="berschrift3"/>
      </w:pPr>
      <w:bookmarkStart w:id="78" w:name="_Toc388515311"/>
      <w:bookmarkStart w:id="79" w:name="_Toc389659891"/>
      <w:bookmarkStart w:id="80" w:name="_Toc390965976"/>
      <w:r>
        <w:t>SVN</w:t>
      </w:r>
      <w:bookmarkEnd w:id="78"/>
      <w:bookmarkEnd w:id="79"/>
      <w:bookmarkEnd w:id="80"/>
    </w:p>
    <w:p w:rsidR="004A4FCD" w:rsidRPr="00F74C70" w:rsidRDefault="004A4FCD" w:rsidP="004A4FCD">
      <w:r>
        <w:t>Für die Versionisierung der Projektdateien wird SVN verwendet. Das SLProject verfügt bereits über ein Repository bei Google Code [3]. Deshalb wurde in diesem Repository ein neuer Branch vom aktuellen Stand des SLProjects erstellt. Für die Verwaltung der Dateien in der lokalen Entwicklungsumgebung haben wir TortioseSVN [5] (zum Verwalten im Windows Explorer) und AnkhSVN [6] (Visual Studio Erweiterung) verwendet.</w:t>
      </w:r>
    </w:p>
    <w:p w:rsidR="004A4FCD" w:rsidRPr="00C720F9" w:rsidRDefault="004A4FCD" w:rsidP="004A4FCD">
      <w:pPr>
        <w:pStyle w:val="berschrift3"/>
      </w:pPr>
      <w:bookmarkStart w:id="81" w:name="_Toc388515312"/>
      <w:bookmarkStart w:id="82" w:name="_Toc389659892"/>
      <w:bookmarkStart w:id="83" w:name="_Toc390965977"/>
      <w:r w:rsidRPr="003B5DDD">
        <w:t>Projekt Struktur</w:t>
      </w:r>
      <w:bookmarkEnd w:id="81"/>
      <w:bookmarkEnd w:id="82"/>
      <w:bookmarkEnd w:id="83"/>
    </w:p>
    <w:p w:rsidR="004A4FCD" w:rsidRDefault="004A4FCD" w:rsidP="004A4FCD">
      <w:r>
        <w:t>Das finale Virtual Room Projekt besteht aus mehreren Komponenten, welche in unterschiedlichen Visual Studio Projekte unterteilt wurden. Es folgt eine Liste der Projekte aus der Virtual Room Visual Studio Solution.</w:t>
      </w:r>
    </w:p>
    <w:p w:rsidR="004A4FCD" w:rsidRPr="00980657" w:rsidRDefault="004A4FCD" w:rsidP="004A4FCD">
      <w:pPr>
        <w:pStyle w:val="berschrift4"/>
      </w:pPr>
      <w:r>
        <w:t>Lib-RakNet</w:t>
      </w:r>
    </w:p>
    <w:p w:rsidR="004A4FCD" w:rsidRDefault="004A4FCD" w:rsidP="004A4FCD">
      <w:r>
        <w:t>Beinhaltet den unveränderten RakNet Quellcode. Wir kompilieren alle Open Source Libraries selbst, um keine unnötigen DLLs zu verwenden.</w:t>
      </w:r>
    </w:p>
    <w:p w:rsidR="004A4FCD" w:rsidRDefault="004A4FCD" w:rsidP="004A4FCD">
      <w:pPr>
        <w:pStyle w:val="berschrift4"/>
      </w:pPr>
      <w:r>
        <w:t>CG-External</w:t>
      </w:r>
    </w:p>
    <w:p w:rsidR="004A4FCD" w:rsidRPr="00B250AA" w:rsidRDefault="004A4FCD" w:rsidP="004A4FCD">
      <w:r>
        <w:t xml:space="preserve">Enthält alle externen </w:t>
      </w:r>
      <w:r w:rsidR="00320672">
        <w:t>Libraries, welche von SLProject verwendet werden</w:t>
      </w:r>
      <w:r>
        <w:t>. Assimp wurde ebenfalls in dieses Projekt integriert, da es stark zum Szenengraphen gehört. Die Importfunktionalität wurde von uns direkt im SLProject implementiert.</w:t>
      </w:r>
    </w:p>
    <w:p w:rsidR="004A4FCD" w:rsidRDefault="004A4FCD" w:rsidP="004A4FCD">
      <w:pPr>
        <w:pStyle w:val="berschrift4"/>
      </w:pPr>
      <w:r>
        <w:t>Lib-SLProject</w:t>
      </w:r>
    </w:p>
    <w:p w:rsidR="004A4FCD" w:rsidRDefault="004A4FCD" w:rsidP="004A4FCD">
      <w:r>
        <w:t>Eine angepasste Version von SLProject mit etwas mehr API Funktionalitäten.</w:t>
      </w:r>
    </w:p>
    <w:p w:rsidR="004A4FCD" w:rsidRDefault="004A4FCD" w:rsidP="004A4FCD"/>
    <w:p w:rsidR="004A4FCD" w:rsidRDefault="004A4FCD" w:rsidP="004A4FCD">
      <w:r>
        <w:t>Abhängigkeiten: CG-External.</w:t>
      </w:r>
    </w:p>
    <w:p w:rsidR="004A4FCD" w:rsidRDefault="004A4FCD" w:rsidP="004A4FCD">
      <w:pPr>
        <w:pStyle w:val="berschrift4"/>
      </w:pPr>
      <w:r>
        <w:lastRenderedPageBreak/>
        <w:t>Lib-VirtualRoomCommon</w:t>
      </w:r>
    </w:p>
    <w:p w:rsidR="004A4FCD" w:rsidRDefault="004A4FCD" w:rsidP="004A4FCD">
      <w:r>
        <w:t xml:space="preserve">Beinhaltet alle </w:t>
      </w:r>
      <w:r w:rsidR="00320672">
        <w:t>Klassen, welche von Client und Server in gleichem Masse benötigt werden</w:t>
      </w:r>
      <w:r>
        <w:t>. Gemeinsame Datentypen und Netzwerkpakete machen den Hauptteil von diesem Projekt aus.</w:t>
      </w:r>
    </w:p>
    <w:p w:rsidR="004A4FCD" w:rsidRDefault="004A4FCD" w:rsidP="004A4FCD"/>
    <w:p w:rsidR="004A4FCD" w:rsidRPr="00332B94" w:rsidRDefault="004A4FCD" w:rsidP="004A4FCD">
      <w:r>
        <w:t xml:space="preserve">Abhängigkeiten: </w:t>
      </w:r>
      <w:r w:rsidRPr="005D00E9">
        <w:t>Lib-SLProject, Lib-RakNet.</w:t>
      </w:r>
    </w:p>
    <w:p w:rsidR="004A4FCD" w:rsidRDefault="004A4FCD" w:rsidP="004A4FCD">
      <w:pPr>
        <w:pStyle w:val="berschrift4"/>
      </w:pPr>
      <w:r>
        <w:t>VirtualRoom</w:t>
      </w:r>
    </w:p>
    <w:p w:rsidR="004A4FCD" w:rsidRDefault="004A4FCD" w:rsidP="004A4FCD">
      <w:r>
        <w:t>Die Client Implementation wurde im Virtual</w:t>
      </w:r>
      <w:r w:rsidR="00320672">
        <w:t xml:space="preserve"> </w:t>
      </w:r>
      <w:r>
        <w:t>Room Projekt untergebracht. Input von Kinect und Oculus Rift, sowie die Darstellung der Daten geschehen hier unter Verwendung vom SLProject als Framework.</w:t>
      </w:r>
    </w:p>
    <w:p w:rsidR="004A4FCD" w:rsidRDefault="004A4FCD" w:rsidP="004A4FCD"/>
    <w:p w:rsidR="004A4FCD" w:rsidRPr="00332B94" w:rsidRDefault="004A4FCD" w:rsidP="004A4FCD">
      <w:pPr>
        <w:rPr>
          <w:lang w:val="en-US"/>
        </w:rPr>
      </w:pPr>
      <w:r>
        <w:t>Abhängigkeiten</w:t>
      </w:r>
      <w:r>
        <w:rPr>
          <w:lang w:val="en-US"/>
        </w:rPr>
        <w:t xml:space="preserve">: </w:t>
      </w:r>
      <w:r w:rsidRPr="00332B94">
        <w:rPr>
          <w:lang w:val="en-US"/>
        </w:rPr>
        <w:t>Lib-VirtualRoomCommon.</w:t>
      </w:r>
    </w:p>
    <w:p w:rsidR="004A4FCD" w:rsidRDefault="004A4FCD" w:rsidP="004A4FCD">
      <w:pPr>
        <w:pStyle w:val="berschrift4"/>
      </w:pPr>
      <w:r>
        <w:t>VirtualRoomServer</w:t>
      </w:r>
    </w:p>
    <w:p w:rsidR="004A4FCD" w:rsidRDefault="004A4FCD" w:rsidP="004A4FCD">
      <w:r>
        <w:t>Die Server Implementation, welche sich um die Simulation der Applikationen kümmert, befindet sich im gleichnamigen Projekt.</w:t>
      </w:r>
    </w:p>
    <w:p w:rsidR="004A4FCD" w:rsidRDefault="004A4FCD" w:rsidP="004A4FCD"/>
    <w:p w:rsidR="004A4FCD" w:rsidRDefault="004A4FCD" w:rsidP="004A4FCD">
      <w:r>
        <w:t>Abhängigkeiten: Lib-VirtualRoomCommon.</w:t>
      </w:r>
    </w:p>
    <w:p w:rsidR="004A4FCD" w:rsidRDefault="004A4FCD" w:rsidP="004A4FCD">
      <w:pPr>
        <w:pStyle w:val="berschrift3"/>
      </w:pPr>
      <w:bookmarkStart w:id="84" w:name="_Ref389731564"/>
      <w:bookmarkStart w:id="85" w:name="_Toc390965978"/>
      <w:r>
        <w:t>Ordnerstruktur</w:t>
      </w:r>
      <w:bookmarkEnd w:id="84"/>
      <w:bookmarkEnd w:id="85"/>
    </w:p>
    <w:p w:rsidR="004A4FCD" w:rsidRPr="00531608" w:rsidRDefault="008E3ED3" w:rsidP="004A4FCD">
      <w:r>
        <w:rPr>
          <w:noProof/>
          <w:lang w:eastAsia="de-CH"/>
        </w:rPr>
        <w:drawing>
          <wp:anchor distT="0" distB="0" distL="114300" distR="360045" simplePos="0" relativeHeight="251649536" behindDoc="0" locked="0" layoutInCell="1" allowOverlap="1" wp14:anchorId="25CE5AD5" wp14:editId="787F6395">
            <wp:simplePos x="0" y="0"/>
            <wp:positionH relativeFrom="column">
              <wp:posOffset>-635</wp:posOffset>
            </wp:positionH>
            <wp:positionV relativeFrom="page">
              <wp:posOffset>4747260</wp:posOffset>
            </wp:positionV>
            <wp:extent cx="1468755" cy="265620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875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FCD" w:rsidRDefault="004A4FCD" w:rsidP="004A4FCD">
      <w:r>
        <w:t>Im Ordner „_3rdParty“ befinden sich alle externen Libraries, welche nicht im Projekt CG-External benötigt werden. Konkret sind das die beiden Libraries Kinect for Windows SDK und RakNet.</w:t>
      </w:r>
    </w:p>
    <w:p w:rsidR="004A4FCD" w:rsidRDefault="004A4FCD" w:rsidP="004A4FCD">
      <w:r>
        <w:t>Die verwendeten Texturen und Modelle sind im „_data“ Ordner untergebracht.</w:t>
      </w:r>
    </w:p>
    <w:p w:rsidR="004A4FCD" w:rsidRDefault="004A4FCD" w:rsidP="004A4FCD">
      <w:r>
        <w:t>Die im SLProject benötigten externen Libraries befinden sich im Ordner „_external“.</w:t>
      </w:r>
    </w:p>
    <w:p w:rsidR="004A4FCD" w:rsidRDefault="004A4FCD" w:rsidP="004A4FCD">
      <w:r>
        <w:t>In dem „_globals“ Ordner befinden sich die unveränderten globalen Headerfiles der externen Libraries vom originalen SLProject.</w:t>
      </w:r>
    </w:p>
    <w:p w:rsidR="004A4FCD" w:rsidRDefault="004A4FCD" w:rsidP="004A4FCD">
      <w:r>
        <w:t>Das „include“ Verzeichnis enthält die Headerfiles vom SLProject.</w:t>
      </w:r>
    </w:p>
    <w:p w:rsidR="004A4FCD" w:rsidRDefault="004A4FCD" w:rsidP="004A4FCD"/>
    <w:p w:rsidR="004A4FCD" w:rsidRDefault="004A4FCD" w:rsidP="004A4FCD">
      <w:r w:rsidRPr="00664AA1">
        <w:t xml:space="preserve">Die Verzeichnisse in der roten Box </w:t>
      </w:r>
      <w:r>
        <w:t>entsprechen dem</w:t>
      </w:r>
      <w:r w:rsidR="00320672">
        <w:t xml:space="preserve"> jeweiligen Projekt</w:t>
      </w:r>
      <w:r w:rsidRPr="00664AA1">
        <w:t xml:space="preserve"> im Visual Studio.</w:t>
      </w:r>
      <w:r>
        <w:t xml:space="preserve"> Dort befinden sich alle C++ Dateien. Der Ordner „_bin-SLProject_vc11“ ist das Output Verzeichnis für die kompilierten ausführbaren Dateien.</w:t>
      </w:r>
    </w:p>
    <w:p w:rsidR="004A4FCD" w:rsidRPr="00664AA1" w:rsidRDefault="004A4FCD" w:rsidP="004A4FCD"/>
    <w:p w:rsidR="004A4FCD" w:rsidRPr="00664AA1" w:rsidRDefault="008E3ED3" w:rsidP="004A4FCD">
      <w:r>
        <w:rPr>
          <w:noProof/>
          <w:lang w:eastAsia="de-CH"/>
        </w:rPr>
        <mc:AlternateContent>
          <mc:Choice Requires="wps">
            <w:drawing>
              <wp:anchor distT="0" distB="0" distL="114300" distR="114300" simplePos="0" relativeHeight="251657728" behindDoc="0" locked="0" layoutInCell="1" allowOverlap="1" wp14:anchorId="4A1C52E6" wp14:editId="3BA5207D">
                <wp:simplePos x="0" y="0"/>
                <wp:positionH relativeFrom="column">
                  <wp:posOffset>-1825625</wp:posOffset>
                </wp:positionH>
                <wp:positionV relativeFrom="paragraph">
                  <wp:posOffset>236436</wp:posOffset>
                </wp:positionV>
                <wp:extent cx="1709420" cy="635"/>
                <wp:effectExtent l="0" t="0" r="5080" b="0"/>
                <wp:wrapSquare wrapText="bothSides"/>
                <wp:docPr id="28" name="Text Box 28"/>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a:effectLst/>
                      </wps:spPr>
                      <wps:txbx>
                        <w:txbxContent>
                          <w:p w:rsidR="00426CC0" w:rsidRPr="00452222" w:rsidRDefault="00426CC0" w:rsidP="004A4FCD">
                            <w:pPr>
                              <w:pStyle w:val="Beschriftung"/>
                              <w:rPr>
                                <w:noProof/>
                                <w:sz w:val="19"/>
                              </w:rPr>
                            </w:pPr>
                            <w:bookmarkStart w:id="86" w:name="_Toc390964710"/>
                            <w:r>
                              <w:t xml:space="preserve">Abbildung </w:t>
                            </w:r>
                            <w:fldSimple w:instr=" SEQ Abbildung \* ARABIC ">
                              <w:r w:rsidR="001E2A8D">
                                <w:rPr>
                                  <w:noProof/>
                                </w:rPr>
                                <w:t>10</w:t>
                              </w:r>
                            </w:fldSimple>
                            <w:r>
                              <w:t>: Ordnerstruktur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1C52E6" id="_x0000_t202" coordsize="21600,21600" o:spt="202" path="m,l,21600r21600,l21600,xe">
                <v:stroke joinstyle="miter"/>
                <v:path gradientshapeok="t" o:connecttype="rect"/>
              </v:shapetype>
              <v:shape id="Text Box 28" o:spid="_x0000_s1026" type="#_x0000_t202" style="position:absolute;margin-left:-143.75pt;margin-top:18.6pt;width:134.6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" stroked="f">
                <v:textbox style="mso-fit-shape-to-text:t" inset="0,0,0,0">
                  <w:txbxContent>
                    <w:p w:rsidR="00426CC0" w:rsidRPr="00452222" w:rsidRDefault="00426CC0" w:rsidP="004A4FCD">
                      <w:pPr>
                        <w:pStyle w:val="Beschriftung"/>
                        <w:rPr>
                          <w:noProof/>
                          <w:sz w:val="19"/>
                        </w:rPr>
                      </w:pPr>
                      <w:bookmarkStart w:id="87" w:name="_Toc390964710"/>
                      <w:r>
                        <w:t xml:space="preserve">Abbildung </w:t>
                      </w:r>
                      <w:fldSimple w:instr=" SEQ Abbildung \* ARABIC ">
                        <w:r w:rsidR="001E2A8D">
                          <w:rPr>
                            <w:noProof/>
                          </w:rPr>
                          <w:t>10</w:t>
                        </w:r>
                      </w:fldSimple>
                      <w:r>
                        <w:t>: Ordnerstruktur</w:t>
                      </w:r>
                      <w:bookmarkEnd w:id="87"/>
                    </w:p>
                  </w:txbxContent>
                </v:textbox>
                <w10:wrap type="square"/>
              </v:shape>
            </w:pict>
          </mc:Fallback>
        </mc:AlternateContent>
      </w:r>
      <w:r w:rsidR="004A4FCD">
        <w:t xml:space="preserve">Die Verzeichnisse in den grünen Boxen entsprechen den vier Library Projekte. Beim </w:t>
      </w:r>
      <w:r w:rsidR="00320672">
        <w:t>Kompilieren</w:t>
      </w:r>
      <w:r w:rsidR="004A4FCD">
        <w:t xml:space="preserve"> wird jede erstellte Library im Ordner „lib“ abgelegt.</w:t>
      </w:r>
    </w:p>
    <w:p w:rsidR="004A4FCD" w:rsidRDefault="004A4FCD" w:rsidP="004A4FCD"/>
    <w:p w:rsidR="004A4FCD" w:rsidRPr="00664AA1" w:rsidRDefault="004A4FCD" w:rsidP="004A4FCD"/>
    <w:p w:rsidR="004A4FCD" w:rsidRDefault="004A4FCD" w:rsidP="004A4FCD">
      <w:pPr>
        <w:pStyle w:val="berschrift3"/>
      </w:pPr>
      <w:bookmarkStart w:id="88" w:name="_Toc390965979"/>
      <w:r>
        <w:t>Visual Studio Konfigurationen</w:t>
      </w:r>
      <w:bookmarkEnd w:id="88"/>
    </w:p>
    <w:p w:rsidR="004A4FCD" w:rsidRPr="00EE0449" w:rsidRDefault="004A4FCD" w:rsidP="004A4FCD"/>
    <w:p w:rsidR="004A4FCD" w:rsidRDefault="004A4FCD" w:rsidP="004A4FCD">
      <w:pPr>
        <w:pStyle w:val="Listenabsatz"/>
        <w:numPr>
          <w:ilvl w:val="0"/>
          <w:numId w:val="19"/>
        </w:numPr>
      </w:pPr>
      <w:r>
        <w:t>Die Abhängigkeiten der einzelnen Projekte sind in den Solution Properties konfiguriert:</w:t>
      </w:r>
    </w:p>
    <w:p w:rsidR="004A4FCD" w:rsidRPr="00BF6F18" w:rsidRDefault="004A4FCD" w:rsidP="004A4FCD">
      <w:pPr>
        <w:pStyle w:val="Listenabsatz"/>
        <w:rPr>
          <w:lang w:val="en-GB"/>
        </w:rPr>
      </w:pPr>
      <w:r w:rsidRPr="00BF6F18">
        <w:rPr>
          <w:lang w:val="en-GB"/>
        </w:rPr>
        <w:t>„Solution-&gt;Properties-&gt;Common Properties-&gt;Project Dependencies“.</w:t>
      </w:r>
    </w:p>
    <w:p w:rsidR="004A4FCD" w:rsidRDefault="004A4FCD" w:rsidP="004A4FCD">
      <w:pPr>
        <w:pStyle w:val="Listenabsatz"/>
        <w:numPr>
          <w:ilvl w:val="0"/>
          <w:numId w:val="19"/>
        </w:numPr>
      </w:pPr>
      <w:r>
        <w:t>Die Kinect v2 SDK ist erst ab Windows 8 kompatibel. Unter älteren Windows Versionen dürfen deshalb keine Referenzen zu dieser SDK existieren. Damit die Kinect v2 verwendet werden kann, muss in den Client Projekt Properties die Präprozessor Definition „ISWIN8“ hinzugefügt werden. Bei nicht kompatiblen Windows Versionen muss diese Definition zwingend entfernt werden, ansonsten kann das Projekt nicht kompiliert werden.</w:t>
      </w:r>
    </w:p>
    <w:p w:rsidR="004A4FCD" w:rsidRPr="00885C18" w:rsidRDefault="004A4FCD" w:rsidP="004A4FCD">
      <w:pPr>
        <w:pStyle w:val="Listenabsatz"/>
        <w:numPr>
          <w:ilvl w:val="0"/>
          <w:numId w:val="19"/>
        </w:numPr>
      </w:pPr>
      <w:r>
        <w:lastRenderedPageBreak/>
        <w:t>Die Client Implementation vom Virtual Room kann über Kommandozeile Argumente gewisse Konfigurationen entgegennehmen. Der erste Parameter definiert den Client Typ. Es gibt die Typen „Player“ (Typ: 0) und „Observer“ (Typ: 1). Der zweite Parameter ist die IP-Adresse vom Server. Werden die Parameter nicht gesetzt, werden die Standard Parameter 0 und localhost verwendet. Im Visual Studio können diese Parameter direkt gesetzt werden:</w:t>
      </w:r>
      <w:r>
        <w:br/>
      </w:r>
      <w:r w:rsidRPr="0077278E">
        <w:t>„ch14_VirtualRoom-&gt;Properties-&gt;Configuration Properties-&gt;Command Arguments”</w:t>
      </w:r>
    </w:p>
    <w:p w:rsidR="004A4FCD" w:rsidRPr="00885C18" w:rsidRDefault="004A4FCD" w:rsidP="004A4FCD">
      <w:pPr>
        <w:pStyle w:val="Listenabsatz"/>
        <w:numPr>
          <w:ilvl w:val="0"/>
          <w:numId w:val="19"/>
        </w:numPr>
      </w:pPr>
      <w:r w:rsidRPr="00885C18">
        <w:t xml:space="preserve">Die Server Applikation kann ebenfalls </w:t>
      </w:r>
      <w:r>
        <w:t xml:space="preserve">über Kommandozeile Argument gestartet werden. Dabei gibt der erste Parameter die zu startende Game Implementation an. Die Implementation ist an die Game Typen gekoppelt: 0 – Leere Game Szene, 1 – Color Sphere Game, 2 – Tic Tac Toe, 3 – 3D Vier-Gewinnt und 4 – Turn Table. Als zweites Argument kann spezifiziert werden, wie viele Spieler in den Virtual Room gesetzt werden sollen. Die beiden Brettspiele Tic Tac Toe und das </w:t>
      </w:r>
      <w:r w:rsidR="00320672">
        <w:t>V</w:t>
      </w:r>
      <w:r>
        <w:t>ier</w:t>
      </w:r>
      <w:r w:rsidR="00320672">
        <w:t>-</w:t>
      </w:r>
      <w:r>
        <w:t xml:space="preserve">Gewinnt würden eine allfällige </w:t>
      </w:r>
      <w:r w:rsidR="00320672">
        <w:t>Anzahl ignorieren, da bei diesen</w:t>
      </w:r>
      <w:r>
        <w:t xml:space="preserve"> Games immer exakt zwei Spieler gegeneinander antreten. Werde keine Parameter dem Server als Argumente übergeben, startet der Server die leere Game Szene mit zwei Personen.</w:t>
      </w:r>
    </w:p>
    <w:p w:rsidR="00E824B1" w:rsidRPr="004A4FCD" w:rsidRDefault="004122D3" w:rsidP="00EB77E8">
      <w:pPr>
        <w:spacing w:line="240" w:lineRule="auto"/>
        <w:rPr>
          <w:rFonts w:eastAsia="Times New Roman"/>
          <w:bCs/>
          <w:sz w:val="28"/>
          <w:szCs w:val="28"/>
        </w:rPr>
      </w:pPr>
      <w:r w:rsidRPr="004A4FCD">
        <w:br w:type="page"/>
      </w:r>
    </w:p>
    <w:p w:rsidR="0077278E" w:rsidRPr="003B5DDD" w:rsidRDefault="0077278E" w:rsidP="0077278E">
      <w:pPr>
        <w:pStyle w:val="berschrift1"/>
      </w:pPr>
      <w:bookmarkStart w:id="89" w:name="_Toc388515315"/>
      <w:bookmarkStart w:id="90" w:name="_Toc390965980"/>
      <w:bookmarkStart w:id="91" w:name="_Toc389659914"/>
      <w:r w:rsidRPr="003B5DDD">
        <w:lastRenderedPageBreak/>
        <w:t>Implementation</w:t>
      </w:r>
      <w:bookmarkEnd w:id="89"/>
      <w:bookmarkEnd w:id="90"/>
    </w:p>
    <w:p w:rsidR="0077278E" w:rsidRDefault="0077278E" w:rsidP="0077278E">
      <w:r>
        <w:t>In diesem Kapitel wird im Detail auf die Implementationen von diesem Projekt eingegangen. Es soll dazu dienen alle Abhängigkeiten und technischen Aspekte zu verstehen. Gerade der Client-Seitige Teil ist stark an das SLProject [3] gebunden. Deshalb muss ein Basiswissen über das SLProject [3] vorhanden sein, um alle Abschnitte gänzlich zu verstehen.</w:t>
      </w:r>
    </w:p>
    <w:p w:rsidR="0077278E" w:rsidRDefault="0077278E" w:rsidP="0077278E">
      <w:pPr>
        <w:pStyle w:val="berschrift2"/>
      </w:pPr>
      <w:bookmarkStart w:id="92" w:name="_Toc388515313"/>
      <w:bookmarkStart w:id="93" w:name="_Toc389659893"/>
      <w:bookmarkStart w:id="94" w:name="_Ref389661010"/>
      <w:bookmarkStart w:id="95" w:name="_Ref389661023"/>
      <w:bookmarkStart w:id="96" w:name="_Ref389729275"/>
      <w:bookmarkStart w:id="97" w:name="_Ref389729290"/>
      <w:bookmarkStart w:id="98" w:name="_Toc390965981"/>
      <w:r>
        <w:t>Anpassungen SLProject</w:t>
      </w:r>
      <w:bookmarkEnd w:id="92"/>
      <w:bookmarkEnd w:id="93"/>
      <w:bookmarkEnd w:id="94"/>
      <w:bookmarkEnd w:id="95"/>
      <w:bookmarkEnd w:id="96"/>
      <w:bookmarkEnd w:id="97"/>
      <w:bookmarkEnd w:id="98"/>
    </w:p>
    <w:p w:rsidR="0077278E" w:rsidRPr="007640AB" w:rsidRDefault="0077278E" w:rsidP="0077278E">
      <w:r>
        <w:t>Für dieses Projekt mussten mehrere Anpassungen am SLProject vorgenommen werden. Diese Anpassungen sind nötig, um allen Projekt Anforderungen gerecht zu werden.</w:t>
      </w:r>
    </w:p>
    <w:p w:rsidR="0077278E" w:rsidRDefault="0077278E" w:rsidP="0077278E">
      <w:pPr>
        <w:pStyle w:val="berschrift3"/>
      </w:pPr>
      <w:bookmarkStart w:id="99" w:name="_Toc390965982"/>
      <w:r>
        <w:t>Ausgangslage</w:t>
      </w:r>
      <w:bookmarkEnd w:id="99"/>
    </w:p>
    <w:p w:rsidR="0077278E" w:rsidRDefault="0077278E" w:rsidP="0077278E">
      <w:r>
        <w:t xml:space="preserve">Der Aufbau vom SLProject zur Zeit dieser Arbeit sieht wie folgt aus: </w:t>
      </w:r>
    </w:p>
    <w:p w:rsidR="0077278E" w:rsidRDefault="0077278E" w:rsidP="0077278E">
      <w:pPr>
        <w:pStyle w:val="Listenabsatz"/>
        <w:numPr>
          <w:ilvl w:val="0"/>
          <w:numId w:val="16"/>
        </w:numPr>
      </w:pPr>
      <w:r>
        <w:t>External: Externe Libraries.</w:t>
      </w:r>
    </w:p>
    <w:p w:rsidR="0077278E" w:rsidRDefault="0077278E" w:rsidP="0077278E">
      <w:pPr>
        <w:pStyle w:val="Listenabsatz"/>
        <w:numPr>
          <w:ilvl w:val="0"/>
          <w:numId w:val="16"/>
        </w:numPr>
      </w:pPr>
      <w:r>
        <w:t>TextureMapping: Ein Projekt welches die OpenGL Wrapper-Klassen verwendet aber keinen Szenengraph.</w:t>
      </w:r>
    </w:p>
    <w:p w:rsidR="0077278E" w:rsidRDefault="0077278E" w:rsidP="0077278E">
      <w:pPr>
        <w:pStyle w:val="Listenabsatz"/>
        <w:numPr>
          <w:ilvl w:val="0"/>
          <w:numId w:val="16"/>
        </w:numPr>
      </w:pPr>
      <w:r>
        <w:t>Final: Hauptprojekt mit Szenengraph und mehreren Szenen zum Durchschalten.</w:t>
      </w:r>
    </w:p>
    <w:p w:rsidR="0077278E" w:rsidRDefault="0077278E" w:rsidP="0077278E"/>
    <w:p w:rsidR="0077278E" w:rsidRDefault="0077278E" w:rsidP="0077278E">
      <w:r>
        <w:t>Die angesprochenen OpenGL Wrapper-Klassen befinden sich in einem Ordner auf der obersten Ebene. Die Szenengraph und Rendering Implementationen befinden sich im Final Projekt. Das Final Projekt hat jedoch bereits eine Menge an Beispielszenen und Navigation implementiert, was es stark erschwert das SLProject direkt als Framework zu verwenden.</w:t>
      </w:r>
    </w:p>
    <w:p w:rsidR="0077278E" w:rsidRDefault="0077278E" w:rsidP="0077278E"/>
    <w:p w:rsidR="0077278E" w:rsidRDefault="0077278E" w:rsidP="0077278E">
      <w:r>
        <w:t xml:space="preserve">Ein erstes Ziel war es also das SLProject so anzupassen, dass es als Framework verwendbar ist. </w:t>
      </w:r>
      <w:r w:rsidR="00320672">
        <w:t>Um das Framework zu benutzen,</w:t>
      </w:r>
      <w:r>
        <w:t xml:space="preserve"> soll die Funktion </w:t>
      </w:r>
      <w:r w:rsidRPr="00EE3EC5">
        <w:rPr>
          <w:i/>
          <w:color w:val="0070C0"/>
        </w:rPr>
        <w:t>SLScene::onLoad</w:t>
      </w:r>
      <w:r>
        <w:t xml:space="preserve"> implementiert werden. In dieser Funktion wird die Szene gebaut. Zusätzlich wird eine Klasse erstellt, welche von der </w:t>
      </w:r>
      <w:r w:rsidRPr="00EE3EC5">
        <w:rPr>
          <w:i/>
          <w:color w:val="0070C0"/>
        </w:rPr>
        <w:t>SLSceneView</w:t>
      </w:r>
      <w:r w:rsidRPr="00EE3EC5">
        <w:rPr>
          <w:color w:val="0070C0"/>
        </w:rPr>
        <w:t xml:space="preserve"> </w:t>
      </w:r>
      <w:r>
        <w:t>erbt. In dieser Klasse können alle wichtigen Funktionen überschrieben werden, um in die Grundfunktionalitäten des Frameworks einzugreifen.</w:t>
      </w:r>
    </w:p>
    <w:p w:rsidR="0077278E" w:rsidRDefault="0077278E" w:rsidP="0077278E"/>
    <w:p w:rsidR="0077278E" w:rsidRDefault="0077278E" w:rsidP="0077278E">
      <w:pPr>
        <w:keepNext/>
      </w:pPr>
      <w:r>
        <w:rPr>
          <w:noProof/>
          <w:lang w:eastAsia="de-CH"/>
        </w:rPr>
        <w:drawing>
          <wp:inline distT="0" distB="0" distL="0" distR="0" wp14:anchorId="48DC3A92" wp14:editId="43BFC0BD">
            <wp:extent cx="4436745" cy="2727325"/>
            <wp:effectExtent l="0" t="0" r="1905" b="0"/>
            <wp:docPr id="32" name="Picture 32" descr="C:\Users\Roman\AppData\Local\Microsoft\Windows\INetCache\Content.Word\SLProjectLibrary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AppData\Local\Microsoft\Windows\INetCache\Content.Word\SLProjectLibraryD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6745" cy="2727325"/>
                    </a:xfrm>
                    <a:prstGeom prst="rect">
                      <a:avLst/>
                    </a:prstGeom>
                    <a:noFill/>
                    <a:ln>
                      <a:noFill/>
                    </a:ln>
                  </pic:spPr>
                </pic:pic>
              </a:graphicData>
            </a:graphic>
          </wp:inline>
        </w:drawing>
      </w:r>
    </w:p>
    <w:p w:rsidR="0077278E" w:rsidRDefault="0077278E" w:rsidP="0077278E">
      <w:pPr>
        <w:pStyle w:val="Beschriftung"/>
      </w:pPr>
      <w:bookmarkStart w:id="100" w:name="_Toc390964711"/>
      <w:r>
        <w:t xml:space="preserve">Abbildung </w:t>
      </w:r>
      <w:fldSimple w:instr=" SEQ Abbildung \* ARABIC ">
        <w:r w:rsidR="001E2A8D">
          <w:rPr>
            <w:noProof/>
          </w:rPr>
          <w:t>11</w:t>
        </w:r>
      </w:fldSimple>
      <w:r>
        <w:t>: SLProject Anpassung</w:t>
      </w:r>
      <w:bookmarkEnd w:id="100"/>
    </w:p>
    <w:p w:rsidR="0077278E" w:rsidRDefault="0077278E" w:rsidP="0077278E">
      <w:pPr>
        <w:pStyle w:val="berschrift3"/>
      </w:pPr>
      <w:bookmarkStart w:id="101" w:name="_Toc390965983"/>
      <w:r>
        <w:lastRenderedPageBreak/>
        <w:t>Änderungen an SLScene</w:t>
      </w:r>
      <w:bookmarkEnd w:id="101"/>
    </w:p>
    <w:p w:rsidR="0077278E" w:rsidRDefault="0077278E" w:rsidP="0077278E">
      <w:r>
        <w:t xml:space="preserve">Um eigene Szenen im Projekt „Final“ einzufügen, kann man in der </w:t>
      </w:r>
      <w:r w:rsidRPr="007640AB">
        <w:rPr>
          <w:i/>
          <w:color w:val="0070C0"/>
        </w:rPr>
        <w:t>SLScene</w:t>
      </w:r>
      <w:r w:rsidR="00320672" w:rsidRPr="007640AB">
        <w:rPr>
          <w:i/>
          <w:color w:val="0070C0"/>
        </w:rPr>
        <w:t>:</w:t>
      </w:r>
      <w:r w:rsidRPr="007640AB">
        <w:rPr>
          <w:i/>
          <w:color w:val="0070C0"/>
        </w:rPr>
        <w:t>onLoad</w:t>
      </w:r>
      <w:r>
        <w:t xml:space="preserve"> Funktion eine Szene generieren. Wir entfernten also die Implementation von </w:t>
      </w:r>
      <w:r w:rsidRPr="007640AB">
        <w:rPr>
          <w:i/>
          <w:color w:val="0070C0"/>
        </w:rPr>
        <w:t>onLoad</w:t>
      </w:r>
      <w:r w:rsidRPr="007640AB">
        <w:rPr>
          <w:color w:val="0070C0"/>
        </w:rPr>
        <w:t xml:space="preserve"> </w:t>
      </w:r>
      <w:r>
        <w:t xml:space="preserve">aus unserer SLProject Library, was nun bedeutet, dass ein Projekt welches SLProject erweitern will die </w:t>
      </w:r>
      <w:r w:rsidRPr="007640AB">
        <w:rPr>
          <w:i/>
          <w:color w:val="0070C0"/>
        </w:rPr>
        <w:t>onLoad</w:t>
      </w:r>
      <w:r w:rsidRPr="007640AB">
        <w:rPr>
          <w:color w:val="0070C0"/>
        </w:rPr>
        <w:t xml:space="preserve"> </w:t>
      </w:r>
      <w:r>
        <w:t xml:space="preserve">Funktion von </w:t>
      </w:r>
      <w:r w:rsidRPr="007640AB">
        <w:rPr>
          <w:i/>
          <w:color w:val="0070C0"/>
        </w:rPr>
        <w:t>SLScene</w:t>
      </w:r>
      <w:r w:rsidRPr="007640AB">
        <w:rPr>
          <w:color w:val="0070C0"/>
        </w:rPr>
        <w:t xml:space="preserve"> </w:t>
      </w:r>
      <w:r>
        <w:t>implementieren muss.</w:t>
      </w:r>
    </w:p>
    <w:p w:rsidR="0077278E" w:rsidRDefault="0077278E" w:rsidP="0077278E"/>
    <w:p w:rsidR="0077278E" w:rsidRDefault="0077278E" w:rsidP="0077278E">
      <w:pPr>
        <w:pStyle w:val="berschrift3"/>
      </w:pPr>
      <w:bookmarkStart w:id="102" w:name="_Toc390965984"/>
      <w:r>
        <w:t>Änderungen an SLSceneView</w:t>
      </w:r>
      <w:bookmarkEnd w:id="102"/>
    </w:p>
    <w:p w:rsidR="0077278E" w:rsidRDefault="0077278E" w:rsidP="0077278E">
      <w:r>
        <w:t xml:space="preserve">Die zweite Änderung war es </w:t>
      </w:r>
      <w:r w:rsidRPr="007640AB">
        <w:rPr>
          <w:i/>
          <w:color w:val="0070C0"/>
        </w:rPr>
        <w:t>SLSceneView</w:t>
      </w:r>
      <w:r w:rsidRPr="007640AB">
        <w:rPr>
          <w:color w:val="0070C0"/>
        </w:rPr>
        <w:t xml:space="preserve"> </w:t>
      </w:r>
      <w:r>
        <w:t xml:space="preserve">abstrakt zu machen. </w:t>
      </w:r>
      <w:r w:rsidRPr="007640AB">
        <w:rPr>
          <w:i/>
          <w:color w:val="0070C0"/>
        </w:rPr>
        <w:t>SLSceneView</w:t>
      </w:r>
      <w:r w:rsidRPr="007640AB">
        <w:rPr>
          <w:color w:val="0070C0"/>
        </w:rPr>
        <w:t xml:space="preserve"> </w:t>
      </w:r>
      <w:r>
        <w:t xml:space="preserve">implementiert den Hauptteil des Szenengraphen, den Rendering-Loop, das Frustumculling sowie auch Inputevents werden von der Klasse verarbeitet. Es wurden also alle Inputeventhandler zu virtuellen Funktionen umgewandelt. Die Render Funktion </w:t>
      </w:r>
      <w:r w:rsidRPr="007640AB">
        <w:rPr>
          <w:i/>
          <w:color w:val="0070C0"/>
        </w:rPr>
        <w:t>onPaint</w:t>
      </w:r>
      <w:r w:rsidRPr="007640AB">
        <w:rPr>
          <w:color w:val="0070C0"/>
        </w:rPr>
        <w:t xml:space="preserve"> </w:t>
      </w:r>
      <w:r>
        <w:t>wurde nicht virtuell gemacht, jedoch wurden folgende virtuellen hook Funktionen eingebaut:</w:t>
      </w:r>
    </w:p>
    <w:p w:rsidR="0077278E" w:rsidRDefault="0077278E" w:rsidP="0077278E">
      <w:pPr>
        <w:pStyle w:val="Listenabsatz"/>
        <w:numPr>
          <w:ilvl w:val="0"/>
          <w:numId w:val="17"/>
        </w:numPr>
      </w:pPr>
      <w:r w:rsidRPr="007640AB">
        <w:rPr>
          <w:i/>
          <w:color w:val="0070C0"/>
        </w:rPr>
        <w:t>onStartup</w:t>
      </w:r>
      <w:r w:rsidRPr="007640AB">
        <w:rPr>
          <w:color w:val="0070C0"/>
        </w:rPr>
        <w:t xml:space="preserve"> </w:t>
      </w:r>
      <w:r>
        <w:t xml:space="preserve">– wird nach der Initialisierung von </w:t>
      </w:r>
      <w:r w:rsidRPr="007640AB">
        <w:rPr>
          <w:i/>
          <w:color w:val="0070C0"/>
        </w:rPr>
        <w:t>SLSceneView</w:t>
      </w:r>
      <w:r w:rsidRPr="007640AB">
        <w:rPr>
          <w:color w:val="0070C0"/>
        </w:rPr>
        <w:t xml:space="preserve"> </w:t>
      </w:r>
      <w:r>
        <w:t>aufgerufen.</w:t>
      </w:r>
    </w:p>
    <w:p w:rsidR="0077278E" w:rsidRDefault="0077278E" w:rsidP="0077278E">
      <w:pPr>
        <w:pStyle w:val="Listenabsatz"/>
        <w:numPr>
          <w:ilvl w:val="0"/>
          <w:numId w:val="17"/>
        </w:numPr>
      </w:pPr>
      <w:r w:rsidRPr="007640AB">
        <w:rPr>
          <w:i/>
          <w:color w:val="0070C0"/>
        </w:rPr>
        <w:t>postSceneLoad</w:t>
      </w:r>
      <w:r w:rsidRPr="007640AB">
        <w:rPr>
          <w:color w:val="0070C0"/>
        </w:rPr>
        <w:t xml:space="preserve"> </w:t>
      </w:r>
      <w:r>
        <w:t xml:space="preserve">– wird nach </w:t>
      </w:r>
      <w:r w:rsidRPr="007640AB">
        <w:rPr>
          <w:i/>
          <w:color w:val="0070C0"/>
        </w:rPr>
        <w:t>SLScene::onLoad</w:t>
      </w:r>
      <w:r>
        <w:t xml:space="preserve"> aufgerufen.</w:t>
      </w:r>
    </w:p>
    <w:p w:rsidR="0077278E" w:rsidRDefault="0077278E" w:rsidP="0077278E">
      <w:pPr>
        <w:pStyle w:val="Listenabsatz"/>
        <w:numPr>
          <w:ilvl w:val="0"/>
          <w:numId w:val="17"/>
        </w:numPr>
      </w:pPr>
      <w:r w:rsidRPr="007640AB">
        <w:rPr>
          <w:i/>
          <w:color w:val="0070C0"/>
        </w:rPr>
        <w:t>preDraw</w:t>
      </w:r>
      <w:r w:rsidRPr="007640AB">
        <w:rPr>
          <w:color w:val="0070C0"/>
        </w:rPr>
        <w:t xml:space="preserve"> </w:t>
      </w:r>
      <w:r>
        <w:t xml:space="preserve">– wird vor </w:t>
      </w:r>
      <w:r w:rsidRPr="007640AB">
        <w:rPr>
          <w:i/>
          <w:color w:val="0070C0"/>
        </w:rPr>
        <w:t>updateAndDraw3D</w:t>
      </w:r>
      <w:r>
        <w:t xml:space="preserve"> aufgerufen.</w:t>
      </w:r>
    </w:p>
    <w:p w:rsidR="0077278E" w:rsidRDefault="0077278E" w:rsidP="0077278E">
      <w:pPr>
        <w:pStyle w:val="Listenabsatz"/>
        <w:numPr>
          <w:ilvl w:val="0"/>
          <w:numId w:val="17"/>
        </w:numPr>
      </w:pPr>
      <w:r w:rsidRPr="007640AB">
        <w:rPr>
          <w:i/>
          <w:color w:val="0070C0"/>
        </w:rPr>
        <w:t>postDraw</w:t>
      </w:r>
      <w:r w:rsidRPr="007640AB">
        <w:rPr>
          <w:color w:val="0070C0"/>
        </w:rPr>
        <w:t xml:space="preserve"> </w:t>
      </w:r>
      <w:r>
        <w:t xml:space="preserve">– wird nach </w:t>
      </w:r>
      <w:r w:rsidRPr="007640AB">
        <w:rPr>
          <w:i/>
          <w:color w:val="0070C0"/>
        </w:rPr>
        <w:t>updateAndDraw3D</w:t>
      </w:r>
      <w:r>
        <w:t xml:space="preserve"> aufgerufen.</w:t>
      </w:r>
    </w:p>
    <w:p w:rsidR="0077278E" w:rsidRDefault="0077278E" w:rsidP="0077278E"/>
    <w:p w:rsidR="0077278E" w:rsidRDefault="0077278E" w:rsidP="0077278E">
      <w:r>
        <w:t xml:space="preserve">Die Parameter </w:t>
      </w:r>
      <w:r>
        <w:rPr>
          <w:i/>
          <w:color w:val="0070C0"/>
        </w:rPr>
        <w:t>name</w:t>
      </w:r>
      <w:r>
        <w:t xml:space="preserve">, </w:t>
      </w:r>
      <w:r w:rsidRPr="007640AB">
        <w:rPr>
          <w:i/>
          <w:color w:val="0070C0"/>
        </w:rPr>
        <w:t>screenWidth</w:t>
      </w:r>
      <w:r>
        <w:t xml:space="preserve">, </w:t>
      </w:r>
      <w:r w:rsidRPr="007640AB">
        <w:rPr>
          <w:i/>
          <w:color w:val="0070C0"/>
        </w:rPr>
        <w:t>screenHeight</w:t>
      </w:r>
      <w:r>
        <w:t xml:space="preserve"> und </w:t>
      </w:r>
      <w:r>
        <w:rPr>
          <w:i/>
          <w:color w:val="0070C0"/>
        </w:rPr>
        <w:t>dotsPerInch</w:t>
      </w:r>
      <w:r>
        <w:t xml:space="preserve"> wurden vom Konstruktor zur </w:t>
      </w:r>
      <w:r w:rsidRPr="007640AB">
        <w:rPr>
          <w:i/>
          <w:color w:val="0070C0"/>
        </w:rPr>
        <w:t>init</w:t>
      </w:r>
      <w:r w:rsidRPr="007640AB">
        <w:rPr>
          <w:color w:val="0070C0"/>
        </w:rPr>
        <w:t xml:space="preserve"> </w:t>
      </w:r>
      <w:r>
        <w:t xml:space="preserve">Funktion verschoben, um eine simplere Vererbung zu ermöglichen. Die </w:t>
      </w:r>
      <w:r w:rsidRPr="007640AB">
        <w:rPr>
          <w:i/>
          <w:color w:val="0070C0"/>
        </w:rPr>
        <w:t>init</w:t>
      </w:r>
      <w:r w:rsidRPr="007640AB">
        <w:rPr>
          <w:color w:val="0070C0"/>
        </w:rPr>
        <w:t xml:space="preserve"> </w:t>
      </w:r>
      <w:r>
        <w:t>Funktion erhält zusätzlich noch eine Liste der Kommandozeile Argumente, falls eine Applikation diese nutzen will.</w:t>
      </w:r>
    </w:p>
    <w:p w:rsidR="0077278E" w:rsidRDefault="0077278E" w:rsidP="0077278E">
      <w:pPr>
        <w:pStyle w:val="berschrift3"/>
      </w:pPr>
      <w:bookmarkStart w:id="103" w:name="_Toc390965985"/>
      <w:r>
        <w:t>Änderungen an SLInterface</w:t>
      </w:r>
      <w:bookmarkEnd w:id="103"/>
    </w:p>
    <w:p w:rsidR="0077278E" w:rsidRDefault="0077278E" w:rsidP="0077278E">
      <w:r>
        <w:t xml:space="preserve">In </w:t>
      </w:r>
      <w:r w:rsidRPr="0020454E">
        <w:rPr>
          <w:i/>
          <w:color w:val="0070C0"/>
        </w:rPr>
        <w:t xml:space="preserve">SLInterface.h </w:t>
      </w:r>
      <w:r>
        <w:t xml:space="preserve">befinden sich die C Funktionen, welche </w:t>
      </w:r>
      <w:r w:rsidRPr="0020454E">
        <w:rPr>
          <w:i/>
          <w:color w:val="0070C0"/>
        </w:rPr>
        <w:t>SLSceneView</w:t>
      </w:r>
      <w:r w:rsidRPr="0020454E">
        <w:rPr>
          <w:color w:val="0070C0"/>
        </w:rPr>
        <w:t xml:space="preserve"> </w:t>
      </w:r>
      <w:r>
        <w:t xml:space="preserve">und </w:t>
      </w:r>
      <w:r w:rsidRPr="0020454E">
        <w:rPr>
          <w:i/>
          <w:color w:val="0070C0"/>
        </w:rPr>
        <w:t>SLScene</w:t>
      </w:r>
      <w:r w:rsidRPr="0020454E">
        <w:rPr>
          <w:color w:val="0070C0"/>
        </w:rPr>
        <w:t xml:space="preserve"> </w:t>
      </w:r>
      <w:r>
        <w:t xml:space="preserve">instanziieren, und Systemevents an diese weiterleiten. Die Instanziierung der </w:t>
      </w:r>
      <w:r w:rsidRPr="0020454E">
        <w:rPr>
          <w:i/>
          <w:color w:val="0070C0"/>
        </w:rPr>
        <w:t>SLSceneView</w:t>
      </w:r>
      <w:r w:rsidRPr="0020454E">
        <w:rPr>
          <w:color w:val="0070C0"/>
        </w:rPr>
        <w:t xml:space="preserve"> </w:t>
      </w:r>
      <w:r>
        <w:t xml:space="preserve">Klasse passiert in der Funktion </w:t>
      </w:r>
      <w:r w:rsidRPr="0020454E">
        <w:rPr>
          <w:i/>
          <w:color w:val="0070C0"/>
        </w:rPr>
        <w:t>slInit</w:t>
      </w:r>
      <w:r>
        <w:t xml:space="preserve">. Damit </w:t>
      </w:r>
      <w:r w:rsidRPr="0020454E">
        <w:rPr>
          <w:i/>
          <w:color w:val="0070C0"/>
        </w:rPr>
        <w:t>slInit</w:t>
      </w:r>
      <w:r w:rsidRPr="0020454E">
        <w:rPr>
          <w:color w:val="0070C0"/>
        </w:rPr>
        <w:t xml:space="preserve"> </w:t>
      </w:r>
      <w:r>
        <w:t xml:space="preserve">die korrekte Subklasse von </w:t>
      </w:r>
      <w:r w:rsidRPr="0020454E">
        <w:rPr>
          <w:i/>
          <w:color w:val="0070C0"/>
        </w:rPr>
        <w:t>SLSceneView</w:t>
      </w:r>
      <w:r w:rsidRPr="0020454E">
        <w:rPr>
          <w:color w:val="0070C0"/>
        </w:rPr>
        <w:t xml:space="preserve"> </w:t>
      </w:r>
      <w:r>
        <w:t xml:space="preserve">instanziiert wurde der direkte Aufruf des Konstruktors mit einer „extern“ Funktion ersetzt, welche einen Pointer auf </w:t>
      </w:r>
      <w:r w:rsidRPr="0020454E">
        <w:rPr>
          <w:i/>
          <w:color w:val="0070C0"/>
        </w:rPr>
        <w:t>SLSceneView</w:t>
      </w:r>
      <w:r w:rsidRPr="0020454E">
        <w:rPr>
          <w:color w:val="0070C0"/>
        </w:rPr>
        <w:t xml:space="preserve"> </w:t>
      </w:r>
      <w:r>
        <w:t xml:space="preserve">zurück gibt. </w:t>
      </w:r>
    </w:p>
    <w:p w:rsidR="0077278E" w:rsidRDefault="0077278E" w:rsidP="0077278E"/>
    <w:p w:rsidR="0077278E" w:rsidRPr="0077278E" w:rsidRDefault="0077278E" w:rsidP="0077278E">
      <w:pPr>
        <w:shd w:val="clear" w:color="auto" w:fill="F2F2F2" w:themeFill="background1" w:themeFillShade="F2"/>
        <w:rPr>
          <w:rFonts w:ascii="Consolas" w:hAnsi="Consolas" w:cs="Consolas"/>
          <w:color w:val="000000"/>
          <w:szCs w:val="19"/>
          <w:lang w:eastAsia="de-CH"/>
        </w:rPr>
      </w:pPr>
      <w:r w:rsidRPr="0077278E">
        <w:rPr>
          <w:rFonts w:ascii="Consolas" w:hAnsi="Consolas" w:cs="Consolas"/>
          <w:color w:val="0000FF"/>
          <w:szCs w:val="19"/>
          <w:lang w:eastAsia="de-CH"/>
        </w:rPr>
        <w:t>extern</w:t>
      </w:r>
      <w:r w:rsidRPr="0077278E">
        <w:rPr>
          <w:rFonts w:ascii="Consolas" w:hAnsi="Consolas" w:cs="Consolas"/>
          <w:color w:val="000000"/>
          <w:szCs w:val="19"/>
          <w:lang w:eastAsia="de-CH"/>
        </w:rPr>
        <w:t xml:space="preserve"> </w:t>
      </w:r>
      <w:r w:rsidRPr="0077278E">
        <w:rPr>
          <w:rFonts w:ascii="Consolas" w:hAnsi="Consolas" w:cs="Consolas"/>
          <w:color w:val="2B91AF"/>
          <w:szCs w:val="19"/>
          <w:lang w:eastAsia="de-CH"/>
        </w:rPr>
        <w:t>SLSceneView</w:t>
      </w:r>
      <w:r w:rsidRPr="0077278E">
        <w:rPr>
          <w:rFonts w:ascii="Consolas" w:hAnsi="Consolas" w:cs="Consolas"/>
          <w:color w:val="000000"/>
          <w:szCs w:val="19"/>
          <w:lang w:eastAsia="de-CH"/>
        </w:rPr>
        <w:t>* getSceneView();</w:t>
      </w:r>
    </w:p>
    <w:p w:rsidR="0077278E" w:rsidRPr="0077278E" w:rsidRDefault="0077278E" w:rsidP="0077278E"/>
    <w:p w:rsidR="0077278E" w:rsidRDefault="0077278E" w:rsidP="0077278E">
      <w:r>
        <w:t xml:space="preserve">Ein neues </w:t>
      </w:r>
      <w:r w:rsidR="00320672">
        <w:t>Projekt, welches SLProject verwenden will</w:t>
      </w:r>
      <w:r>
        <w:t xml:space="preserve">, muss diese Funktion also implementieren und eine Instanz der verwendeten </w:t>
      </w:r>
      <w:r w:rsidRPr="0020454E">
        <w:rPr>
          <w:i/>
          <w:color w:val="0070C0"/>
        </w:rPr>
        <w:t>SLSceneView</w:t>
      </w:r>
      <w:r w:rsidRPr="0020454E">
        <w:rPr>
          <w:color w:val="0070C0"/>
        </w:rPr>
        <w:t xml:space="preserve"> </w:t>
      </w:r>
      <w:r>
        <w:t>Subklasse zurückgeben:</w:t>
      </w:r>
    </w:p>
    <w:p w:rsidR="0077278E" w:rsidRDefault="0077278E" w:rsidP="0077278E"/>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FF"/>
          <w:szCs w:val="19"/>
          <w:lang w:val="en-US" w:eastAsia="de-CH"/>
        </w:rPr>
        <w:t>class</w:t>
      </w:r>
      <w:r w:rsidRPr="006C13DA">
        <w:rPr>
          <w:rFonts w:ascii="Consolas" w:hAnsi="Consolas" w:cs="Consolas"/>
          <w:color w:val="000000"/>
          <w:szCs w:val="19"/>
          <w:lang w:val="en-US" w:eastAsia="de-CH"/>
        </w:rPr>
        <w:t xml:space="preserve"> </w:t>
      </w:r>
      <w:r w:rsidRPr="006C13DA">
        <w:rPr>
          <w:rFonts w:ascii="Consolas" w:hAnsi="Consolas" w:cs="Consolas"/>
          <w:color w:val="2B91AF"/>
          <w:szCs w:val="19"/>
          <w:lang w:val="en-US" w:eastAsia="de-CH"/>
        </w:rPr>
        <w:t>MySceneView</w:t>
      </w:r>
      <w:r w:rsidRPr="006C13DA">
        <w:rPr>
          <w:rFonts w:ascii="Consolas" w:hAnsi="Consolas" w:cs="Consolas"/>
          <w:color w:val="000000"/>
          <w:szCs w:val="19"/>
          <w:lang w:val="en-US" w:eastAsia="de-CH"/>
        </w:rPr>
        <w:t xml:space="preserve"> : </w:t>
      </w:r>
      <w:r w:rsidRPr="006C13DA">
        <w:rPr>
          <w:rFonts w:ascii="Consolas" w:hAnsi="Consolas" w:cs="Consolas"/>
          <w:color w:val="0000FF"/>
          <w:szCs w:val="19"/>
          <w:lang w:val="en-US" w:eastAsia="de-CH"/>
        </w:rPr>
        <w:t>public</w:t>
      </w:r>
      <w:r w:rsidRPr="006C13DA">
        <w:rPr>
          <w:rFonts w:ascii="Consolas" w:hAnsi="Consolas" w:cs="Consolas"/>
          <w:color w:val="000000"/>
          <w:szCs w:val="19"/>
          <w:lang w:val="en-US" w:eastAsia="de-CH"/>
        </w:rPr>
        <w:t xml:space="preserve"> </w:t>
      </w:r>
      <w:r w:rsidRPr="006C13DA">
        <w:rPr>
          <w:rFonts w:ascii="Consolas" w:hAnsi="Consolas" w:cs="Consolas"/>
          <w:color w:val="2B91AF"/>
          <w:szCs w:val="19"/>
          <w:lang w:val="en-US" w:eastAsia="de-CH"/>
        </w:rPr>
        <w:t>SLSceneView</w:t>
      </w: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00"/>
          <w:szCs w:val="19"/>
          <w:lang w:val="en-US" w:eastAsia="de-CH"/>
        </w:rPr>
        <w:t>{</w:t>
      </w: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00"/>
          <w:szCs w:val="19"/>
          <w:lang w:val="en-US" w:eastAsia="de-CH"/>
        </w:rPr>
        <w:tab/>
      </w:r>
      <w:r w:rsidRPr="006C13DA">
        <w:rPr>
          <w:rFonts w:ascii="Consolas" w:hAnsi="Consolas" w:cs="Consolas"/>
          <w:color w:val="008000"/>
          <w:szCs w:val="19"/>
          <w:lang w:val="en-US" w:eastAsia="de-CH"/>
        </w:rPr>
        <w:t>//...</w:t>
      </w: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00"/>
          <w:szCs w:val="19"/>
          <w:lang w:val="en-US" w:eastAsia="de-CH"/>
        </w:rPr>
        <w:t>}</w:t>
      </w:r>
    </w:p>
    <w:p w:rsidR="0077278E" w:rsidRPr="003A7DCA" w:rsidRDefault="0077278E" w:rsidP="0077278E">
      <w:pPr>
        <w:autoSpaceDE w:val="0"/>
        <w:autoSpaceDN w:val="0"/>
        <w:adjustRightInd w:val="0"/>
        <w:spacing w:line="240" w:lineRule="auto"/>
        <w:rPr>
          <w:rFonts w:ascii="Consolas" w:hAnsi="Consolas" w:cs="Consolas"/>
          <w:color w:val="000000"/>
          <w:szCs w:val="19"/>
          <w:highlight w:val="white"/>
          <w:lang w:val="en-US" w:eastAsia="de-CH"/>
        </w:rPr>
      </w:pP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2B91AF"/>
          <w:szCs w:val="19"/>
          <w:lang w:val="en-US" w:eastAsia="de-CH"/>
        </w:rPr>
        <w:t>SLSceneView</w:t>
      </w:r>
      <w:r w:rsidRPr="006C13DA">
        <w:rPr>
          <w:rFonts w:ascii="Consolas" w:hAnsi="Consolas" w:cs="Consolas"/>
          <w:color w:val="000000"/>
          <w:szCs w:val="19"/>
          <w:lang w:val="en-US" w:eastAsia="de-CH"/>
        </w:rPr>
        <w:t xml:space="preserve"> getSceneView()</w:t>
      </w: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00"/>
          <w:szCs w:val="19"/>
          <w:lang w:val="en-US" w:eastAsia="de-CH"/>
        </w:rPr>
        <w:t>{</w:t>
      </w:r>
    </w:p>
    <w:p w:rsidR="0077278E" w:rsidRPr="006C13DA" w:rsidRDefault="0077278E" w:rsidP="0077278E">
      <w:pPr>
        <w:shd w:val="clear" w:color="auto" w:fill="F2F2F2" w:themeFill="background1" w:themeFillShade="F2"/>
        <w:autoSpaceDE w:val="0"/>
        <w:autoSpaceDN w:val="0"/>
        <w:adjustRightInd w:val="0"/>
        <w:spacing w:line="240" w:lineRule="auto"/>
        <w:rPr>
          <w:rFonts w:ascii="Consolas" w:hAnsi="Consolas" w:cs="Consolas"/>
          <w:color w:val="000000"/>
          <w:szCs w:val="19"/>
          <w:lang w:val="en-US" w:eastAsia="de-CH"/>
        </w:rPr>
      </w:pPr>
      <w:r w:rsidRPr="006C13DA">
        <w:rPr>
          <w:rFonts w:ascii="Consolas" w:hAnsi="Consolas" w:cs="Consolas"/>
          <w:color w:val="000000"/>
          <w:szCs w:val="19"/>
          <w:lang w:val="en-US" w:eastAsia="de-CH"/>
        </w:rPr>
        <w:tab/>
      </w:r>
      <w:r w:rsidRPr="006C13DA">
        <w:rPr>
          <w:rFonts w:ascii="Consolas" w:hAnsi="Consolas" w:cs="Consolas"/>
          <w:color w:val="0000FF"/>
          <w:szCs w:val="19"/>
          <w:lang w:val="en-US" w:eastAsia="de-CH"/>
        </w:rPr>
        <w:t>return</w:t>
      </w:r>
      <w:r w:rsidRPr="006C13DA">
        <w:rPr>
          <w:rFonts w:ascii="Consolas" w:hAnsi="Consolas" w:cs="Consolas"/>
          <w:color w:val="000000"/>
          <w:szCs w:val="19"/>
          <w:lang w:val="en-US" w:eastAsia="de-CH"/>
        </w:rPr>
        <w:t xml:space="preserve"> </w:t>
      </w:r>
      <w:r w:rsidRPr="006C13DA">
        <w:rPr>
          <w:rFonts w:ascii="Consolas" w:hAnsi="Consolas" w:cs="Consolas"/>
          <w:color w:val="0000FF"/>
          <w:szCs w:val="19"/>
          <w:lang w:val="en-US" w:eastAsia="de-CH"/>
        </w:rPr>
        <w:t>new</w:t>
      </w:r>
      <w:r w:rsidRPr="006C13DA">
        <w:rPr>
          <w:rFonts w:ascii="Consolas" w:hAnsi="Consolas" w:cs="Consolas"/>
          <w:color w:val="000000"/>
          <w:szCs w:val="19"/>
          <w:lang w:val="en-US" w:eastAsia="de-CH"/>
        </w:rPr>
        <w:t xml:space="preserve"> MySceneView;</w:t>
      </w:r>
    </w:p>
    <w:p w:rsidR="0077278E" w:rsidRPr="00211E1F" w:rsidRDefault="0077278E" w:rsidP="0077278E">
      <w:pPr>
        <w:shd w:val="clear" w:color="auto" w:fill="F2F2F2" w:themeFill="background1" w:themeFillShade="F2"/>
      </w:pPr>
      <w:r w:rsidRPr="006C13DA">
        <w:rPr>
          <w:rFonts w:ascii="Consolas" w:hAnsi="Consolas" w:cs="Consolas"/>
          <w:color w:val="000000"/>
          <w:szCs w:val="19"/>
          <w:lang w:eastAsia="de-CH"/>
        </w:rPr>
        <w:t>}</w:t>
      </w:r>
    </w:p>
    <w:p w:rsidR="008E3ED3" w:rsidRDefault="008E3ED3">
      <w:pPr>
        <w:spacing w:line="240" w:lineRule="auto"/>
        <w:rPr>
          <w:rFonts w:cs="Arial"/>
          <w:bCs/>
          <w:sz w:val="24"/>
          <w:szCs w:val="26"/>
        </w:rPr>
      </w:pPr>
      <w:r>
        <w:br w:type="page"/>
      </w:r>
    </w:p>
    <w:p w:rsidR="0077278E" w:rsidRDefault="00320672" w:rsidP="0077278E">
      <w:pPr>
        <w:pStyle w:val="berschrift3"/>
      </w:pPr>
      <w:bookmarkStart w:id="104" w:name="_Toc390965986"/>
      <w:r>
        <w:lastRenderedPageBreak/>
        <w:t>Manipulation der aktiven Kamera</w:t>
      </w:r>
      <w:bookmarkEnd w:id="104"/>
    </w:p>
    <w:p w:rsidR="0077278E" w:rsidRDefault="0077278E" w:rsidP="0077278E">
      <w:r>
        <w:rPr>
          <w:noProof/>
          <w:lang w:eastAsia="de-CH"/>
        </w:rPr>
        <w:drawing>
          <wp:anchor distT="0" distB="0" distL="114300" distR="114300" simplePos="0" relativeHeight="251661824" behindDoc="0" locked="0" layoutInCell="1" allowOverlap="1" wp14:anchorId="2E51FA5D" wp14:editId="19FE8440">
            <wp:simplePos x="0" y="0"/>
            <wp:positionH relativeFrom="column">
              <wp:posOffset>4214495</wp:posOffset>
            </wp:positionH>
            <wp:positionV relativeFrom="paragraph">
              <wp:posOffset>84785</wp:posOffset>
            </wp:positionV>
            <wp:extent cx="1820545" cy="2005330"/>
            <wp:effectExtent l="0" t="0" r="8255" b="0"/>
            <wp:wrapSquare wrapText="bothSides"/>
            <wp:docPr id="23" name="Picture 23" descr="C:\Users\marc\AppData\Local\Microsoft\Windows\INetCache\Content.Word\Camera matr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AppData\Local\Microsoft\Windows\INetCache\Content.Word\Camera matri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45" cy="2005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mc:AlternateContent>
          <mc:Choice Requires="wps">
            <w:drawing>
              <wp:anchor distT="0" distB="0" distL="114300" distR="114300" simplePos="0" relativeHeight="251666944" behindDoc="0" locked="0" layoutInCell="1" allowOverlap="1" wp14:anchorId="54244325" wp14:editId="0E30CF9E">
                <wp:simplePos x="0" y="0"/>
                <wp:positionH relativeFrom="column">
                  <wp:posOffset>4214495</wp:posOffset>
                </wp:positionH>
                <wp:positionV relativeFrom="paragraph">
                  <wp:posOffset>2077085</wp:posOffset>
                </wp:positionV>
                <wp:extent cx="182054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a:effectLst/>
                      </wps:spPr>
                      <wps:txbx>
                        <w:txbxContent>
                          <w:p w:rsidR="00426CC0" w:rsidRPr="00BC5F42" w:rsidRDefault="00426CC0" w:rsidP="0077278E">
                            <w:pPr>
                              <w:pStyle w:val="Beschriftung"/>
                              <w:rPr>
                                <w:noProof/>
                                <w:sz w:val="19"/>
                              </w:rPr>
                            </w:pPr>
                            <w:bookmarkStart w:id="105" w:name="_Toc389659858"/>
                            <w:bookmarkStart w:id="106" w:name="_Toc390964712"/>
                            <w:r>
                              <w:t xml:space="preserve">Abbildung </w:t>
                            </w:r>
                            <w:fldSimple w:instr=" SEQ Abbildung \* ARABIC ">
                              <w:r w:rsidR="001E2A8D">
                                <w:rPr>
                                  <w:noProof/>
                                </w:rPr>
                                <w:t>12</w:t>
                              </w:r>
                            </w:fldSimple>
                            <w:r>
                              <w:t>: Kamera - Klasse</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44325" id="Text Box 27" o:spid="_x0000_s1027" type="#_x0000_t202" style="position:absolute;margin-left:331.85pt;margin-top:163.55pt;width:143.3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" stroked="f">
                <v:textbox style="mso-fit-shape-to-text:t" inset="0,0,0,0">
                  <w:txbxContent>
                    <w:p w:rsidR="00426CC0" w:rsidRPr="00BC5F42" w:rsidRDefault="00426CC0" w:rsidP="0077278E">
                      <w:pPr>
                        <w:pStyle w:val="Beschriftung"/>
                        <w:rPr>
                          <w:noProof/>
                          <w:sz w:val="19"/>
                        </w:rPr>
                      </w:pPr>
                      <w:bookmarkStart w:id="107" w:name="_Toc389659858"/>
                      <w:bookmarkStart w:id="108" w:name="_Toc390964712"/>
                      <w:r>
                        <w:t xml:space="preserve">Abbildung </w:t>
                      </w:r>
                      <w:fldSimple w:instr=" SEQ Abbildung \* ARABIC ">
                        <w:r w:rsidR="001E2A8D">
                          <w:rPr>
                            <w:noProof/>
                          </w:rPr>
                          <w:t>12</w:t>
                        </w:r>
                      </w:fldSimple>
                      <w:r>
                        <w:t>: Kamera - Klasse</w:t>
                      </w:r>
                      <w:bookmarkEnd w:id="107"/>
                      <w:bookmarkEnd w:id="108"/>
                    </w:p>
                  </w:txbxContent>
                </v:textbox>
                <w10:wrap type="square"/>
              </v:shape>
            </w:pict>
          </mc:Fallback>
        </mc:AlternateContent>
      </w:r>
      <w:r>
        <w:t xml:space="preserve">Die </w:t>
      </w:r>
      <w:r w:rsidRPr="00EE3EC5">
        <w:rPr>
          <w:i/>
          <w:color w:val="0070C0"/>
        </w:rPr>
        <w:t>SLCamera</w:t>
      </w:r>
      <w:r w:rsidRPr="00EE3EC5">
        <w:rPr>
          <w:color w:val="0070C0"/>
        </w:rPr>
        <w:t xml:space="preserve"> </w:t>
      </w:r>
      <w:r>
        <w:t xml:space="preserve">Klasse erbt ebenfalls von </w:t>
      </w:r>
      <w:r w:rsidRPr="00EE3EC5">
        <w:rPr>
          <w:i/>
          <w:color w:val="0070C0"/>
        </w:rPr>
        <w:t>SLShape</w:t>
      </w:r>
      <w:r w:rsidRPr="00EE3EC5">
        <w:rPr>
          <w:color w:val="0070C0"/>
        </w:rPr>
        <w:t xml:space="preserve"> </w:t>
      </w:r>
      <w:r>
        <w:t>und kann in den Szenengraphen gehängt und animiert werden. Wenn diese Kamera jedoch aktiv ist, werden jegliche Änderungen auf dieser Kamera ignoriert. Um die Möglichkeit zu geben, dass auch die aktive Kamera verändert wird, passen wir die View-Matrix der Kamera an, falls die Parent Node der Kamera geändert wurde. Dies hat den Nachteil, dass eine Kamera, welche sich in einer animierten Node befindet, nicht mehr gesteuert werden kann. Um diese Funktionalität ebenfalls zu ermöglichen, müsste eine andere Lösung gefunden werden.</w:t>
      </w:r>
    </w:p>
    <w:p w:rsidR="0077278E" w:rsidRPr="003F5F18" w:rsidRDefault="0077278E" w:rsidP="0077278E"/>
    <w:p w:rsidR="0077278E" w:rsidRDefault="0077278E" w:rsidP="0077278E">
      <w:r>
        <w:t xml:space="preserve">Zudem wurde die Ordnerstruktur für das Projekt angepasst. Viele Headerfiles waren exklusiv im Final Projekt, diese sind jedoch Kernklassen von SLProject wie Nodes oder gar die Szene selbst. </w:t>
      </w:r>
      <w:r w:rsidR="00320672">
        <w:t>Damit diese Klassen nutzbar sind,</w:t>
      </w:r>
      <w:r>
        <w:t xml:space="preserve"> wurden die Headerfiles welche sich im Final Projekt befanden in einen Ordner „include“ auf oberster Ebene verschoben. Die </w:t>
      </w:r>
      <w:r w:rsidR="00320672">
        <w:t>Headerfiles, welche sich im Ordner „ globals“ befinden, wurden</w:t>
      </w:r>
      <w:r>
        <w:t xml:space="preserve"> an ihrer Position belassen. Es besteht jedoch die Möglichkeit diese ebenfalls in den „include“ Ordner zu verschieben, um das Projekt einheitlich zuhalten.</w:t>
      </w:r>
    </w:p>
    <w:p w:rsidR="0077278E" w:rsidRDefault="0077278E" w:rsidP="0077278E">
      <w:r>
        <w:t xml:space="preserve">Die finale Ordnerstruktur wurde bereits im Kapitel </w:t>
      </w:r>
      <w:r>
        <w:fldChar w:fldCharType="begin"/>
      </w:r>
      <w:r>
        <w:instrText xml:space="preserve"> REF _Ref389731564 \r \h </w:instrText>
      </w:r>
      <w:r>
        <w:fldChar w:fldCharType="separate"/>
      </w:r>
      <w:r w:rsidR="001E2A8D">
        <w:t>3.2.3</w:t>
      </w:r>
      <w:r>
        <w:fldChar w:fldCharType="end"/>
      </w:r>
      <w:r>
        <w:t xml:space="preserve"> </w:t>
      </w:r>
      <w:r>
        <w:fldChar w:fldCharType="begin"/>
      </w:r>
      <w:r>
        <w:instrText xml:space="preserve"> REF _Ref389731564 \h </w:instrText>
      </w:r>
      <w:r>
        <w:fldChar w:fldCharType="separate"/>
      </w:r>
      <w:r w:rsidR="001E2A8D">
        <w:t>Ordnerstruktur</w:t>
      </w:r>
      <w:r>
        <w:fldChar w:fldCharType="end"/>
      </w:r>
      <w:r>
        <w:t xml:space="preserve"> beschrieben.</w:t>
      </w:r>
      <w:r>
        <w:br w:type="page"/>
      </w:r>
    </w:p>
    <w:p w:rsidR="0077278E" w:rsidRPr="00351B02" w:rsidRDefault="0077278E" w:rsidP="0077278E">
      <w:pPr>
        <w:pStyle w:val="berschrift2"/>
      </w:pPr>
      <w:bookmarkStart w:id="109" w:name="_Toc388515316"/>
      <w:bookmarkStart w:id="110" w:name="_Ref390242201"/>
      <w:bookmarkStart w:id="111" w:name="_Ref390242208"/>
      <w:bookmarkStart w:id="112" w:name="_Toc390965987"/>
      <w:r>
        <w:lastRenderedPageBreak/>
        <w:t>Skelett Visualisierung</w:t>
      </w:r>
      <w:bookmarkEnd w:id="109"/>
      <w:bookmarkEnd w:id="110"/>
      <w:bookmarkEnd w:id="111"/>
      <w:bookmarkEnd w:id="112"/>
    </w:p>
    <w:p w:rsidR="0077278E" w:rsidRDefault="0077278E" w:rsidP="0077278E">
      <w:r>
        <w:t xml:space="preserve">Dieser Abschnitt beschreibt die Visualisierung des Skelettes. Vom Auslesen der Skelett Rohdaten von der Kinect, bis zur Darstellung am Bildschirm, sind einige Schritte nötig. Im folgenden Klassendiagramm sind alle wichtigen Klassen dargestellt, welche in diesem Prozess involviert sind. Diese Architektur kann in drei Teile getrennt werden. Der blaue Teil repräsentiert die aktuelle </w:t>
      </w:r>
      <w:r w:rsidR="00320672">
        <w:t>Scene und</w:t>
      </w:r>
      <w:r>
        <w:t xml:space="preserve"> ist das Kernstück. Der grüne Teil ist für das Auslesen der Rohdaten aus der Kinect verantwortlich. Im orangen Teil werden die Daten von der Kinect verarbeitet, bevor sie zur Darstellung des Skelettes verwendet werden.</w:t>
      </w:r>
    </w:p>
    <w:p w:rsidR="0077278E" w:rsidRPr="001273B2" w:rsidRDefault="0077278E" w:rsidP="0077278E"/>
    <w:p w:rsidR="0077278E" w:rsidRDefault="0077278E" w:rsidP="0077278E">
      <w:pPr>
        <w:keepNext/>
      </w:pPr>
      <w:r>
        <w:rPr>
          <w:noProof/>
          <w:lang w:eastAsia="de-CH"/>
        </w:rPr>
        <w:drawing>
          <wp:inline distT="0" distB="0" distL="0" distR="0" wp14:anchorId="01998677" wp14:editId="79C84131">
            <wp:extent cx="5998210" cy="35960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8210" cy="3596005"/>
                    </a:xfrm>
                    <a:prstGeom prst="rect">
                      <a:avLst/>
                    </a:prstGeom>
                    <a:noFill/>
                    <a:ln>
                      <a:noFill/>
                    </a:ln>
                  </pic:spPr>
                </pic:pic>
              </a:graphicData>
            </a:graphic>
          </wp:inline>
        </w:drawing>
      </w:r>
    </w:p>
    <w:p w:rsidR="0077278E" w:rsidRPr="00D75DAE" w:rsidRDefault="0077278E" w:rsidP="0077278E">
      <w:pPr>
        <w:pStyle w:val="Beschriftung"/>
      </w:pPr>
      <w:bookmarkStart w:id="113" w:name="_Toc390964713"/>
      <w:r>
        <w:t xml:space="preserve">Abbildung </w:t>
      </w:r>
      <w:fldSimple w:instr=" SEQ Abbildung \* ARABIC ">
        <w:r w:rsidR="001E2A8D">
          <w:rPr>
            <w:noProof/>
          </w:rPr>
          <w:t>13</w:t>
        </w:r>
      </w:fldSimple>
      <w:r>
        <w:t>: Klassendiagramm, Skelett Visualisierung</w:t>
      </w:r>
      <w:bookmarkEnd w:id="113"/>
    </w:p>
    <w:p w:rsidR="0077278E" w:rsidRDefault="0077278E" w:rsidP="0077278E">
      <w:pPr>
        <w:pStyle w:val="berschrift3"/>
      </w:pPr>
      <w:bookmarkStart w:id="114" w:name="_Toc388515317"/>
      <w:bookmarkStart w:id="115" w:name="_Ref390241532"/>
      <w:bookmarkStart w:id="116" w:name="_Toc390965988"/>
      <w:r>
        <w:t xml:space="preserve">Kinect </w:t>
      </w:r>
      <w:bookmarkEnd w:id="114"/>
      <w:r>
        <w:t>Daten</w:t>
      </w:r>
      <w:bookmarkEnd w:id="115"/>
      <w:bookmarkEnd w:id="116"/>
    </w:p>
    <w:p w:rsidR="0077278E" w:rsidRDefault="0077278E" w:rsidP="0077278E">
      <w:r>
        <w:t xml:space="preserve">Die Klasse </w:t>
      </w:r>
      <w:r w:rsidRPr="00E853C4">
        <w:rPr>
          <w:i/>
          <w:color w:val="0070C0"/>
        </w:rPr>
        <w:t>KinectManager</w:t>
      </w:r>
      <w:r>
        <w:t xml:space="preserve"> dient als Schnittstelle zur Scene. Die Hauptaufgabe ist das Laden des richtigen Kinect Controllers. Ausserdem müssen über diese Klasse die aktuellen Kinect Daten geholt werden. Im Konstruktor wird der Kinect Controller erstellt. Dort wird entschieden ob die Kinect V1 oder V2 verwendet werden soll. Es gibt verschiedene Gründe warum jede Version einen eigenen Kontroller hat. Der Hauptgrund sind die völlig verschiedenen SDKs. Beide Versionen verwenden eine eigene SDK, welche sich komplett unterscheidet. Die Art und Weise wie das Kinect Device initialisiert werden muss, wie auch das Zugreifen auf die Daten, ist deutlich anders. Ausserdem ist die Kinect 2 nur ab Windows 8 kompatibel. Deshalb kann Programmcode, welcher auf die SDK zugreift nur ab Windows 8 kompiliert werden. </w:t>
      </w:r>
      <w:r w:rsidR="00320672">
        <w:t>Um dieses Problem zu beheben,</w:t>
      </w:r>
      <w:r>
        <w:t xml:space="preserve"> ist der Kinect 2 Teil mit einem „</w:t>
      </w:r>
      <w:r w:rsidRPr="00497AC4">
        <w:t>#ifdef ISWIN8</w:t>
      </w:r>
      <w:r>
        <w:t>“ umgeben. Ist „ISWIN8“ bei den Präprozessor Definitionen vorhanden, wird die Kinect 2 verwendet. Kann diese nicht initialisiert werden (z.B. Ist nicht angeschlossen), oder ist „ISWIN8“ nicht definiert wird die Kinect 1 verwendet.</w:t>
      </w:r>
    </w:p>
    <w:p w:rsidR="0077278E" w:rsidRDefault="0077278E" w:rsidP="0077278E"/>
    <w:p w:rsidR="0077278E" w:rsidRDefault="00320672" w:rsidP="0077278E">
      <w:r>
        <w:t>Um nun die Daten zu holen,</w:t>
      </w:r>
      <w:r w:rsidR="0077278E">
        <w:t xml:space="preserve"> gibt es zwei wichtige Funktionen. Durch den Aufruf der Funktion </w:t>
      </w:r>
      <w:r w:rsidR="0077278E" w:rsidRPr="00E853C4">
        <w:rPr>
          <w:i/>
          <w:color w:val="0070C0"/>
        </w:rPr>
        <w:t>refreshKinectData</w:t>
      </w:r>
      <w:r w:rsidR="0077278E">
        <w:t xml:space="preserve"> werden die aktuellen Daten der Kinect ausgelesen. Diese Funktion sollte nur einmal pro Rendervorgang aufgerufen werden. Die ausgelesenen Daten werden in der Membervariable </w:t>
      </w:r>
      <w:r w:rsidR="0077278E" w:rsidRPr="00E853C4">
        <w:rPr>
          <w:i/>
          <w:color w:val="0070C0"/>
        </w:rPr>
        <w:t>_data</w:t>
      </w:r>
      <w:r w:rsidR="0077278E" w:rsidRPr="00E853C4">
        <w:rPr>
          <w:color w:val="0070C0"/>
        </w:rPr>
        <w:t xml:space="preserve"> </w:t>
      </w:r>
      <w:r w:rsidR="0077278E">
        <w:t xml:space="preserve">gespeichert. Über die Funktion </w:t>
      </w:r>
      <w:r w:rsidR="0077278E" w:rsidRPr="00E853C4">
        <w:rPr>
          <w:i/>
          <w:color w:val="0070C0"/>
        </w:rPr>
        <w:t>getKinectData</w:t>
      </w:r>
      <w:r w:rsidR="0077278E">
        <w:t xml:space="preserve"> kann auf diese Daten zugegriffen werden.</w:t>
      </w:r>
    </w:p>
    <w:p w:rsidR="0077278E" w:rsidRDefault="0077278E" w:rsidP="0077278E">
      <w:pPr>
        <w:pStyle w:val="berschrift3"/>
      </w:pPr>
      <w:bookmarkStart w:id="117" w:name="_Toc390965989"/>
      <w:r>
        <w:lastRenderedPageBreak/>
        <w:t>Skelett Daten</w:t>
      </w:r>
      <w:bookmarkEnd w:id="117"/>
    </w:p>
    <w:p w:rsidR="0077278E" w:rsidRDefault="0077278E" w:rsidP="0077278E">
      <w:r>
        <w:t xml:space="preserve">In den Kontroller Klassen befinden sich alle SDK Abhängigkeiten. Die Kinect muss initialisiert werden, und anschliessend werden kontinuierlich die Skelett Daten ausgelesen. Für das Auslesen der Daten wird vom Kinect Manager jeweils die Funktion </w:t>
      </w:r>
      <w:r w:rsidRPr="00E853C4">
        <w:rPr>
          <w:i/>
          <w:color w:val="0070C0"/>
        </w:rPr>
        <w:t>refreshKinectData</w:t>
      </w:r>
      <w:r>
        <w:t xml:space="preserve"> aufgerufen. Die Kinect kann mehrere Personen gleichzeitig erkennen. Für diese Applikation werden aber lediglich die Daten von einer Person benötigt. Deshalb werden nur die Skelett Daten von der Person, welche als </w:t>
      </w:r>
      <w:r w:rsidR="00320672">
        <w:t>Erstes</w:t>
      </w:r>
      <w:r>
        <w:t xml:space="preserve"> von der Kinect erkannt wurde, genommen.</w:t>
      </w:r>
    </w:p>
    <w:p w:rsidR="0077278E" w:rsidRDefault="0077278E" w:rsidP="0077278E">
      <w:pPr>
        <w:pStyle w:val="berschrift4"/>
      </w:pPr>
      <w:r>
        <w:t>Skelett Daten von der Kinect</w:t>
      </w:r>
    </w:p>
    <w:p w:rsidR="0077278E" w:rsidRDefault="0077278E" w:rsidP="0077278E">
      <w:r>
        <w:t>Die Skelett Daten werden in einer Liste von Knochen/Gelenken geliefert. Diese Liste enthält pro Knochen/Gelenk die Position, die Rotation, den „Tracking State“ und die Information über den Elternknochen. Die Liste der Kinect 2 SDK ist ein wenig anders aufgebaut und verfügt ausserdem über mehr Gelenke als die Kinect 1. In der folgenden Abbildung ist der hierarchische Aufbau der Skelette zu sehen.</w:t>
      </w:r>
    </w:p>
    <w:p w:rsidR="0077278E" w:rsidRDefault="0077278E" w:rsidP="0077278E"/>
    <w:p w:rsidR="0077278E" w:rsidRDefault="0077278E" w:rsidP="0077278E">
      <w:pPr>
        <w:keepNext/>
      </w:pPr>
      <w:r>
        <w:rPr>
          <w:noProof/>
          <w:lang w:eastAsia="de-CH"/>
        </w:rPr>
        <w:drawing>
          <wp:inline distT="0" distB="0" distL="0" distR="0" wp14:anchorId="1279FD53" wp14:editId="6CF81637">
            <wp:extent cx="6012815" cy="2622550"/>
            <wp:effectExtent l="0" t="0" r="698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2815" cy="2622550"/>
                    </a:xfrm>
                    <a:prstGeom prst="rect">
                      <a:avLst/>
                    </a:prstGeom>
                    <a:noFill/>
                    <a:ln>
                      <a:noFill/>
                    </a:ln>
                  </pic:spPr>
                </pic:pic>
              </a:graphicData>
            </a:graphic>
          </wp:inline>
        </w:drawing>
      </w:r>
    </w:p>
    <w:p w:rsidR="0077278E" w:rsidRPr="00265B52" w:rsidRDefault="0077278E" w:rsidP="0077278E">
      <w:pPr>
        <w:pStyle w:val="Beschriftung"/>
      </w:pPr>
      <w:bookmarkStart w:id="118" w:name="_Toc390964714"/>
      <w:r w:rsidRPr="00265B52">
        <w:t xml:space="preserve">Abbildung </w:t>
      </w:r>
      <w:r w:rsidR="008252E6">
        <w:fldChar w:fldCharType="begin"/>
      </w:r>
      <w:r w:rsidR="008252E6" w:rsidRPr="00265B52">
        <w:instrText xml:space="preserve"> SEQ Abbildung \* ARABIC </w:instrText>
      </w:r>
      <w:r w:rsidR="008252E6">
        <w:fldChar w:fldCharType="separate"/>
      </w:r>
      <w:r w:rsidR="001E2A8D">
        <w:rPr>
          <w:noProof/>
        </w:rPr>
        <w:t>14</w:t>
      </w:r>
      <w:r w:rsidR="008252E6">
        <w:rPr>
          <w:noProof/>
        </w:rPr>
        <w:fldChar w:fldCharType="end"/>
      </w:r>
      <w:r w:rsidRPr="00265B52">
        <w:t>: links Kinect 1, rechts Kinect 2</w:t>
      </w:r>
      <w:r w:rsidR="00A52273" w:rsidRPr="00265B52">
        <w:t>, Quelle: Kinect for Windows SDK: Skeletal Tracking [1]</w:t>
      </w:r>
      <w:bookmarkEnd w:id="118"/>
    </w:p>
    <w:p w:rsidR="0077278E" w:rsidRDefault="0077278E" w:rsidP="0077278E">
      <w:r>
        <w:t xml:space="preserve">Bei der Kinect 2 verfügt das Skelett über mehr Gelenke an den </w:t>
      </w:r>
      <w:r w:rsidR="00320672">
        <w:t>Händen und</w:t>
      </w:r>
      <w:r>
        <w:t xml:space="preserve"> einem zusätzlichen Gelenk zwischen dem Kopf und dem Schulterzentrum. Ausserdem sind die Positionen, der im Bauchbereich befindenden Gelenke, unterschiedlich.</w:t>
      </w:r>
    </w:p>
    <w:p w:rsidR="0077278E" w:rsidRDefault="0077278E" w:rsidP="0077278E"/>
    <w:p w:rsidR="0077278E" w:rsidRDefault="0077278E" w:rsidP="0077278E">
      <w:pPr>
        <w:rPr>
          <w:b/>
        </w:rPr>
      </w:pPr>
      <w:r w:rsidRPr="00DE3979">
        <w:rPr>
          <w:b/>
        </w:rPr>
        <w:t>Beispiel „KNEE_RIGHT“:</w:t>
      </w:r>
    </w:p>
    <w:p w:rsidR="0077278E" w:rsidRPr="00DE3979" w:rsidRDefault="0077278E" w:rsidP="0077278E">
      <w:pPr>
        <w:pStyle w:val="Listenabsatz"/>
        <w:numPr>
          <w:ilvl w:val="0"/>
          <w:numId w:val="14"/>
        </w:numPr>
        <w:rPr>
          <w:b/>
        </w:rPr>
      </w:pPr>
      <w:r>
        <w:t>Position: Dabei handelt es sich um die relative Position von der Kinect aus gesehen. Die Kinect selber hat die Position (0, 0, 0).</w:t>
      </w:r>
    </w:p>
    <w:p w:rsidR="0077278E" w:rsidRPr="00DE3979" w:rsidRDefault="0077278E" w:rsidP="0077278E">
      <w:pPr>
        <w:pStyle w:val="Listenabsatz"/>
        <w:numPr>
          <w:ilvl w:val="0"/>
          <w:numId w:val="14"/>
        </w:numPr>
        <w:rPr>
          <w:b/>
        </w:rPr>
      </w:pPr>
      <w:r>
        <w:t>Rotation: Die Rotation beschreibt den Knochen, welcher sich zwischen dem Gelenk („KNEE_RIGHT“) und seinem Elterngelenk („HIP_RIGHT“) befindet. Also ist es eigentlich die Rotation am Elterngelenk.</w:t>
      </w:r>
    </w:p>
    <w:p w:rsidR="0077278E" w:rsidRPr="00FD2EBA" w:rsidRDefault="0077278E" w:rsidP="0077278E">
      <w:pPr>
        <w:pStyle w:val="Listenabsatz"/>
        <w:numPr>
          <w:ilvl w:val="0"/>
          <w:numId w:val="14"/>
        </w:numPr>
        <w:rPr>
          <w:b/>
        </w:rPr>
      </w:pPr>
      <w:r>
        <w:t>Tracking State: Jedes Gelenk kann drei verschiedene Zustände haben. Komplett erkannt („tracked“), nur teilweise erkannt, oder gar nicht erkannt. Dieser Zustand kann zum Filtern der Daten verwendet werden.</w:t>
      </w:r>
    </w:p>
    <w:p w:rsidR="0077278E" w:rsidRPr="005F3021" w:rsidRDefault="0077278E" w:rsidP="0077278E">
      <w:pPr>
        <w:pStyle w:val="Listenabsatz"/>
        <w:numPr>
          <w:ilvl w:val="0"/>
          <w:numId w:val="14"/>
        </w:numPr>
        <w:rPr>
          <w:b/>
        </w:rPr>
      </w:pPr>
      <w:r>
        <w:t>Elterngelenk: Dabei handelt es sich lediglich um den Listenindex des Elterngelenkes.</w:t>
      </w:r>
    </w:p>
    <w:p w:rsidR="0077278E" w:rsidRDefault="0077278E" w:rsidP="0077278E">
      <w:pPr>
        <w:pStyle w:val="berschrift4"/>
      </w:pPr>
      <w:r>
        <w:lastRenderedPageBreak/>
        <w:t>SkeletonDataRaw</w:t>
      </w:r>
    </w:p>
    <w:p w:rsidR="0077278E" w:rsidRDefault="0077278E" w:rsidP="0077278E">
      <w:r>
        <w:t xml:space="preserve">Die von der Kinect erhaltenen Daten werden in der Datenstruktur </w:t>
      </w:r>
      <w:r w:rsidRPr="00E853C4">
        <w:rPr>
          <w:i/>
          <w:color w:val="0070C0"/>
        </w:rPr>
        <w:t>SkeletonDataRaw</w:t>
      </w:r>
      <w:r>
        <w:t xml:space="preserve"> gespeichert. Diese dient als einheitliche Struktur der Rohdaten für die Kinect 1 und 2. Sie besteht aus den folgenden drei Werten:</w:t>
      </w:r>
    </w:p>
    <w:p w:rsidR="0077278E" w:rsidRDefault="0077278E" w:rsidP="0077278E">
      <w:pPr>
        <w:pStyle w:val="Listenabsatz"/>
        <w:numPr>
          <w:ilvl w:val="0"/>
          <w:numId w:val="15"/>
        </w:numPr>
      </w:pPr>
      <w:r>
        <w:t>„</w:t>
      </w:r>
      <w:r w:rsidRPr="00814557">
        <w:rPr>
          <w:i/>
          <w:color w:val="0070C0"/>
        </w:rPr>
        <w:t>position</w:t>
      </w:r>
      <w:r>
        <w:t>“: Die Position vom "root“ Gelenk. Damit wird der Standort des Skelettes definiert. Dabei handelt es sich um „HIP_CENTER“ bzw. „SPINE_BASE“.</w:t>
      </w:r>
    </w:p>
    <w:p w:rsidR="0077278E" w:rsidRDefault="0077278E" w:rsidP="0077278E">
      <w:pPr>
        <w:pStyle w:val="Listenabsatz"/>
        <w:numPr>
          <w:ilvl w:val="0"/>
          <w:numId w:val="15"/>
        </w:numPr>
      </w:pPr>
      <w:r>
        <w:t>„</w:t>
      </w:r>
      <w:r w:rsidRPr="00814557">
        <w:rPr>
          <w:i/>
          <w:color w:val="0070C0"/>
        </w:rPr>
        <w:t>headRotation</w:t>
      </w:r>
      <w:r>
        <w:t xml:space="preserve">“: Dabei handelt es sich um ein Quaternion, welches die Rotation des Kopfes beschreibt. Diese Rotation wird für die Kamera verwendet. Diese Rotation wird im Skelett Kontroller nicht gesetzt. Dies geschieht erst in einem späteren Schritt in der Klasse </w:t>
      </w:r>
      <w:r w:rsidRPr="00E853C4">
        <w:rPr>
          <w:i/>
          <w:color w:val="0070C0"/>
        </w:rPr>
        <w:t>VRPerson</w:t>
      </w:r>
      <w:r>
        <w:t>. Dazu mehr im nächsten Kapitel.</w:t>
      </w:r>
    </w:p>
    <w:p w:rsidR="0077278E" w:rsidRDefault="0077278E" w:rsidP="0077278E">
      <w:pPr>
        <w:pStyle w:val="Listenabsatz"/>
        <w:numPr>
          <w:ilvl w:val="0"/>
          <w:numId w:val="15"/>
        </w:numPr>
      </w:pPr>
      <w:r>
        <w:t>„</w:t>
      </w:r>
      <w:r w:rsidRPr="00814557">
        <w:rPr>
          <w:i/>
          <w:color w:val="0070C0"/>
        </w:rPr>
        <w:t>bones</w:t>
      </w:r>
      <w:r>
        <w:t>“: Das ist eine Liste mit allen vorhandenen Knochen der Kinect 2. Im Kontroller der Kinect 1 werden die Knochen, welche nur in der Kinect 2 vorhanden sind, leer gelassen. Für jeden Knochen werden folgende Daten gespeichert: Elternknochen Index, relative Rotation, absolute Rotation, Länge und der Zustand.</w:t>
      </w:r>
    </w:p>
    <w:p w:rsidR="0077278E" w:rsidRDefault="0077278E" w:rsidP="0077278E">
      <w:pPr>
        <w:pStyle w:val="berschrift3"/>
      </w:pPr>
      <w:bookmarkStart w:id="119" w:name="_Toc390965990"/>
      <w:r>
        <w:t>Daten aufbereiten</w:t>
      </w:r>
      <w:bookmarkEnd w:id="119"/>
    </w:p>
    <w:p w:rsidR="0077278E" w:rsidRDefault="0077278E" w:rsidP="0077278E">
      <w:r>
        <w:t xml:space="preserve">Die von der Kinect gewonnenen Skelett Daten werden nicht direkt für die Anzeige verwendet. Diese werden zuerst in der Klasse </w:t>
      </w:r>
      <w:r w:rsidRPr="00E853C4">
        <w:rPr>
          <w:i/>
          <w:color w:val="0070C0"/>
        </w:rPr>
        <w:t>VRPerson</w:t>
      </w:r>
      <w:r>
        <w:t xml:space="preserve"> verarbeitet. Die Hauptaufgabe ist das Speichern der Daten über eine gewisse Zeit. Die Skelett Daten der Kinect werden über die Funktion </w:t>
      </w:r>
      <w:r w:rsidRPr="00E853C4">
        <w:rPr>
          <w:i/>
          <w:color w:val="0070C0"/>
        </w:rPr>
        <w:t>addFrame</w:t>
      </w:r>
      <w:r>
        <w:t xml:space="preserve"> dieser Klasse übergeben. Dort werden die gelieferten Daten in eine mehrdimensionale Struktur abgelegt. Diese Struktur dient als Grundlage für den Einbau von Filtern. Nach jedem hinzufügen von neuen Rohdaten aus der Kinect, werden die neuen effektiven Daten für die Darstellung berechnet. Über die Funktion </w:t>
      </w:r>
      <w:r w:rsidRPr="00E853C4">
        <w:rPr>
          <w:i/>
          <w:color w:val="0070C0"/>
        </w:rPr>
        <w:t>getData</w:t>
      </w:r>
      <w:r>
        <w:t xml:space="preserve"> können die aktuellen Daten für die Darstellung ausgelesen werden.</w:t>
      </w:r>
    </w:p>
    <w:p w:rsidR="0077278E" w:rsidRDefault="0077278E" w:rsidP="0077278E">
      <w:pPr>
        <w:pStyle w:val="berschrift4"/>
      </w:pPr>
      <w:r>
        <w:t>Daten hinzufügen</w:t>
      </w:r>
      <w:r w:rsidR="00320672">
        <w:t xml:space="preserve"> </w:t>
      </w:r>
      <w:r>
        <w:t>/</w:t>
      </w:r>
      <w:r w:rsidR="00320672">
        <w:t xml:space="preserve"> </w:t>
      </w:r>
      <w:r>
        <w:t>filtern</w:t>
      </w:r>
    </w:p>
    <w:p w:rsidR="0077278E" w:rsidRDefault="0077278E" w:rsidP="0077278E">
      <w:r>
        <w:t>Beim Hinzufügen der Daten wird bereits ein einfacher Filter angewendet. Jeder Knochen wird einzeln in die Struktur gespeichert. Dies geschieht aber nur wenn der Knochen den Zustand „tracked“ hat. Damit sollen extreme Positionswechsel (Zuckungen) von Knochen verhindert werden. Weil wenn der Knochen nicht „tracked“ ist, wird die Position/Rotation oft ungenau geliefert.</w:t>
      </w:r>
    </w:p>
    <w:p w:rsidR="0077278E" w:rsidRDefault="0077278E" w:rsidP="0077278E">
      <w:r>
        <w:t>Eine weitere Filterung geschieht durch das Sortieren der Daten. Die Daten werden nach ihrem Wert sortiert. Somit ist es einfach möglich kleine und/oder grosse Extremwerte zu ignorieren. Oder einfach immer den Median zu verwenden. Momentan wird lediglich der neuste Wert (mit dem Zustand „tracked“) verwendet. Wir haben bei Versuchen festgestellt, dass beim Verwenden von älteren Daten eine gewisse Verzögerung bei den Bewegungen festzustellen ist. Die Verbesserung der Qualität der Bewegungen war zu klein und die Verzögerung zu gross.</w:t>
      </w:r>
    </w:p>
    <w:p w:rsidR="0077278E" w:rsidRDefault="00320672" w:rsidP="0077278E">
      <w:r>
        <w:t>Um solche Filter effektiv einzusetzen,</w:t>
      </w:r>
      <w:r w:rsidR="0077278E">
        <w:t xml:space="preserve"> müsste man zusätzlich noch eine Berechnung in die Zukunft einbauen. Dabei gilt zu beachten, dass bei schnellen Bewegungen, mit Richtungswechseln, eine Berechnung in die Zukunft sehr ungenau werden kann. Leider hatten wir keine Zeit mehr solche Filter zu implementieren und zu testen. Weitere Informationen zum Thema Filterung von Skel</w:t>
      </w:r>
      <w:r w:rsidR="00B156A4">
        <w:t>ett Daten gibt es auf der Seite</w:t>
      </w:r>
      <w:r w:rsidR="0077278E">
        <w:t xml:space="preserve"> der „Kinect for Windows SDK“ [1].</w:t>
      </w:r>
    </w:p>
    <w:p w:rsidR="0077278E" w:rsidRDefault="0077278E" w:rsidP="0077278E"/>
    <w:p w:rsidR="0077278E" w:rsidRDefault="0077278E" w:rsidP="0077278E">
      <w:pPr>
        <w:rPr>
          <w:b/>
        </w:rPr>
      </w:pPr>
      <w:r w:rsidRPr="00055913">
        <w:rPr>
          <w:b/>
        </w:rPr>
        <w:t>Knochenlänge</w:t>
      </w:r>
    </w:p>
    <w:p w:rsidR="0077278E" w:rsidRPr="00F90316" w:rsidRDefault="0077278E" w:rsidP="0077278E">
      <w:r>
        <w:t>Damit die Körpergrösse möglichst realistisch wirkt, werden die Positionsdaten der Gelenke von der Kinect verwendet. In einem ersten Schritt haben wir die Knochenlängen bei jedem Update der Daten neu berechnet. Dabei haben wir festgestellt, dass die Knochenlängen stark variieren können. Die Ursache sind fehlerhafte Positionsdaten von einzelnen Gelenken. Die Veränderung von Knochenlängen wirkt extrem unnatürlich, deshalb haben wir die Berechnung angepasst. Die Knochenlängen werden über einen definierten Zeitraum gesammelt. Die effektive Knochengrösse wird anschliessend aus dem Durchschnitt dieser gesammelten Daten berechnet.</w:t>
      </w:r>
    </w:p>
    <w:p w:rsidR="0077278E" w:rsidRPr="00D653A9" w:rsidRDefault="0077278E" w:rsidP="0077278E"/>
    <w:p w:rsidR="0077278E" w:rsidRPr="0090492D" w:rsidRDefault="0077278E" w:rsidP="0077278E">
      <w:pPr>
        <w:rPr>
          <w:b/>
        </w:rPr>
      </w:pPr>
      <w:r w:rsidRPr="0090492D">
        <w:rPr>
          <w:b/>
        </w:rPr>
        <w:t>Positionierung</w:t>
      </w:r>
    </w:p>
    <w:p w:rsidR="0077278E" w:rsidRDefault="0077278E" w:rsidP="0077278E">
      <w:r>
        <w:t xml:space="preserve">Die gelieferten Positionsdaten der Gelenke sind relativ zur Kinect. Wie bereits beschrieben hat die Kinect selber die Position (0, 0, 0). Damit das Skelett im Virtual Room auf dem Boden steht, wird der </w:t>
      </w:r>
      <w:r>
        <w:lastRenderedPageBreak/>
        <w:t>tiefste Punkt (rechter oder linker Fuss) verwendet. Die Höhe des Skelettes wird genau so berechnet, damit dieser tiefste Punkt genau auf dem Boden ist. Der tiefste Punkt wird über längere Zeit berechnet, damit es möglich ist vom Boden abzuspringen. Wird immer der aktuell tiefste Punkt zur Berechnung verwendet, klebt das Skelett zu jeder Zeit am Boden, auch wenn die Person nur kurz hoch springt.</w:t>
      </w:r>
    </w:p>
    <w:p w:rsidR="0077278E" w:rsidRDefault="0077278E" w:rsidP="00835816">
      <w:pPr>
        <w:spacing w:line="240" w:lineRule="auto"/>
        <w:rPr>
          <w:b/>
        </w:rPr>
      </w:pPr>
      <w:r w:rsidRPr="0022611C">
        <w:rPr>
          <w:b/>
        </w:rPr>
        <w:t>Default Daten</w:t>
      </w:r>
    </w:p>
    <w:p w:rsidR="0077278E" w:rsidRDefault="0077278E" w:rsidP="0077278E">
      <w:r>
        <w:t xml:space="preserve">In der Klasse </w:t>
      </w:r>
      <w:r w:rsidRPr="00E853C4">
        <w:rPr>
          <w:i/>
          <w:color w:val="0070C0"/>
        </w:rPr>
        <w:t>VRPerson</w:t>
      </w:r>
      <w:r>
        <w:t xml:space="preserve"> ist auch ein Default Datensatz gespeichert. Dieser kann über </w:t>
      </w:r>
      <w:r w:rsidRPr="00E853C4">
        <w:rPr>
          <w:i/>
          <w:color w:val="0070C0"/>
        </w:rPr>
        <w:t>getDefaultData</w:t>
      </w:r>
      <w:r>
        <w:t xml:space="preserve"> geholt werden. Zusätzlich wird dieser Datensatz auch bei </w:t>
      </w:r>
      <w:r w:rsidRPr="00E853C4">
        <w:rPr>
          <w:i/>
          <w:color w:val="0070C0"/>
        </w:rPr>
        <w:t>getData</w:t>
      </w:r>
      <w:r>
        <w:t xml:space="preserve"> zurückgegeben, falls die Kinect keine Daten liefert. In der folgenden Abbildung ist das Default Skelett visualisiert.</w:t>
      </w:r>
    </w:p>
    <w:p w:rsidR="0077278E" w:rsidRDefault="0077278E" w:rsidP="0077278E">
      <w:pPr>
        <w:keepNext/>
      </w:pPr>
      <w:r>
        <w:rPr>
          <w:b/>
          <w:bCs/>
          <w:i/>
          <w:noProof/>
          <w:lang w:eastAsia="de-CH"/>
        </w:rPr>
        <w:drawing>
          <wp:inline distT="0" distB="0" distL="0" distR="0" wp14:anchorId="04793D9C" wp14:editId="3A3D4670">
            <wp:extent cx="3343275" cy="30147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355429" cy="3025736"/>
                    </a:xfrm>
                    <a:prstGeom prst="rect">
                      <a:avLst/>
                    </a:prstGeom>
                    <a:noFill/>
                    <a:ln>
                      <a:noFill/>
                    </a:ln>
                  </pic:spPr>
                </pic:pic>
              </a:graphicData>
            </a:graphic>
          </wp:inline>
        </w:drawing>
      </w:r>
    </w:p>
    <w:p w:rsidR="0077278E" w:rsidRDefault="0077278E" w:rsidP="0077278E">
      <w:pPr>
        <w:pStyle w:val="Beschriftung"/>
      </w:pPr>
      <w:bookmarkStart w:id="120" w:name="_Toc390964715"/>
      <w:r>
        <w:t xml:space="preserve">Abbildung </w:t>
      </w:r>
      <w:fldSimple w:instr=" SEQ Abbildung \* ARABIC ">
        <w:r w:rsidR="001E2A8D">
          <w:rPr>
            <w:noProof/>
          </w:rPr>
          <w:t>15</w:t>
        </w:r>
      </w:fldSimple>
      <w:r>
        <w:t>: Default Skelett</w:t>
      </w:r>
      <w:bookmarkEnd w:id="120"/>
    </w:p>
    <w:p w:rsidR="0077278E" w:rsidRDefault="0077278E" w:rsidP="0077278E">
      <w:r>
        <w:t>Diese Daten werden auch für die über das Netzwerk verbundenen Personen verwendet. Sind diese Personen nicht verbunden, werden sie als Default Skelette dargestellt. Das Default Skelett wird in jeder Situation als Platzhalt verwendet, solange keine realen Kinect Daten vorhanden sind.</w:t>
      </w:r>
    </w:p>
    <w:p w:rsidR="0077278E" w:rsidRPr="001539EB" w:rsidRDefault="0077278E" w:rsidP="0077278E">
      <w:pPr>
        <w:pStyle w:val="berschrift3"/>
      </w:pPr>
      <w:bookmarkStart w:id="121" w:name="_Toc388515319"/>
      <w:bookmarkStart w:id="122" w:name="_Toc390965991"/>
      <w:r>
        <w:t>Daten-Darstellung</w:t>
      </w:r>
      <w:bookmarkEnd w:id="121"/>
      <w:bookmarkEnd w:id="122"/>
    </w:p>
    <w:p w:rsidR="0077278E" w:rsidRDefault="0077278E" w:rsidP="0077278E">
      <w:r>
        <w:t xml:space="preserve">Für die Darstellung von einem Skelett ist die Klasse </w:t>
      </w:r>
      <w:r w:rsidRPr="00E853C4">
        <w:rPr>
          <w:i/>
          <w:color w:val="0070C0"/>
        </w:rPr>
        <w:t>SLPerson</w:t>
      </w:r>
      <w:r>
        <w:t xml:space="preserve"> verantwortlich. Diese erbt von der Klasse </w:t>
      </w:r>
      <w:r w:rsidR="00320672" w:rsidRPr="00E853C4">
        <w:rPr>
          <w:i/>
          <w:color w:val="0070C0"/>
        </w:rPr>
        <w:t>SLGroup</w:t>
      </w:r>
      <w:r w:rsidR="00320672">
        <w:t xml:space="preserve"> und</w:t>
      </w:r>
      <w:r>
        <w:t xml:space="preserve"> ist somit ein fester Bestandteil vom Szenengraph. Für jedes Skelett in der Szene wird ein eigenes </w:t>
      </w:r>
      <w:r w:rsidRPr="00E853C4">
        <w:rPr>
          <w:i/>
          <w:color w:val="0070C0"/>
        </w:rPr>
        <w:t>SLPerson</w:t>
      </w:r>
      <w:r>
        <w:t xml:space="preserve"> Objekt erzeugt. Beim </w:t>
      </w:r>
      <w:r w:rsidR="00320672">
        <w:t>Initialisieren</w:t>
      </w:r>
      <w:r>
        <w:t xml:space="preserve"> (</w:t>
      </w:r>
      <w:r w:rsidRPr="00E853C4">
        <w:rPr>
          <w:i/>
          <w:color w:val="0070C0"/>
        </w:rPr>
        <w:t>BuildFigureGroup</w:t>
      </w:r>
      <w:r>
        <w:t xml:space="preserve">) werden alle benötigten Objekte erstellt. Das Skelett wird hierarchisch zusammen gebaut. Jeder Knochen wird als </w:t>
      </w:r>
      <w:r w:rsidRPr="00E853C4">
        <w:rPr>
          <w:i/>
          <w:color w:val="0070C0"/>
        </w:rPr>
        <w:t>SLGroup</w:t>
      </w:r>
      <w:r>
        <w:t xml:space="preserve"> repräsentiert. An jeder Gruppe hängt ein</w:t>
      </w:r>
      <w:r w:rsidR="00320672">
        <w:t>e</w:t>
      </w:r>
      <w:r>
        <w:t xml:space="preserve"> </w:t>
      </w:r>
      <w:r w:rsidRPr="00E853C4">
        <w:rPr>
          <w:i/>
          <w:color w:val="0070C0"/>
        </w:rPr>
        <w:t>SLSphere</w:t>
      </w:r>
      <w:r>
        <w:t xml:space="preserve"> (Gelenk) und eine </w:t>
      </w:r>
      <w:r w:rsidRPr="00E853C4">
        <w:rPr>
          <w:i/>
          <w:color w:val="0070C0"/>
        </w:rPr>
        <w:t>SLBox</w:t>
      </w:r>
      <w:r>
        <w:t xml:space="preserve"> (Knochen). Die </w:t>
      </w:r>
      <w:r w:rsidRPr="00E853C4">
        <w:rPr>
          <w:i/>
          <w:color w:val="0070C0"/>
        </w:rPr>
        <w:t>SLBox</w:t>
      </w:r>
      <w:r>
        <w:t xml:space="preserve"> wird mit der Länge 1 initialisiert, damit sie möglichst einfach auf die erforderliche Knochenlänge skaliert werden kann. In einem ersten Schritt haben wir statt einer Box einen Zylinder verwendet, da die Knochen eher rund als eckig sind. Damit für Testzwecke alle Rotationen ersichtlich sind (</w:t>
      </w:r>
      <w:r w:rsidR="00320672">
        <w:t>beim</w:t>
      </w:r>
      <w:r>
        <w:t xml:space="preserve"> Zylinder ist die Rotation entlang der Achse nicht ersichtlich), wird eine Box verwendet.</w:t>
      </w:r>
    </w:p>
    <w:p w:rsidR="0077278E" w:rsidRDefault="0077278E" w:rsidP="0077278E">
      <w:r>
        <w:t xml:space="preserve">Beim Kopf wird eine </w:t>
      </w:r>
      <w:r w:rsidRPr="00E853C4">
        <w:rPr>
          <w:i/>
          <w:color w:val="0070C0"/>
        </w:rPr>
        <w:t>SLCamera</w:t>
      </w:r>
      <w:r>
        <w:t xml:space="preserve"> hinzugefügt. Falls eine Oculus Rift angeschlossen wird das Bild entsprechend stereoskopisch gerendert. Die Kamera einer Person kann über die Funktion </w:t>
      </w:r>
      <w:r w:rsidRPr="00E853C4">
        <w:rPr>
          <w:i/>
          <w:color w:val="0070C0"/>
        </w:rPr>
        <w:t>makeCamActive</w:t>
      </w:r>
      <w:r>
        <w:t xml:space="preserve"> aktiviert werden.</w:t>
      </w:r>
    </w:p>
    <w:p w:rsidR="0077278E" w:rsidRDefault="0077278E" w:rsidP="0077278E"/>
    <w:p w:rsidR="0077278E" w:rsidRDefault="00320672" w:rsidP="0077278E">
      <w:pPr>
        <w:rPr>
          <w:b/>
        </w:rPr>
      </w:pPr>
      <w:r>
        <w:rPr>
          <w:b/>
        </w:rPr>
        <w:t>rebuildFigure</w:t>
      </w:r>
    </w:p>
    <w:p w:rsidR="0077278E" w:rsidRDefault="0077278E" w:rsidP="0077278E">
      <w:r>
        <w:t>Diese ist die zentrale Funktion dieser Klasse. Sie muss zum Aktualisieren der Darstellung aufgerufen werden. Normalerweise passiert das vor jedem render Durchgang. Dabei werden die Matrizen der Knochengruppen aktualisiert. Zusätzlich wird das Skelett vom rigged Mesh aktualisiert. Dazu mehr im Kapitel</w:t>
      </w:r>
      <w:r w:rsidR="00B156A4">
        <w:t xml:space="preserve"> </w:t>
      </w:r>
      <w:r w:rsidR="00B156A4">
        <w:fldChar w:fldCharType="begin"/>
      </w:r>
      <w:r w:rsidR="00B156A4">
        <w:instrText xml:space="preserve"> REF _Ref390239307 \r \h </w:instrText>
      </w:r>
      <w:r w:rsidR="00B156A4">
        <w:fldChar w:fldCharType="separate"/>
      </w:r>
      <w:r w:rsidR="001E2A8D">
        <w:t>4.5</w:t>
      </w:r>
      <w:r w:rsidR="00B156A4">
        <w:fldChar w:fldCharType="end"/>
      </w:r>
      <w:r w:rsidR="00B156A4">
        <w:t xml:space="preserve"> </w:t>
      </w:r>
      <w:r w:rsidR="00B156A4">
        <w:fldChar w:fldCharType="begin"/>
      </w:r>
      <w:r w:rsidR="00B156A4">
        <w:instrText xml:space="preserve"> REF _Ref390239312 \h </w:instrText>
      </w:r>
      <w:r w:rsidR="00B156A4">
        <w:fldChar w:fldCharType="separate"/>
      </w:r>
      <w:r w:rsidR="001E2A8D" w:rsidRPr="00F61647">
        <w:t>Rigged Mesh</w:t>
      </w:r>
      <w:r w:rsidR="00B156A4">
        <w:fldChar w:fldCharType="end"/>
      </w:r>
      <w:r>
        <w:t>.</w:t>
      </w:r>
    </w:p>
    <w:p w:rsidR="0077278E" w:rsidRDefault="0077278E" w:rsidP="0077278E">
      <w:pPr>
        <w:pStyle w:val="berschrift3"/>
      </w:pPr>
      <w:bookmarkStart w:id="123" w:name="_Toc390965992"/>
      <w:r>
        <w:lastRenderedPageBreak/>
        <w:t>Zusammenfassung</w:t>
      </w:r>
      <w:bookmarkEnd w:id="123"/>
    </w:p>
    <w:p w:rsidR="0077278E" w:rsidRDefault="0077278E" w:rsidP="0077278E">
      <w:r>
        <w:t xml:space="preserve">Der gesamte Prozess vom Auslesen der Kinect Daten bis zum Aktualisieren des dargestellten Skelettes wird bei jedem render Durchgang durchlaufen. Dieser Ablauf wird jeweils in der </w:t>
      </w:r>
      <w:r w:rsidRPr="00E853C4">
        <w:rPr>
          <w:i/>
          <w:color w:val="0070C0"/>
        </w:rPr>
        <w:t>VRSceneView</w:t>
      </w:r>
      <w:r>
        <w:t xml:space="preserve"> in der Funktion </w:t>
      </w:r>
      <w:r w:rsidRPr="00E853C4">
        <w:rPr>
          <w:i/>
          <w:color w:val="0070C0"/>
        </w:rPr>
        <w:t>preDraw</w:t>
      </w:r>
      <w:r>
        <w:t xml:space="preserve"> durchgeführt. Dieser Vorgang wird im folgenden Diagramm noch einmal verdeutlicht.</w:t>
      </w:r>
    </w:p>
    <w:p w:rsidR="0077278E" w:rsidRDefault="0077278E" w:rsidP="0077278E"/>
    <w:p w:rsidR="0077278E" w:rsidRDefault="0077278E" w:rsidP="0077278E">
      <w:pPr>
        <w:keepNext/>
      </w:pPr>
      <w:r>
        <w:object w:dxaOrig="13336" w:dyaOrig="5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75pt;height:204.85pt" o:ole="">
            <v:imagedata r:id="rId30" o:title=""/>
          </v:shape>
          <o:OLEObject Type="Embed" ProgID="Visio.Drawing.15" ShapeID="_x0000_i1025" DrawAspect="Content" ObjectID="_1464783282" r:id="rId31"/>
        </w:object>
      </w:r>
    </w:p>
    <w:p w:rsidR="0077278E" w:rsidRDefault="0077278E" w:rsidP="0077278E">
      <w:pPr>
        <w:pStyle w:val="Beschriftung"/>
      </w:pPr>
      <w:bookmarkStart w:id="124" w:name="_Toc390964716"/>
      <w:r>
        <w:t xml:space="preserve">Abbildung </w:t>
      </w:r>
      <w:fldSimple w:instr=" SEQ Abbildung \* ARABIC ">
        <w:r w:rsidR="001E2A8D">
          <w:rPr>
            <w:noProof/>
          </w:rPr>
          <w:t>16</w:t>
        </w:r>
      </w:fldSimple>
      <w:r>
        <w:t>: Skelett Daten aktualisieren</w:t>
      </w:r>
      <w:bookmarkEnd w:id="124"/>
    </w:p>
    <w:p w:rsidR="0077278E" w:rsidRPr="0083683B" w:rsidRDefault="0077278E" w:rsidP="0077278E"/>
    <w:p w:rsidR="0077278E" w:rsidRPr="0083683B" w:rsidRDefault="0077278E" w:rsidP="0077278E">
      <w:pPr>
        <w:spacing w:line="240" w:lineRule="auto"/>
        <w:rPr>
          <w:rFonts w:eastAsia="Times New Roman"/>
          <w:b/>
          <w:bCs/>
          <w:szCs w:val="26"/>
        </w:rPr>
      </w:pPr>
      <w:r w:rsidRPr="0083683B">
        <w:br w:type="page"/>
      </w:r>
    </w:p>
    <w:p w:rsidR="0077278E" w:rsidRDefault="0077278E" w:rsidP="0077278E">
      <w:pPr>
        <w:pStyle w:val="berschrift2"/>
      </w:pPr>
      <w:bookmarkStart w:id="125" w:name="_Toc389732674"/>
      <w:bookmarkStart w:id="126" w:name="_Toc390965993"/>
      <w:r>
        <w:lastRenderedPageBreak/>
        <w:t>Client / Server Kommunikation</w:t>
      </w:r>
      <w:bookmarkEnd w:id="125"/>
      <w:bookmarkEnd w:id="126"/>
    </w:p>
    <w:p w:rsidR="0077278E" w:rsidRDefault="0077278E" w:rsidP="0077278E">
      <w:r>
        <w:t xml:space="preserve">Wie bereits im Kapitel </w:t>
      </w:r>
      <w:r>
        <w:fldChar w:fldCharType="begin"/>
      </w:r>
      <w:r>
        <w:instrText xml:space="preserve"> REF _Ref388527381 \r \h </w:instrText>
      </w:r>
      <w:r>
        <w:fldChar w:fldCharType="separate"/>
      </w:r>
      <w:r w:rsidR="001E2A8D">
        <w:t>2</w:t>
      </w:r>
      <w:r>
        <w:fldChar w:fldCharType="end"/>
      </w:r>
      <w:r>
        <w:t xml:space="preserve"> </w:t>
      </w:r>
      <w:r>
        <w:fldChar w:fldCharType="begin"/>
      </w:r>
      <w:r>
        <w:instrText xml:space="preserve"> REF _Ref388527377 \h </w:instrText>
      </w:r>
      <w:r>
        <w:fldChar w:fldCharType="separate"/>
      </w:r>
      <w:r w:rsidR="001E2A8D" w:rsidRPr="003B5DDD">
        <w:t>Architektur</w:t>
      </w:r>
      <w:r>
        <w:fldChar w:fldCharType="end"/>
      </w:r>
      <w:r>
        <w:t xml:space="preserve"> beschrieben, wurde im Rahmen dieses Projekts auf eine Client / Server Architektur gesetzt. Ziemlich zu Beginn musste dafür ein Grundkonzept samt Demo-Implementation für die Machbarkeit auf die Beine gestellt werden. Dabei standen unterschiedliche Punkte wie das zu verwendende Protokoll, allfällige unterschiedliche Implementationsmethoden und der </w:t>
      </w:r>
      <w:r w:rsidR="00320672">
        <w:t>potenzielle</w:t>
      </w:r>
      <w:r>
        <w:t xml:space="preserve"> Einsatz von Libraries zur Diskussion.</w:t>
      </w:r>
    </w:p>
    <w:p w:rsidR="0077278E" w:rsidRDefault="0077278E" w:rsidP="0077278E">
      <w:pPr>
        <w:pStyle w:val="berschrift3"/>
      </w:pPr>
      <w:bookmarkStart w:id="127" w:name="_Toc389732675"/>
      <w:bookmarkStart w:id="128" w:name="_Toc389920785"/>
      <w:bookmarkStart w:id="129" w:name="_Toc390965994"/>
      <w:r>
        <w:t>Grundfunktionalität</w:t>
      </w:r>
      <w:bookmarkEnd w:id="127"/>
      <w:bookmarkEnd w:id="128"/>
      <w:bookmarkEnd w:id="129"/>
    </w:p>
    <w:p w:rsidR="0077278E" w:rsidRDefault="0077278E" w:rsidP="0077278E">
      <w:r>
        <w:t>Nach kurzen Recherchen im Internet und Rücksprache mit dem Betreuer wurde der Grundsatz beschlossen, die Netzwerk Engine RakNet [4] für den Aufbau, die Verwaltung und die Kommunikation um, und über das Netzwerk zu verwenden. Obschon nur ein kleiner Bruchteil der Funktionalitäten im Rahmen des Virtual Room Projekts verwendet wurde, verhalf uns die Software diverse Netzwerk-Technische Schwierigkeiten, wie unterschiedliche System-Architekturen (little-endian, / big-endian), als gelöst zu betrachten.</w:t>
      </w:r>
    </w:p>
    <w:p w:rsidR="0077278E" w:rsidRDefault="0077278E" w:rsidP="0077278E">
      <w:pPr>
        <w:pStyle w:val="berschrift4"/>
      </w:pPr>
      <w:r>
        <w:t>UDP oder TCP</w:t>
      </w:r>
    </w:p>
    <w:p w:rsidR="0077278E" w:rsidRDefault="0077278E" w:rsidP="0077278E">
      <w:r>
        <w:t>Trotz der Verwendung von RakNet für die Verbindungskontrollen und das Senden, resp. Empfangen von Paketen, stellte sich eine bei Netzwerkanwendungen immer aufkommende Frage:</w:t>
      </w:r>
    </w:p>
    <w:p w:rsidR="0077278E" w:rsidRDefault="0077278E" w:rsidP="0077278E">
      <w:r>
        <w:t>Sollte beim verwendeten Protokoll auf UDP (</w:t>
      </w:r>
      <w:r w:rsidRPr="00E86A5E">
        <w:t>User Datagram Protocol</w:t>
      </w:r>
      <w:r>
        <w:t>) oder auf TCP (</w:t>
      </w:r>
      <w:r w:rsidRPr="00E86A5E">
        <w:t>Transmission Control Protocol</w:t>
      </w:r>
      <w:r>
        <w:t>) gesetzt werden. Dabei wurde nach einigen Recherchen ersichtlich, dass bei Game-Anwendungen (oder Simulationen) meist UDP zum Einsatz kommt. TCP wird öfters beim Versenden von Dateien oder komplett zusammenhängenden Daten verwendet.</w:t>
      </w:r>
    </w:p>
    <w:p w:rsidR="0077278E" w:rsidRDefault="0077278E" w:rsidP="0077278E">
      <w:r>
        <w:t xml:space="preserve">Der Grund dafür liegt hauptsächlich darin, dass UDP Pakete direkt über das Netzwerk ohne grosse Überprüfungen versendet werden. Dadurch können die Daten im Gegensatz zu TCP ohne grosse Verzögerung an den Client gesendet werden. Dies ist bei Games und Simulationen für einen möglichst kleinen Lag von sehr hoher Wichtigkeit. Dies bringt jedoch auch einige Nachteile mit sich. Zum </w:t>
      </w:r>
      <w:r w:rsidR="00320672">
        <w:t>einen</w:t>
      </w:r>
      <w:r>
        <w:t xml:space="preserve"> gibt es keine Garantie über die sichere Ankunft der Daten, noch müssen sich die erhaltenen Daten in der korrekten Reihenfolge befinden. RakNet bietet jedoch einige Lösungsansätze</w:t>
      </w:r>
      <w:r w:rsidR="00320672">
        <w:t>,</w:t>
      </w:r>
      <w:r>
        <w:t xml:space="preserve"> um diesen Nachteile entgegen zu wirken.</w:t>
      </w:r>
    </w:p>
    <w:p w:rsidR="0077278E" w:rsidRDefault="0077278E" w:rsidP="0077278E">
      <w:pPr>
        <w:pStyle w:val="berschrift4"/>
      </w:pPr>
      <w:r>
        <w:t>Lib-RakNet</w:t>
      </w:r>
    </w:p>
    <w:p w:rsidR="0077278E" w:rsidRPr="003255E9" w:rsidRDefault="0077278E" w:rsidP="0077278E">
      <w:r>
        <w:t xml:space="preserve">Wie bereits in der Projektstruktur beschrieben, musste für die Verwendung von RakNet ein eigens dafür vorgesehenes Projekt angelegt werden. Anhand von diesem konnte die Philosophie vom SLProject, immer wenn möglich den </w:t>
      </w:r>
      <w:r w:rsidR="00320672">
        <w:t>Sourcecode</w:t>
      </w:r>
      <w:r>
        <w:t xml:space="preserve"> einer Abhängigkeit selber zu kompilieren, weiterverfolgt werden.</w:t>
      </w:r>
    </w:p>
    <w:p w:rsidR="0077278E" w:rsidRDefault="0077278E" w:rsidP="0077278E">
      <w:pPr>
        <w:pStyle w:val="berschrift3"/>
      </w:pPr>
      <w:bookmarkStart w:id="130" w:name="_Toc389732676"/>
      <w:bookmarkStart w:id="131" w:name="_Toc389920786"/>
      <w:bookmarkStart w:id="132" w:name="_Toc390965995"/>
      <w:r>
        <w:t>Common Library</w:t>
      </w:r>
      <w:bookmarkEnd w:id="130"/>
      <w:bookmarkEnd w:id="131"/>
      <w:bookmarkEnd w:id="132"/>
    </w:p>
    <w:p w:rsidR="0077278E" w:rsidRDefault="0077278E" w:rsidP="0077278E">
      <w:r>
        <w:t xml:space="preserve">Das Projekt </w:t>
      </w:r>
      <w:r w:rsidRPr="00612B61">
        <w:rPr>
          <w:i/>
          <w:color w:val="0070C0"/>
        </w:rPr>
        <w:t>Lib-VirtualRoomCommon</w:t>
      </w:r>
      <w:r w:rsidRPr="00612B61">
        <w:rPr>
          <w:color w:val="0070C0"/>
        </w:rPr>
        <w:t xml:space="preserve"> </w:t>
      </w:r>
      <w:r>
        <w:t xml:space="preserve">beinhaltet diejenigen Komponenten, welche sowohl vom Server wie auch vom Client verwendet werden. Dabei handelt es sich um gemeinsam verwendete Typen, </w:t>
      </w:r>
      <w:r w:rsidR="00320672">
        <w:t>Enumerationen sowie</w:t>
      </w:r>
      <w:r>
        <w:t xml:space="preserve"> Grundfunktionalitäten zum Versenden und Empfangen von Paketen. Die Definition dieser Pakete ist ebenfalls im gemeinsamen Projekt vorhanden.</w:t>
      </w:r>
    </w:p>
    <w:p w:rsidR="0077278E" w:rsidRDefault="0077278E" w:rsidP="0077278E"/>
    <w:p w:rsidR="0077278E" w:rsidRDefault="0077278E" w:rsidP="0077278E">
      <w:pPr>
        <w:keepNext/>
      </w:pPr>
      <w:r w:rsidRPr="00446648">
        <w:rPr>
          <w:noProof/>
          <w:lang w:eastAsia="de-CH"/>
        </w:rPr>
        <w:lastRenderedPageBreak/>
        <w:drawing>
          <wp:inline distT="0" distB="0" distL="0" distR="0" wp14:anchorId="5BC41C70" wp14:editId="0D83E828">
            <wp:extent cx="5891530" cy="2182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1530" cy="2182495"/>
                    </a:xfrm>
                    <a:prstGeom prst="rect">
                      <a:avLst/>
                    </a:prstGeom>
                    <a:noFill/>
                    <a:ln>
                      <a:noFill/>
                    </a:ln>
                  </pic:spPr>
                </pic:pic>
              </a:graphicData>
            </a:graphic>
          </wp:inline>
        </w:drawing>
      </w:r>
    </w:p>
    <w:p w:rsidR="0077278E" w:rsidRDefault="0077278E" w:rsidP="0077278E">
      <w:pPr>
        <w:pStyle w:val="Beschriftung"/>
      </w:pPr>
      <w:bookmarkStart w:id="133" w:name="_Toc389737727"/>
      <w:bookmarkStart w:id="134" w:name="_Toc389934483"/>
      <w:bookmarkStart w:id="135" w:name="_Toc390964717"/>
      <w:r>
        <w:t xml:space="preserve">Abbildung </w:t>
      </w:r>
      <w:fldSimple w:instr=" SEQ Abbildung \* ARABIC ">
        <w:r w:rsidR="001E2A8D">
          <w:rPr>
            <w:noProof/>
          </w:rPr>
          <w:t>17</w:t>
        </w:r>
      </w:fldSimple>
      <w:r>
        <w:t>: Projekt-Abhängigkeiten</w:t>
      </w:r>
      <w:bookmarkEnd w:id="133"/>
      <w:bookmarkEnd w:id="134"/>
      <w:bookmarkEnd w:id="135"/>
    </w:p>
    <w:p w:rsidR="0077278E" w:rsidRDefault="0077278E" w:rsidP="0077278E">
      <w:r>
        <w:t xml:space="preserve">Die Library kann zusätzlich </w:t>
      </w:r>
      <w:r w:rsidR="00320672">
        <w:t>als</w:t>
      </w:r>
      <w:r>
        <w:t xml:space="preserve"> drei </w:t>
      </w:r>
      <w:r w:rsidR="00320672">
        <w:t>einzelne</w:t>
      </w:r>
      <w:r>
        <w:t xml:space="preserve"> Teile betrachtet werden.</w:t>
      </w:r>
    </w:p>
    <w:p w:rsidR="0077278E" w:rsidRDefault="0077278E" w:rsidP="0077278E"/>
    <w:p w:rsidR="0077278E" w:rsidRDefault="0077278E" w:rsidP="0077278E">
      <w:pPr>
        <w:pStyle w:val="Listenabsatz"/>
        <w:numPr>
          <w:ilvl w:val="0"/>
          <w:numId w:val="9"/>
        </w:numPr>
      </w:pPr>
      <w:r>
        <w:t>Die Netzwerk-Klassen</w:t>
      </w:r>
    </w:p>
    <w:p w:rsidR="0077278E" w:rsidRDefault="0077278E" w:rsidP="0077278E">
      <w:pPr>
        <w:pStyle w:val="Listenabsatz"/>
        <w:numPr>
          <w:ilvl w:val="0"/>
          <w:numId w:val="9"/>
        </w:numPr>
      </w:pPr>
      <w:r>
        <w:t>Projekt übergreifende Konstante</w:t>
      </w:r>
    </w:p>
    <w:p w:rsidR="0077278E" w:rsidRDefault="0077278E" w:rsidP="0077278E">
      <w:pPr>
        <w:pStyle w:val="Listenabsatz"/>
        <w:numPr>
          <w:ilvl w:val="0"/>
          <w:numId w:val="9"/>
        </w:numPr>
      </w:pPr>
      <w:r>
        <w:t>Gemeinsam verwendete Typen</w:t>
      </w:r>
    </w:p>
    <w:p w:rsidR="0077278E" w:rsidRDefault="0077278E" w:rsidP="0077278E">
      <w:pPr>
        <w:pStyle w:val="berschrift4"/>
      </w:pPr>
      <w:bookmarkStart w:id="136" w:name="_Ref389234778"/>
      <w:r>
        <w:t>Netzwerk – Klassen</w:t>
      </w:r>
      <w:bookmarkEnd w:id="136"/>
    </w:p>
    <w:p w:rsidR="0077278E" w:rsidRDefault="0077278E" w:rsidP="0077278E">
      <w:r>
        <w:t xml:space="preserve">Diese Klassen entsprechen einer Kapselung für die zu versendende und zu empfangende UDP Pakete. Dabei wird jeweils der Inhalt eines solchen Pakets über die </w:t>
      </w:r>
      <w:r w:rsidRPr="00612B61">
        <w:rPr>
          <w:i/>
          <w:color w:val="0070C0"/>
        </w:rPr>
        <w:t>serializeMessage</w:t>
      </w:r>
      <w:r w:rsidRPr="00612B61">
        <w:rPr>
          <w:color w:val="0070C0"/>
        </w:rPr>
        <w:t xml:space="preserve"> </w:t>
      </w:r>
      <w:r w:rsidRPr="00612B61">
        <w:t>Funktion</w:t>
      </w:r>
      <w:r>
        <w:rPr>
          <w:color w:val="0070C0"/>
        </w:rPr>
        <w:t xml:space="preserve"> </w:t>
      </w:r>
      <w:r>
        <w:t xml:space="preserve">in ein Bit-Stream der Bibliothek RakNet geschrieben. Dieser Stream kann dann über RakNet Funktionen direkt einer System Adresse über das definierte </w:t>
      </w:r>
      <w:r w:rsidR="00320672">
        <w:t>UDP-Protokoll</w:t>
      </w:r>
      <w:r>
        <w:t xml:space="preserve"> versendet werden. Dabei können noch weitere Parameter wie das interne </w:t>
      </w:r>
      <w:r w:rsidR="00320672">
        <w:t>Erzwingen</w:t>
      </w:r>
      <w:r>
        <w:t xml:space="preserve"> einer Ankunftskontrolle angegeben werden.</w:t>
      </w:r>
    </w:p>
    <w:p w:rsidR="0077278E" w:rsidRDefault="0077278E" w:rsidP="0077278E"/>
    <w:p w:rsidR="0077278E" w:rsidRPr="00C318F2" w:rsidRDefault="0077278E" w:rsidP="0077278E">
      <w:r>
        <w:t xml:space="preserve">Wie in der nächsten Abbildung ersichtlich, stammen alle Daten-Paket Klassen von der gemeinsamen Basis Klasse </w:t>
      </w:r>
      <w:r w:rsidRPr="009442B4">
        <w:rPr>
          <w:i/>
          <w:color w:val="0070C0"/>
        </w:rPr>
        <w:t>BaseMessage</w:t>
      </w:r>
      <w:r>
        <w:t xml:space="preserve"> ab. Dabei besitzt jedes Paket neben einer Message-ID noch einen Erzeugungs-Zeitstempel. Diese beiden Werte werden immer als </w:t>
      </w:r>
      <w:r w:rsidR="00320672">
        <w:t>Erstes</w:t>
      </w:r>
      <w:r>
        <w:t xml:space="preserve"> in den </w:t>
      </w:r>
      <w:r w:rsidRPr="009442B4">
        <w:rPr>
          <w:i/>
          <w:color w:val="0070C0"/>
        </w:rPr>
        <w:t>RakNet::BitStream</w:t>
      </w:r>
      <w:r w:rsidRPr="009442B4">
        <w:rPr>
          <w:color w:val="0070C0"/>
        </w:rPr>
        <w:t xml:space="preserve"> </w:t>
      </w:r>
      <w:r>
        <w:t xml:space="preserve">geschrieben und auch wieder gelesen. Anhand der Message-ID kann die Aufgabe des Auslesens aus dem </w:t>
      </w:r>
      <w:r w:rsidRPr="009442B4">
        <w:rPr>
          <w:i/>
          <w:color w:val="0070C0"/>
        </w:rPr>
        <w:t>BitStream</w:t>
      </w:r>
      <w:r w:rsidRPr="009442B4">
        <w:rPr>
          <w:color w:val="0070C0"/>
        </w:rPr>
        <w:t xml:space="preserve"> </w:t>
      </w:r>
      <w:r>
        <w:t xml:space="preserve">der jeweiligen Klassen übergeben werden. Die entsprechende Methode, und weitere Hilfsmethoden, sind in der Hilfsklasse </w:t>
      </w:r>
      <w:r w:rsidRPr="009442B4">
        <w:rPr>
          <w:i/>
          <w:color w:val="0070C0"/>
        </w:rPr>
        <w:t>NetworkUtils</w:t>
      </w:r>
      <w:r>
        <w:t xml:space="preserve"> im Namespace </w:t>
      </w:r>
      <w:r w:rsidRPr="009442B4">
        <w:rPr>
          <w:i/>
          <w:color w:val="0070C0"/>
        </w:rPr>
        <w:t>VirtualRoom::Network</w:t>
      </w:r>
      <w:r>
        <w:t xml:space="preserve"> enthalten.</w:t>
      </w:r>
    </w:p>
    <w:p w:rsidR="0077278E" w:rsidRDefault="0077278E" w:rsidP="0077278E">
      <w:pPr>
        <w:keepNext/>
      </w:pPr>
      <w:r w:rsidRPr="000A3168">
        <w:rPr>
          <w:noProof/>
          <w:lang w:eastAsia="de-CH"/>
        </w:rPr>
        <w:lastRenderedPageBreak/>
        <w:drawing>
          <wp:inline distT="0" distB="0" distL="0" distR="0" wp14:anchorId="186DF67D" wp14:editId="4D95D67A">
            <wp:extent cx="6011545" cy="6204237"/>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1545" cy="6204237"/>
                    </a:xfrm>
                    <a:prstGeom prst="rect">
                      <a:avLst/>
                    </a:prstGeom>
                    <a:noFill/>
                    <a:ln>
                      <a:noFill/>
                    </a:ln>
                  </pic:spPr>
                </pic:pic>
              </a:graphicData>
            </a:graphic>
          </wp:inline>
        </w:drawing>
      </w:r>
    </w:p>
    <w:p w:rsidR="0077278E" w:rsidRDefault="0077278E" w:rsidP="0077278E">
      <w:pPr>
        <w:pStyle w:val="Beschriftung"/>
      </w:pPr>
      <w:bookmarkStart w:id="137" w:name="_Ref388799536"/>
      <w:bookmarkStart w:id="138" w:name="_Toc389737728"/>
      <w:bookmarkStart w:id="139" w:name="_Toc389934484"/>
      <w:bookmarkStart w:id="140" w:name="_Toc390964718"/>
      <w:r>
        <w:t xml:space="preserve">Abbildung </w:t>
      </w:r>
      <w:fldSimple w:instr=" SEQ Abbildung \* ARABIC ">
        <w:r w:rsidR="001E2A8D">
          <w:rPr>
            <w:noProof/>
          </w:rPr>
          <w:t>18</w:t>
        </w:r>
      </w:fldSimple>
      <w:bookmarkEnd w:id="137"/>
      <w:r>
        <w:t>: Common - Netzwerk Klassen</w:t>
      </w:r>
      <w:bookmarkEnd w:id="138"/>
      <w:bookmarkEnd w:id="139"/>
      <w:bookmarkEnd w:id="140"/>
    </w:p>
    <w:p w:rsidR="0077278E" w:rsidRPr="00C318F2" w:rsidRDefault="0077278E" w:rsidP="0077278E">
      <w:r>
        <w:t xml:space="preserve">Die grünen Klassen befinden sich im </w:t>
      </w:r>
      <w:r w:rsidRPr="009F0D75">
        <w:rPr>
          <w:i/>
          <w:color w:val="0070C0"/>
        </w:rPr>
        <w:t>VirtualRoom::Network</w:t>
      </w:r>
      <w:r>
        <w:t xml:space="preserve"> Namespace. Die orangen ihrerseits sind direkt im </w:t>
      </w:r>
      <w:r w:rsidRPr="009F0D75">
        <w:rPr>
          <w:i/>
          <w:color w:val="0070C0"/>
        </w:rPr>
        <w:t>VirtualRoom</w:t>
      </w:r>
      <w:r w:rsidRPr="009F0D75">
        <w:rPr>
          <w:color w:val="0070C0"/>
        </w:rPr>
        <w:t xml:space="preserve"> </w:t>
      </w:r>
      <w:r>
        <w:t>Namespace enthalten. Die einzelnen Attribute, vor allem der Subklassen vom Welt-Zustand (</w:t>
      </w:r>
      <w:r w:rsidRPr="006B65B7">
        <w:rPr>
          <w:i/>
          <w:color w:val="0070C0"/>
        </w:rPr>
        <w:t>WorldState</w:t>
      </w:r>
      <w:r>
        <w:t>), sind in den Game Implementation beschrieben.</w:t>
      </w:r>
    </w:p>
    <w:p w:rsidR="0077278E" w:rsidRDefault="0077278E" w:rsidP="0077278E">
      <w:pPr>
        <w:pStyle w:val="berschrift4"/>
      </w:pPr>
      <w:r>
        <w:t>Konstanten</w:t>
      </w:r>
    </w:p>
    <w:p w:rsidR="0077278E" w:rsidRDefault="0077278E" w:rsidP="0077278E">
      <w:r>
        <w:t xml:space="preserve">Die Konstanten in der Common Library entsprechen fixen Werten, welche sowohl vom Client wie auch vom Server verwendet werden. Dabei handelt es sich um feste Grössen bei den Brettspielen (Board Games), welche vom Client für die Anzeige und vom Server für die Berechnungen verwendet werden. </w:t>
      </w:r>
    </w:p>
    <w:p w:rsidR="0077278E" w:rsidRDefault="0077278E" w:rsidP="0077278E"/>
    <w:p w:rsidR="0077278E" w:rsidRDefault="0077278E" w:rsidP="0077278E">
      <w:pPr>
        <w:keepNext/>
      </w:pPr>
      <w:r w:rsidRPr="00446648">
        <w:rPr>
          <w:noProof/>
          <w:lang w:eastAsia="de-CH"/>
        </w:rPr>
        <w:lastRenderedPageBreak/>
        <w:drawing>
          <wp:inline distT="0" distB="0" distL="0" distR="0" wp14:anchorId="0851E196" wp14:editId="4847F41C">
            <wp:extent cx="3975234" cy="275739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83089" cy="2762838"/>
                    </a:xfrm>
                    <a:prstGeom prst="rect">
                      <a:avLst/>
                    </a:prstGeom>
                    <a:noFill/>
                    <a:ln>
                      <a:noFill/>
                    </a:ln>
                  </pic:spPr>
                </pic:pic>
              </a:graphicData>
            </a:graphic>
          </wp:inline>
        </w:drawing>
      </w:r>
    </w:p>
    <w:p w:rsidR="0077278E" w:rsidRPr="00577226" w:rsidRDefault="0077278E" w:rsidP="0077278E">
      <w:pPr>
        <w:pStyle w:val="Beschriftung"/>
      </w:pPr>
      <w:bookmarkStart w:id="141" w:name="_Toc389737729"/>
      <w:bookmarkStart w:id="142" w:name="_Toc389934485"/>
      <w:bookmarkStart w:id="143" w:name="_Toc390964719"/>
      <w:r>
        <w:t xml:space="preserve">Abbildung </w:t>
      </w:r>
      <w:fldSimple w:instr=" SEQ Abbildung \* ARABIC ">
        <w:r w:rsidR="001E2A8D">
          <w:rPr>
            <w:noProof/>
          </w:rPr>
          <w:t>19</w:t>
        </w:r>
      </w:fldSimple>
      <w:r>
        <w:t>: Common - BoardGame Konstanten</w:t>
      </w:r>
      <w:bookmarkEnd w:id="141"/>
      <w:bookmarkEnd w:id="142"/>
      <w:bookmarkEnd w:id="143"/>
    </w:p>
    <w:p w:rsidR="0077278E" w:rsidRDefault="0077278E" w:rsidP="0077278E">
      <w:pPr>
        <w:pStyle w:val="berschrift4"/>
      </w:pPr>
      <w:r>
        <w:t>Typen</w:t>
      </w:r>
    </w:p>
    <w:p w:rsidR="0077278E" w:rsidRDefault="0077278E" w:rsidP="0077278E">
      <w:r>
        <w:t xml:space="preserve">Die Typen in Form von Enums und Structs sind allesamt in der Datei </w:t>
      </w:r>
      <w:r w:rsidRPr="00442F92">
        <w:rPr>
          <w:i/>
          <w:color w:val="0070C0"/>
        </w:rPr>
        <w:t>VRTypes.h</w:t>
      </w:r>
      <w:r>
        <w:t xml:space="preserve"> definiert. Die Enums werden für die gezielte Adressierung der einzelnen Gelenke und Knochen verwendet. Zusätzlich sind Client- und Game-Typen definiert.</w:t>
      </w:r>
    </w:p>
    <w:p w:rsidR="0077278E" w:rsidRDefault="0077278E" w:rsidP="0077278E"/>
    <w:p w:rsidR="0077278E" w:rsidRDefault="0077278E" w:rsidP="0077278E">
      <w:pPr>
        <w:keepNext/>
      </w:pPr>
      <w:r w:rsidRPr="000A3168">
        <w:rPr>
          <w:noProof/>
          <w:lang w:eastAsia="de-CH"/>
        </w:rPr>
        <w:drawing>
          <wp:inline distT="0" distB="0" distL="0" distR="0" wp14:anchorId="0B6CADFE" wp14:editId="635B9840">
            <wp:extent cx="4178291" cy="402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2844" cy="4032925"/>
                    </a:xfrm>
                    <a:prstGeom prst="rect">
                      <a:avLst/>
                    </a:prstGeom>
                    <a:noFill/>
                    <a:ln>
                      <a:noFill/>
                    </a:ln>
                  </pic:spPr>
                </pic:pic>
              </a:graphicData>
            </a:graphic>
          </wp:inline>
        </w:drawing>
      </w:r>
    </w:p>
    <w:p w:rsidR="0077278E" w:rsidRDefault="0077278E" w:rsidP="0077278E">
      <w:pPr>
        <w:pStyle w:val="Beschriftung"/>
      </w:pPr>
      <w:bookmarkStart w:id="144" w:name="_Toc389737730"/>
      <w:bookmarkStart w:id="145" w:name="_Toc389934486"/>
      <w:bookmarkStart w:id="146" w:name="_Toc390964720"/>
      <w:r>
        <w:t xml:space="preserve">Abbildung </w:t>
      </w:r>
      <w:fldSimple w:instr=" SEQ Abbildung \* ARABIC ">
        <w:r w:rsidR="001E2A8D">
          <w:rPr>
            <w:noProof/>
          </w:rPr>
          <w:t>20</w:t>
        </w:r>
      </w:fldSimple>
      <w:r>
        <w:t>: Common - Enumerations</w:t>
      </w:r>
      <w:bookmarkEnd w:id="144"/>
      <w:bookmarkEnd w:id="145"/>
      <w:bookmarkEnd w:id="146"/>
    </w:p>
    <w:p w:rsidR="0077278E" w:rsidRDefault="0077278E" w:rsidP="0077278E">
      <w:r>
        <w:lastRenderedPageBreak/>
        <w:t xml:space="preserve">Neben diesen Aufzählungen sind in der </w:t>
      </w:r>
      <w:r w:rsidRPr="00442F92">
        <w:rPr>
          <w:i/>
          <w:color w:val="0070C0"/>
        </w:rPr>
        <w:t>VRTypes</w:t>
      </w:r>
      <w:r w:rsidRPr="00442F92">
        <w:rPr>
          <w:color w:val="0070C0"/>
        </w:rPr>
        <w:t xml:space="preserve"> </w:t>
      </w:r>
      <w:r w:rsidR="00320672">
        <w:t>Headerdatei</w:t>
      </w:r>
      <w:r>
        <w:t xml:space="preserve"> ebenfalls die verwendeten Typen für die Datenkapselung definiert. Diese werden für den Transfer der Skelett-Daten verwendet. Dabei gibt es zwei Fassungen. Einerseits eine Raw-Datenstruktur, welche die effektiven von der Kinect gelieferten Werte in eine Datenstruktur kapselt. Die zweite Version ist etwas schlanker, ohne den Tracking Status pro Knochen.</w:t>
      </w:r>
    </w:p>
    <w:p w:rsidR="0077278E" w:rsidRDefault="0077278E" w:rsidP="0077278E"/>
    <w:p w:rsidR="0077278E" w:rsidRDefault="0077278E" w:rsidP="0077278E">
      <w:pPr>
        <w:keepNext/>
      </w:pPr>
      <w:r>
        <w:rPr>
          <w:noProof/>
          <w:lang w:eastAsia="de-CH"/>
        </w:rPr>
        <w:drawing>
          <wp:inline distT="0" distB="0" distL="0" distR="0" wp14:anchorId="4BECCB2E" wp14:editId="563B8E2F">
            <wp:extent cx="6010910" cy="257873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0910" cy="2578735"/>
                    </a:xfrm>
                    <a:prstGeom prst="rect">
                      <a:avLst/>
                    </a:prstGeom>
                    <a:noFill/>
                  </pic:spPr>
                </pic:pic>
              </a:graphicData>
            </a:graphic>
          </wp:inline>
        </w:drawing>
      </w:r>
    </w:p>
    <w:p w:rsidR="0077278E" w:rsidRPr="00DE2C7D" w:rsidRDefault="0077278E" w:rsidP="0077278E">
      <w:pPr>
        <w:pStyle w:val="Beschriftung"/>
      </w:pPr>
      <w:bookmarkStart w:id="147" w:name="_Toc389737731"/>
      <w:bookmarkStart w:id="148" w:name="_Toc389934487"/>
      <w:bookmarkStart w:id="149" w:name="_Toc390964721"/>
      <w:r>
        <w:t xml:space="preserve">Abbildung </w:t>
      </w:r>
      <w:fldSimple w:instr=" SEQ Abbildung \* ARABIC ">
        <w:r w:rsidR="001E2A8D">
          <w:rPr>
            <w:noProof/>
          </w:rPr>
          <w:t>21</w:t>
        </w:r>
      </w:fldSimple>
      <w:r>
        <w:t>: Common – Structs</w:t>
      </w:r>
      <w:bookmarkEnd w:id="147"/>
      <w:bookmarkEnd w:id="148"/>
      <w:bookmarkEnd w:id="149"/>
    </w:p>
    <w:p w:rsidR="0077278E" w:rsidRDefault="0077278E" w:rsidP="0077278E">
      <w:pPr>
        <w:pStyle w:val="berschrift3"/>
      </w:pPr>
      <w:bookmarkStart w:id="150" w:name="_Toc389732677"/>
      <w:bookmarkStart w:id="151" w:name="_Toc389920787"/>
      <w:bookmarkStart w:id="152" w:name="_Toc390965996"/>
      <w:r>
        <w:t>Serverseitige Implementation</w:t>
      </w:r>
      <w:bookmarkEnd w:id="150"/>
      <w:bookmarkEnd w:id="151"/>
      <w:bookmarkEnd w:id="152"/>
    </w:p>
    <w:p w:rsidR="0077278E" w:rsidRDefault="0077278E" w:rsidP="0077278E">
      <w:r>
        <w:t xml:space="preserve">Beim Server handelt es sich um eine reine Konsolen-Applikation. Diese läuft in einem Endlos-Modus, wobei für saubere Simulationen auf eine konstante </w:t>
      </w:r>
      <w:r w:rsidR="00320672">
        <w:t>Tickrate</w:t>
      </w:r>
      <w:r>
        <w:t xml:space="preserve"> geachtet werden musste. Die Anwendung kreiert beim Start die gewünschte Server-Instanz.</w:t>
      </w:r>
    </w:p>
    <w:p w:rsidR="0077278E" w:rsidRDefault="0077278E" w:rsidP="0077278E"/>
    <w:p w:rsidR="0077278E" w:rsidRDefault="0077278E" w:rsidP="0077278E">
      <w:pPr>
        <w:keepNext/>
      </w:pPr>
      <w:r w:rsidRPr="001B40FC">
        <w:rPr>
          <w:noProof/>
          <w:lang w:eastAsia="de-CH"/>
        </w:rPr>
        <w:drawing>
          <wp:inline distT="0" distB="0" distL="0" distR="0" wp14:anchorId="45CA7F2F" wp14:editId="047E0D50">
            <wp:extent cx="5295277" cy="341253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6055" cy="3419483"/>
                    </a:xfrm>
                    <a:prstGeom prst="rect">
                      <a:avLst/>
                    </a:prstGeom>
                    <a:noFill/>
                    <a:ln>
                      <a:noFill/>
                    </a:ln>
                  </pic:spPr>
                </pic:pic>
              </a:graphicData>
            </a:graphic>
          </wp:inline>
        </w:drawing>
      </w:r>
    </w:p>
    <w:p w:rsidR="0077278E" w:rsidRDefault="0077278E" w:rsidP="0077278E">
      <w:pPr>
        <w:pStyle w:val="Beschriftung"/>
      </w:pPr>
      <w:bookmarkStart w:id="153" w:name="_Toc389737732"/>
      <w:bookmarkStart w:id="154" w:name="_Toc389934488"/>
      <w:bookmarkStart w:id="155" w:name="_Toc390964722"/>
      <w:r>
        <w:t xml:space="preserve">Abbildung </w:t>
      </w:r>
      <w:fldSimple w:instr=" SEQ Abbildung \* ARABIC ">
        <w:r w:rsidR="001E2A8D">
          <w:rPr>
            <w:noProof/>
          </w:rPr>
          <w:t>22</w:t>
        </w:r>
      </w:fldSimple>
      <w:r>
        <w:t>: Server - Klassen</w:t>
      </w:r>
      <w:bookmarkEnd w:id="153"/>
      <w:bookmarkEnd w:id="154"/>
      <w:bookmarkEnd w:id="155"/>
    </w:p>
    <w:p w:rsidR="0077278E" w:rsidRDefault="0077278E" w:rsidP="0077278E">
      <w:r>
        <w:lastRenderedPageBreak/>
        <w:t xml:space="preserve">Detaillierte Beschreibungen aller im Rahmen dieser Arbeit implementierten Server Instanzen sind im nachfolgenden Kapitel </w:t>
      </w:r>
      <w:r>
        <w:fldChar w:fldCharType="begin"/>
      </w:r>
      <w:r>
        <w:instrText xml:space="preserve"> REF _Ref389992053 \r \h </w:instrText>
      </w:r>
      <w:r>
        <w:fldChar w:fldCharType="separate"/>
      </w:r>
      <w:r w:rsidR="001E2A8D">
        <w:t>4.4</w:t>
      </w:r>
      <w:r>
        <w:fldChar w:fldCharType="end"/>
      </w:r>
      <w:r>
        <w:t xml:space="preserve"> </w:t>
      </w:r>
      <w:r>
        <w:fldChar w:fldCharType="begin"/>
      </w:r>
      <w:r>
        <w:instrText xml:space="preserve"> REF _Ref389992057 \h </w:instrText>
      </w:r>
      <w:r>
        <w:fldChar w:fldCharType="separate"/>
      </w:r>
      <w:r w:rsidR="001E2A8D">
        <w:t>Game Implementationen</w:t>
      </w:r>
      <w:r>
        <w:fldChar w:fldCharType="end"/>
      </w:r>
      <w:r>
        <w:t xml:space="preserve"> aufgeführt.</w:t>
      </w:r>
    </w:p>
    <w:p w:rsidR="0077278E" w:rsidRDefault="0077278E" w:rsidP="0077278E">
      <w:pPr>
        <w:pStyle w:val="berschrift4"/>
      </w:pPr>
      <w:r>
        <w:t>Server-Start</w:t>
      </w:r>
    </w:p>
    <w:p w:rsidR="0077278E" w:rsidRDefault="0077278E" w:rsidP="0077278E">
      <w:r>
        <w:t xml:space="preserve">Der Start der Applikationen, also die </w:t>
      </w:r>
      <w:r w:rsidRPr="00442F92">
        <w:rPr>
          <w:i/>
          <w:color w:val="0070C0"/>
        </w:rPr>
        <w:t>main</w:t>
      </w:r>
      <w:r w:rsidRPr="00442F92">
        <w:rPr>
          <w:color w:val="0070C0"/>
        </w:rPr>
        <w:t xml:space="preserve"> </w:t>
      </w:r>
      <w:r>
        <w:t xml:space="preserve">Methode, befindet sich in der Datei </w:t>
      </w:r>
      <w:r w:rsidRPr="00273E45">
        <w:rPr>
          <w:i/>
          <w:color w:val="0070C0"/>
        </w:rPr>
        <w:t>VRServerStarter.cpp</w:t>
      </w:r>
      <w:r>
        <w:t xml:space="preserve">. In dieser Methode wird anhand des ersten Command Line Arguments der entsprechende </w:t>
      </w:r>
      <w:r w:rsidRPr="00273E45">
        <w:rPr>
          <w:i/>
          <w:color w:val="0070C0"/>
        </w:rPr>
        <w:t>VR_GAME_TYPE</w:t>
      </w:r>
      <w:r>
        <w:t xml:space="preserve"> ermittelt. Ba</w:t>
      </w:r>
      <w:r w:rsidR="00320672">
        <w:t>sierend auf dieser Information</w:t>
      </w:r>
      <w:r>
        <w:t xml:space="preserve"> wird eine Instanz einer Subklasse von </w:t>
      </w:r>
      <w:r w:rsidRPr="00442F92">
        <w:rPr>
          <w:i/>
          <w:color w:val="0070C0"/>
        </w:rPr>
        <w:t>Server</w:t>
      </w:r>
      <w:r w:rsidRPr="00442F92">
        <w:rPr>
          <w:color w:val="0070C0"/>
        </w:rPr>
        <w:t xml:space="preserve"> </w:t>
      </w:r>
      <w:r>
        <w:t xml:space="preserve">erstellt. Die beiden darauffolgend verwendeten Funktionen </w:t>
      </w:r>
      <w:r w:rsidRPr="00442F92">
        <w:rPr>
          <w:i/>
          <w:color w:val="0070C0"/>
        </w:rPr>
        <w:t>connect</w:t>
      </w:r>
      <w:r w:rsidRPr="00442F92">
        <w:rPr>
          <w:color w:val="0070C0"/>
        </w:rPr>
        <w:t xml:space="preserve"> </w:t>
      </w:r>
      <w:r>
        <w:t xml:space="preserve">und </w:t>
      </w:r>
      <w:r w:rsidRPr="00442F92">
        <w:rPr>
          <w:i/>
          <w:color w:val="0070C0"/>
        </w:rPr>
        <w:t>run</w:t>
      </w:r>
      <w:r w:rsidRPr="00442F92">
        <w:rPr>
          <w:color w:val="0070C0"/>
        </w:rPr>
        <w:t xml:space="preserve"> </w:t>
      </w:r>
      <w:r w:rsidRPr="0065476F">
        <w:t>sind</w:t>
      </w:r>
      <w:r>
        <w:rPr>
          <w:color w:val="0070C0"/>
        </w:rPr>
        <w:t xml:space="preserve"> </w:t>
      </w:r>
      <w:r>
        <w:t xml:space="preserve">nur in der Basis-Klasse implementiert. Nebst dem Erzeugen der Server-Instanz wird in der </w:t>
      </w:r>
      <w:r w:rsidR="00320672">
        <w:t>Startdatei</w:t>
      </w:r>
      <w:r>
        <w:t xml:space="preserve"> ein Ctrl-Handler implementiert, welcher es ermöglicht den Server über die Tastenkombination Ctrl-C sauber herunterzufahren. Bei der Instanziierung des Servers muss angegeben werden, wie viele Player und Observer sich jeweils maximal gleichzeitig verbinden dürfen. Basierend auf der Player-Anzahl werden die jeweilige</w:t>
      </w:r>
      <w:r w:rsidR="00320672">
        <w:t>n</w:t>
      </w:r>
      <w:r>
        <w:t xml:space="preserve"> Start-Positionen und Orientierungen (ein Kreis bildend mit einem fixen Abstand zum Ursprung und darauf blickend) errechnet. Zusätzlich wird jeder Position ein fixer Model-Typ (</w:t>
      </w:r>
      <w:r w:rsidRPr="00442F92">
        <w:rPr>
          <w:i/>
          <w:color w:val="0070C0"/>
        </w:rPr>
        <w:t>VR_MODEL</w:t>
      </w:r>
      <w:r>
        <w:t xml:space="preserve">) zugewiesen. Aktuell ist die Verteilung der Modelle so, dass jeder gerade </w:t>
      </w:r>
      <w:r w:rsidR="00320672">
        <w:t>Startplatz</w:t>
      </w:r>
      <w:r>
        <w:t xml:space="preserve"> einem männlichen und jeder ungerade </w:t>
      </w:r>
      <w:r w:rsidR="00320672">
        <w:t>Startplatz</w:t>
      </w:r>
      <w:r>
        <w:t xml:space="preserve"> einem weiblichen Half-Life 2 Model entsprechen soll.</w:t>
      </w:r>
    </w:p>
    <w:p w:rsidR="0077278E" w:rsidRDefault="0077278E" w:rsidP="0077278E"/>
    <w:p w:rsidR="0077278E" w:rsidRPr="001E725F" w:rsidRDefault="0077278E" w:rsidP="0077278E">
      <w:pPr>
        <w:rPr>
          <w:b/>
        </w:rPr>
      </w:pPr>
      <w:r>
        <w:rPr>
          <w:b/>
        </w:rPr>
        <w:t>Connect</w:t>
      </w:r>
      <w:r w:rsidRPr="001E725F">
        <w:rPr>
          <w:b/>
        </w:rPr>
        <w:t>:</w:t>
      </w:r>
    </w:p>
    <w:p w:rsidR="0077278E" w:rsidRDefault="0077278E" w:rsidP="0077278E">
      <w:r>
        <w:t xml:space="preserve">Dieser Aufruf startet den Server, </w:t>
      </w:r>
      <w:r w:rsidR="00320672">
        <w:t>sodass</w:t>
      </w:r>
      <w:r>
        <w:t xml:space="preserve"> über die RakNet Funktionalitäten der Socket (IP und Port Kombination) reserviert wird.</w:t>
      </w:r>
    </w:p>
    <w:p w:rsidR="0077278E" w:rsidRDefault="0077278E" w:rsidP="0077278E"/>
    <w:p w:rsidR="0077278E" w:rsidRDefault="0077278E" w:rsidP="0077278E">
      <w:pPr>
        <w:rPr>
          <w:b/>
        </w:rPr>
      </w:pPr>
      <w:r>
        <w:rPr>
          <w:b/>
        </w:rPr>
        <w:t>Run:</w:t>
      </w:r>
    </w:p>
    <w:p w:rsidR="0077278E" w:rsidRDefault="0077278E" w:rsidP="0077278E">
      <w:r>
        <w:t xml:space="preserve">Bei diesem Aufruf startet der Server seine eigentliche Funktion. Dabei wird der Server </w:t>
      </w:r>
      <w:r w:rsidR="00320672">
        <w:t>immer, solange er nicht gestoppt wurde</w:t>
      </w:r>
      <w:r>
        <w:t xml:space="preserve"> (Ctrl-Handler), die nachfolgenden Schritte ausführen:</w:t>
      </w:r>
    </w:p>
    <w:p w:rsidR="0077278E" w:rsidRDefault="0077278E" w:rsidP="0077278E"/>
    <w:p w:rsidR="0077278E" w:rsidRDefault="00320672" w:rsidP="0077278E">
      <w:pPr>
        <w:pStyle w:val="Listenabsatz"/>
        <w:numPr>
          <w:ilvl w:val="0"/>
          <w:numId w:val="9"/>
        </w:numPr>
      </w:pPr>
      <w:r>
        <w:t>Startzeit</w:t>
      </w:r>
      <w:r w:rsidR="0077278E">
        <w:t xml:space="preserve"> ermitteln</w:t>
      </w:r>
    </w:p>
    <w:p w:rsidR="0077278E" w:rsidRDefault="0077278E" w:rsidP="0077278E">
      <w:pPr>
        <w:pStyle w:val="Listenabsatz"/>
        <w:numPr>
          <w:ilvl w:val="0"/>
          <w:numId w:val="9"/>
        </w:numPr>
      </w:pPr>
      <w:r>
        <w:t>Alle Pakete über die RakNet Library abrufen und jedes direkt abarbeiten</w:t>
      </w:r>
    </w:p>
    <w:p w:rsidR="0077278E" w:rsidRDefault="0077278E" w:rsidP="0077278E">
      <w:pPr>
        <w:pStyle w:val="Listenabsatz"/>
        <w:numPr>
          <w:ilvl w:val="0"/>
          <w:numId w:val="9"/>
        </w:numPr>
      </w:pPr>
      <w:r>
        <w:t xml:space="preserve">Die in der instanziierten Sub-Klasse implementierte </w:t>
      </w:r>
      <w:r w:rsidRPr="00442F92">
        <w:rPr>
          <w:i/>
          <w:color w:val="0070C0"/>
        </w:rPr>
        <w:t>simulate</w:t>
      </w:r>
      <w:r w:rsidRPr="00442F92">
        <w:rPr>
          <w:color w:val="0070C0"/>
        </w:rPr>
        <w:t xml:space="preserve"> </w:t>
      </w:r>
      <w:r>
        <w:t>Funktion ausführen</w:t>
      </w:r>
    </w:p>
    <w:p w:rsidR="0077278E" w:rsidRDefault="0077278E" w:rsidP="0077278E">
      <w:pPr>
        <w:pStyle w:val="Listenabsatz"/>
        <w:numPr>
          <w:ilvl w:val="0"/>
          <w:numId w:val="9"/>
        </w:numPr>
      </w:pPr>
      <w:r>
        <w:t>Allfällige Ping-Requests beantworten</w:t>
      </w:r>
    </w:p>
    <w:p w:rsidR="0077278E" w:rsidRDefault="0077278E" w:rsidP="0077278E">
      <w:pPr>
        <w:pStyle w:val="Listenabsatz"/>
        <w:numPr>
          <w:ilvl w:val="0"/>
          <w:numId w:val="9"/>
        </w:numPr>
      </w:pPr>
      <w:r>
        <w:t xml:space="preserve">Für konstante </w:t>
      </w:r>
      <w:r w:rsidR="00320672">
        <w:t>Tickrate</w:t>
      </w:r>
      <w:r>
        <w:t xml:space="preserve">: </w:t>
      </w:r>
      <w:r w:rsidRPr="00244633">
        <w:rPr>
          <w:i/>
        </w:rPr>
        <w:t>Tick-Rate - (</w:t>
      </w:r>
      <w:r w:rsidR="00320672" w:rsidRPr="00244633">
        <w:rPr>
          <w:i/>
        </w:rPr>
        <w:t>Endzeit</w:t>
      </w:r>
      <w:r w:rsidRPr="00244633">
        <w:rPr>
          <w:i/>
        </w:rPr>
        <w:t xml:space="preserve"> – </w:t>
      </w:r>
      <w:r w:rsidR="00320672" w:rsidRPr="00244633">
        <w:rPr>
          <w:i/>
        </w:rPr>
        <w:t>Startzeit</w:t>
      </w:r>
      <w:r w:rsidRPr="00244633">
        <w:rPr>
          <w:i/>
        </w:rPr>
        <w:t>)</w:t>
      </w:r>
      <w:r>
        <w:t xml:space="preserve"> warten</w:t>
      </w:r>
    </w:p>
    <w:p w:rsidR="0077278E" w:rsidRDefault="0077278E" w:rsidP="0077278E">
      <w:pPr>
        <w:pStyle w:val="Listenabsatz"/>
        <w:numPr>
          <w:ilvl w:val="0"/>
          <w:numId w:val="9"/>
        </w:numPr>
      </w:pPr>
      <w:r>
        <w:t>World-State an alle Clients versenden</w:t>
      </w:r>
    </w:p>
    <w:p w:rsidR="0077278E" w:rsidRDefault="0077278E" w:rsidP="0077278E"/>
    <w:p w:rsidR="0077278E" w:rsidRDefault="0077278E" w:rsidP="0077278E">
      <w:r>
        <w:t>Das Abarbeiten der empfangenen Pakete wird anhand der Message-ID im Paket unterschiedliche Funktionen ausführen.</w:t>
      </w:r>
    </w:p>
    <w:p w:rsidR="0077278E" w:rsidRDefault="0077278E" w:rsidP="0077278E"/>
    <w:p w:rsidR="0077278E" w:rsidRPr="001E725F" w:rsidRDefault="0077278E" w:rsidP="0077278E">
      <w:r>
        <w:t xml:space="preserve">Wird der Server gestoppt, fällt die Funktion aus dem oben beschriebenen Loop und fährt alle offenen Verbindungen über eine </w:t>
      </w:r>
      <w:r w:rsidRPr="00442F92">
        <w:rPr>
          <w:i/>
          <w:color w:val="0070C0"/>
        </w:rPr>
        <w:t>CloseConnection</w:t>
      </w:r>
      <w:r w:rsidRPr="00442F92">
        <w:rPr>
          <w:color w:val="0070C0"/>
        </w:rPr>
        <w:t xml:space="preserve"> </w:t>
      </w:r>
      <w:r>
        <w:t>Funktion von RakNet herunter.</w:t>
      </w:r>
    </w:p>
    <w:p w:rsidR="0077278E" w:rsidRDefault="0077278E" w:rsidP="0077278E">
      <w:pPr>
        <w:pStyle w:val="berschrift4"/>
      </w:pPr>
      <w:r>
        <w:t>Client-Connect / -</w:t>
      </w:r>
      <w:r w:rsidRPr="00B87DD2">
        <w:rPr>
          <w:lang w:val="en-US"/>
        </w:rPr>
        <w:t>Disconnect</w:t>
      </w:r>
    </w:p>
    <w:p w:rsidR="0077278E" w:rsidRDefault="0077278E" w:rsidP="0077278E">
      <w:r>
        <w:t>Obschon UDP als Protokoll Connection-Less ist (keine aktive Verbindung nötig), bietet RakNet die Möglichkeit Verbindungen aufzubauen und diese gezielt oder erzwungen über Timeouts auch wieder zu beenden. Dafür ist das Verhalten identisch, sprich wenn eine Verbindung wegen einem Timeout be</w:t>
      </w:r>
      <w:r w:rsidR="00320672">
        <w:t>endet wird, simuliert RakNet den</w:t>
      </w:r>
      <w:r>
        <w:t xml:space="preserve"> Empfang eines Disconnect Pakets.</w:t>
      </w:r>
    </w:p>
    <w:p w:rsidR="0077278E" w:rsidRDefault="0077278E" w:rsidP="0077278E"/>
    <w:p w:rsidR="0077278E" w:rsidRDefault="0077278E" w:rsidP="0077278E">
      <w:r>
        <w:t xml:space="preserve">Beim Verbindungsaufbau sendet der Client ein </w:t>
      </w:r>
      <w:r w:rsidRPr="008E31BA">
        <w:rPr>
          <w:i/>
          <w:color w:val="0070C0"/>
        </w:rPr>
        <w:t>ConnectingQuestion</w:t>
      </w:r>
      <w:r w:rsidRPr="008E31BA">
        <w:rPr>
          <w:color w:val="0070C0"/>
        </w:rPr>
        <w:t xml:space="preserve"> </w:t>
      </w:r>
      <w:r>
        <w:t xml:space="preserve">Paket an den Server. In diesem Paket ist der Typ des Clients als </w:t>
      </w:r>
      <w:r w:rsidRPr="00442F92">
        <w:rPr>
          <w:i/>
          <w:color w:val="0070C0"/>
        </w:rPr>
        <w:t>VR_CLIENT_TYPE</w:t>
      </w:r>
      <w:r w:rsidRPr="00442F92">
        <w:rPr>
          <w:color w:val="0070C0"/>
        </w:rPr>
        <w:t xml:space="preserve"> </w:t>
      </w:r>
      <w:r>
        <w:t xml:space="preserve">enthalten. Bei der Initialisierung des Servers wurde spezifiziert, wie viele Player und Observer maximal gleichzeitig verbunden sein können. In der </w:t>
      </w:r>
      <w:r w:rsidRPr="00442F92">
        <w:rPr>
          <w:i/>
          <w:color w:val="0070C0"/>
        </w:rPr>
        <w:t>requestStartAddress</w:t>
      </w:r>
      <w:r w:rsidRPr="00442F92">
        <w:rPr>
          <w:color w:val="0070C0"/>
        </w:rPr>
        <w:t xml:space="preserve"> </w:t>
      </w:r>
      <w:r>
        <w:t xml:space="preserve">Methode wird auf dem Server die Anfrage des Clients bearbeitet. Ist die maximale Anzahl Player oder Observer bereits erreicht, wird die Verbindung zum Client über die RakNet Funktionalität automatisch wieder geschlossen. Meldet sich ein neuer Player, wird diesem der nächste freie </w:t>
      </w:r>
      <w:r w:rsidR="00320672">
        <w:t>Startplatz</w:t>
      </w:r>
      <w:r>
        <w:t xml:space="preserve"> zugewiesen. Dieser zugewiesen</w:t>
      </w:r>
      <w:r w:rsidR="00320672">
        <w:t>e</w:t>
      </w:r>
      <w:r>
        <w:t xml:space="preserve"> Platz wird nebst allen </w:t>
      </w:r>
      <w:r w:rsidR="00320672">
        <w:t>Startpositionen</w:t>
      </w:r>
      <w:r>
        <w:t>, -Rotationen und dem pro Platz zugewiesene</w:t>
      </w:r>
      <w:r w:rsidR="00320672">
        <w:t>n</w:t>
      </w:r>
      <w:r>
        <w:t xml:space="preserve"> Model in einem </w:t>
      </w:r>
      <w:r w:rsidRPr="00442F92">
        <w:rPr>
          <w:i/>
          <w:color w:val="0070C0"/>
        </w:rPr>
        <w:t>ConnectingAnswer</w:t>
      </w:r>
      <w:r w:rsidRPr="00442F92">
        <w:rPr>
          <w:color w:val="0070C0"/>
        </w:rPr>
        <w:t xml:space="preserve"> </w:t>
      </w:r>
      <w:r>
        <w:t xml:space="preserve">Paket dem Client zugesandt. Zusätzlich wird dem Client für das Erstellen der korrekten Szene der Game-Type im Paket </w:t>
      </w:r>
      <w:r>
        <w:lastRenderedPageBreak/>
        <w:t xml:space="preserve">angegeben. Handelt es sich beim verbindungs-aufbauenden Client um einem Observer, werden dieselben Informationen wie beim Player gesendet. Einzig eine </w:t>
      </w:r>
      <w:r w:rsidR="00320672">
        <w:t>Startposition</w:t>
      </w:r>
      <w:r>
        <w:t xml:space="preserve"> muss dem Observer nicht übermittelt werden, und wird daher auf einem Default-Wert „-1“ gesetzt. </w:t>
      </w:r>
      <w:r w:rsidR="00320672">
        <w:t>Nachdem das Antwortpaket versendet wurde,</w:t>
      </w:r>
      <w:r>
        <w:t xml:space="preserve"> muss auf dem Server vermerkt werden, dass der neue Client von jetzt an nach jedem Loop den Welt-Zustand zugesandt werden soll.</w:t>
      </w:r>
    </w:p>
    <w:p w:rsidR="0077278E" w:rsidRDefault="0077278E" w:rsidP="0077278E"/>
    <w:p w:rsidR="0077278E" w:rsidRDefault="0077278E" w:rsidP="0077278E">
      <w:r>
        <w:t xml:space="preserve">Wie bereist beschrieben, handelt es sich beim Schliessen einer Verbindung immer um den Erhalt eines Disconnet-Pakets. Dabei muss neben der Freigabe des </w:t>
      </w:r>
      <w:r w:rsidR="00320672">
        <w:t>Startplatzes</w:t>
      </w:r>
      <w:r>
        <w:t xml:space="preserve"> bei einem Player, einzig noch vermerkt werden, dass dem Client keine Welt-Zustände mehr zugesendet werden müssen. Dabei bekommt automatisch auch wieder ein weiterer Observer die Möglichkeit sich zu verbinden.</w:t>
      </w:r>
    </w:p>
    <w:p w:rsidR="0077278E" w:rsidRDefault="0077278E" w:rsidP="0077278E">
      <w:pPr>
        <w:pStyle w:val="berschrift4"/>
      </w:pPr>
      <w:r>
        <w:t>Daten Empfang / Ping-Requests</w:t>
      </w:r>
    </w:p>
    <w:p w:rsidR="0077278E" w:rsidRDefault="0077278E" w:rsidP="0077278E">
      <w:r>
        <w:t xml:space="preserve">Der Daten-Empfang eines Players ist sehr simple. Pro Player-Platz im virtuellen Raum wird vermerkt ob Skelett-Daten vorhanden sind oder nicht. Falls nicht, werden diese beim Empfangen gesetzt, ansonsten überschrieben, sodass immer nur die aktuellsten Daten pro Player-Platz auf dem Server gespeichert werden. Nebst den Skelett Daten werden die effektiven </w:t>
      </w:r>
      <w:r w:rsidR="00320672">
        <w:t>Handpositionen</w:t>
      </w:r>
      <w:r>
        <w:t xml:space="preserve"> pro Player für Interaktionen innerhalb der Game Implementationen gespeichert.</w:t>
      </w:r>
    </w:p>
    <w:p w:rsidR="0077278E" w:rsidRDefault="0077278E" w:rsidP="0077278E"/>
    <w:p w:rsidR="0077278E" w:rsidRPr="000C2693" w:rsidRDefault="0077278E" w:rsidP="0077278E">
      <w:r>
        <w:t>Zusätzlich zu Daten-Pake</w:t>
      </w:r>
      <w:r w:rsidR="00320672">
        <w:t>te kann dem Server auch ein Ping</w:t>
      </w:r>
      <w:r>
        <w:t xml:space="preserve">-Paket gesendet werden. Dieses Paket beinhaltet keinen Inhalt. Beim Abarbeiten wird lediglich vermerkt, welcher Client eine Ping-Anforderung gestellt hat. Diesen Clients wird vor dem Warten für die konstante </w:t>
      </w:r>
      <w:r w:rsidR="00320672">
        <w:t>Tickrate</w:t>
      </w:r>
      <w:r>
        <w:t xml:space="preserve"> ein gleichermassen leeres Ping-Paket zurückgesendet. Diese Pakete wurden für die Performance- und Latenz-Tests verwendet.</w:t>
      </w:r>
    </w:p>
    <w:p w:rsidR="0077278E" w:rsidRDefault="0077278E" w:rsidP="0077278E">
      <w:pPr>
        <w:pStyle w:val="berschrift4"/>
      </w:pPr>
      <w:r>
        <w:t>Simulation / World-State Versand</w:t>
      </w:r>
    </w:p>
    <w:p w:rsidR="0077278E" w:rsidRDefault="0077278E" w:rsidP="0077278E">
      <w:r>
        <w:t>Für die Simulatio</w:t>
      </w:r>
      <w:r w:rsidR="00320672">
        <w:t>n von Veränderungen an der Welt</w:t>
      </w:r>
      <w:r>
        <w:t xml:space="preserve"> wird die virtuelle </w:t>
      </w:r>
      <w:r w:rsidRPr="00442F92">
        <w:rPr>
          <w:i/>
          <w:color w:val="0070C0"/>
        </w:rPr>
        <w:t>simulate</w:t>
      </w:r>
      <w:r w:rsidR="00320672">
        <w:t xml:space="preserve"> Funktion auf dem</w:t>
      </w:r>
      <w:r>
        <w:t xml:space="preserve"> Server ausgeführt. Dadurch kann jede Game Implementation seine eigene Änderungs-Funktion implementieren. Die Funktion der Basis-Klasse muss keine Änderung durchführen, da sich neben den Player nichts Weiteres im Raum befindet, was verändert werden könnte. Die Veränderung der Player (Position des gesamten Skelett</w:t>
      </w:r>
      <w:r w:rsidR="00C866FA">
        <w:t>e</w:t>
      </w:r>
      <w:r>
        <w:t>s, sowie der einzelnen Gelenke) wird durch das Abarbeiten der Client-Daten bereits durchgeführt.</w:t>
      </w:r>
    </w:p>
    <w:p w:rsidR="0077278E" w:rsidRDefault="0077278E" w:rsidP="0077278E"/>
    <w:p w:rsidR="0077278E" w:rsidRPr="002C34DE" w:rsidRDefault="0077278E" w:rsidP="0077278E">
      <w:r>
        <w:t xml:space="preserve">Dadurch, dass der Welt-Zustand nur durch jede Game Implementation selbst bekannt ist und manipuliert wird, muss die Ermittlung des World-States für das Versenden an alle Player und Observer ebenfalls an die jeweiligen Server Sub-Klassen delegiert werden. Dabei wird die virtuelle Funktion </w:t>
      </w:r>
      <w:r w:rsidRPr="00442F92">
        <w:rPr>
          <w:i/>
          <w:color w:val="0070C0"/>
        </w:rPr>
        <w:t>getWorldState</w:t>
      </w:r>
      <w:r w:rsidRPr="00442F92">
        <w:rPr>
          <w:color w:val="0070C0"/>
        </w:rPr>
        <w:t xml:space="preserve"> </w:t>
      </w:r>
      <w:r>
        <w:t xml:space="preserve">aufgerufen. Diese Funktion wird einen Zeiger auf ein </w:t>
      </w:r>
      <w:r w:rsidRPr="00442F92">
        <w:rPr>
          <w:i/>
          <w:color w:val="0070C0"/>
        </w:rPr>
        <w:t>WorldState</w:t>
      </w:r>
      <w:r w:rsidRPr="00442F92">
        <w:rPr>
          <w:color w:val="0070C0"/>
        </w:rPr>
        <w:t xml:space="preserve"> </w:t>
      </w:r>
      <w:r>
        <w:t>Klasse zurückgeben. Dieses Paket wird dann noch zusätzlich mit allen aktuellen Skelett-Informationen ausgestattet (pro Player). Danach wird das Paket allen verbunden</w:t>
      </w:r>
      <w:r w:rsidR="00320672">
        <w:t>en</w:t>
      </w:r>
      <w:r>
        <w:t xml:space="preserve"> Clients über die im Abschnitt </w:t>
      </w:r>
      <w:r>
        <w:fldChar w:fldCharType="begin"/>
      </w:r>
      <w:r>
        <w:instrText xml:space="preserve"> REF _Ref389234778 \r \h </w:instrText>
      </w:r>
      <w:r>
        <w:fldChar w:fldCharType="separate"/>
      </w:r>
      <w:r w:rsidR="001E2A8D">
        <w:t>4.3.2.1</w:t>
      </w:r>
      <w:r>
        <w:fldChar w:fldCharType="end"/>
      </w:r>
      <w:r>
        <w:t xml:space="preserve"> </w:t>
      </w:r>
      <w:r>
        <w:fldChar w:fldCharType="begin"/>
      </w:r>
      <w:r>
        <w:instrText xml:space="preserve"> REF _Ref389234778 \h </w:instrText>
      </w:r>
      <w:r>
        <w:fldChar w:fldCharType="separate"/>
      </w:r>
      <w:r w:rsidR="001E2A8D">
        <w:t>Netzwerk – Klassen</w:t>
      </w:r>
      <w:r>
        <w:fldChar w:fldCharType="end"/>
      </w:r>
      <w:r>
        <w:t xml:space="preserve"> beschrieben </w:t>
      </w:r>
      <w:r w:rsidRPr="00FE064F">
        <w:rPr>
          <w:i/>
          <w:color w:val="0070C0"/>
        </w:rPr>
        <w:t>BitStream</w:t>
      </w:r>
      <w:r w:rsidRPr="00FE064F">
        <w:rPr>
          <w:color w:val="0070C0"/>
        </w:rPr>
        <w:t xml:space="preserve"> </w:t>
      </w:r>
      <w:r>
        <w:t>Klasse und RakNet Funktionalitäten versendet.</w:t>
      </w:r>
    </w:p>
    <w:p w:rsidR="0077278E" w:rsidRDefault="0077278E" w:rsidP="0077278E">
      <w:pPr>
        <w:pStyle w:val="berschrift3"/>
      </w:pPr>
      <w:bookmarkStart w:id="156" w:name="_Toc389637661"/>
      <w:bookmarkStart w:id="157" w:name="_Toc389732678"/>
      <w:bookmarkStart w:id="158" w:name="_Toc389920788"/>
      <w:bookmarkStart w:id="159" w:name="_Ref390336783"/>
      <w:bookmarkStart w:id="160" w:name="_Ref390336824"/>
      <w:bookmarkStart w:id="161" w:name="_Toc390965997"/>
      <w:r>
        <w:t>Netzwerk Test-Client</w:t>
      </w:r>
      <w:bookmarkEnd w:id="156"/>
      <w:bookmarkEnd w:id="157"/>
      <w:bookmarkEnd w:id="158"/>
      <w:bookmarkEnd w:id="159"/>
      <w:bookmarkEnd w:id="160"/>
      <w:bookmarkEnd w:id="161"/>
    </w:p>
    <w:p w:rsidR="0077278E" w:rsidRDefault="0077278E" w:rsidP="0077278E">
      <w:r>
        <w:t xml:space="preserve">Um die grundsätzliche Netzwerk-Kommunikation verifizieren zu können, wurde in einem ersten Schritt ein einfacher Netzwerk-Test-Client erstellt. Beim Projekt </w:t>
      </w:r>
      <w:r w:rsidRPr="00442F92">
        <w:rPr>
          <w:i/>
          <w:color w:val="0070C0"/>
        </w:rPr>
        <w:t>ch14_VirtualRoomTestClient</w:t>
      </w:r>
      <w:r>
        <w:t xml:space="preserve"> handelt es sich wie beim Server um eine reine Konsolen-Applikation. Diese Anwendung verwendet die im finalen Client implementierte Klasse </w:t>
      </w:r>
      <w:r w:rsidRPr="00442F92">
        <w:rPr>
          <w:i/>
          <w:color w:val="0070C0"/>
        </w:rPr>
        <w:t>NetworkClient</w:t>
      </w:r>
      <w:r>
        <w:t>.</w:t>
      </w:r>
    </w:p>
    <w:p w:rsidR="0077278E" w:rsidRDefault="0077278E" w:rsidP="0077278E"/>
    <w:p w:rsidR="0077278E" w:rsidRDefault="0077278E" w:rsidP="0077278E">
      <w:pPr>
        <w:keepNext/>
      </w:pPr>
      <w:r w:rsidRPr="001B40FC">
        <w:rPr>
          <w:noProof/>
          <w:lang w:eastAsia="de-CH"/>
        </w:rPr>
        <w:lastRenderedPageBreak/>
        <w:drawing>
          <wp:inline distT="0" distB="0" distL="0" distR="0" wp14:anchorId="72D1645E" wp14:editId="66044DBA">
            <wp:extent cx="2730072" cy="22700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4504" cy="2282014"/>
                    </a:xfrm>
                    <a:prstGeom prst="rect">
                      <a:avLst/>
                    </a:prstGeom>
                    <a:noFill/>
                    <a:ln>
                      <a:noFill/>
                    </a:ln>
                  </pic:spPr>
                </pic:pic>
              </a:graphicData>
            </a:graphic>
          </wp:inline>
        </w:drawing>
      </w:r>
    </w:p>
    <w:p w:rsidR="0077278E" w:rsidRDefault="0077278E" w:rsidP="0077278E">
      <w:pPr>
        <w:pStyle w:val="Beschriftung"/>
      </w:pPr>
      <w:bookmarkStart w:id="162" w:name="_Toc389737733"/>
      <w:bookmarkStart w:id="163" w:name="_Toc389934489"/>
      <w:bookmarkStart w:id="164" w:name="_Toc390964723"/>
      <w:r>
        <w:t xml:space="preserve">Abbildung </w:t>
      </w:r>
      <w:fldSimple w:instr=" SEQ Abbildung \* ARABIC ">
        <w:r w:rsidR="001E2A8D">
          <w:rPr>
            <w:noProof/>
          </w:rPr>
          <w:t>23</w:t>
        </w:r>
      </w:fldSimple>
      <w:r>
        <w:t>: NetworkClient Klasse</w:t>
      </w:r>
      <w:bookmarkEnd w:id="162"/>
      <w:bookmarkEnd w:id="163"/>
      <w:bookmarkEnd w:id="164"/>
    </w:p>
    <w:p w:rsidR="0077278E" w:rsidRDefault="0077278E" w:rsidP="0077278E">
      <w:r>
        <w:t xml:space="preserve">In der oben beschriebenen Klasse befinden sich alle benötigten Funktionen für den Aufbau der RakNet Verbindung (Methode </w:t>
      </w:r>
      <w:r w:rsidRPr="00442F92">
        <w:rPr>
          <w:i/>
          <w:color w:val="0070C0"/>
        </w:rPr>
        <w:t>connect</w:t>
      </w:r>
      <w:r w:rsidRPr="00442F92">
        <w:rPr>
          <w:color w:val="0070C0"/>
        </w:rPr>
        <w:t xml:space="preserve"> </w:t>
      </w:r>
      <w:r>
        <w:t xml:space="preserve">und </w:t>
      </w:r>
      <w:r w:rsidRPr="00442F92">
        <w:rPr>
          <w:i/>
          <w:color w:val="0070C0"/>
        </w:rPr>
        <w:t>waitForConnect</w:t>
      </w:r>
      <w:r>
        <w:t>), die konkrete Anfrage mit dem eigenen Client-Typ (</w:t>
      </w:r>
      <w:r w:rsidRPr="00442F92">
        <w:rPr>
          <w:i/>
          <w:color w:val="0070C0"/>
        </w:rPr>
        <w:t>sendConnectingQuestion</w:t>
      </w:r>
      <w:r w:rsidRPr="00442F92">
        <w:rPr>
          <w:color w:val="0070C0"/>
        </w:rPr>
        <w:t xml:space="preserve"> </w:t>
      </w:r>
      <w:r>
        <w:t xml:space="preserve">und </w:t>
      </w:r>
      <w:r w:rsidRPr="00442F92">
        <w:rPr>
          <w:i/>
          <w:color w:val="0070C0"/>
        </w:rPr>
        <w:t>waitForConnectingAnswer</w:t>
      </w:r>
      <w:r>
        <w:t>), das Senden der Client-Daten an den Server (</w:t>
      </w:r>
      <w:r w:rsidRPr="00442F92">
        <w:rPr>
          <w:i/>
          <w:color w:val="0070C0"/>
        </w:rPr>
        <w:t>sendClientData</w:t>
      </w:r>
      <w:r>
        <w:t>), das Empfangen des Welt-Zustands (</w:t>
      </w:r>
      <w:r w:rsidRPr="00442F92">
        <w:rPr>
          <w:i/>
          <w:color w:val="0070C0"/>
        </w:rPr>
        <w:t>receiveServerData</w:t>
      </w:r>
      <w:r>
        <w:t xml:space="preserve">) und weitere </w:t>
      </w:r>
      <w:r w:rsidR="00320672">
        <w:t>Hilfsfunktionen</w:t>
      </w:r>
      <w:r>
        <w:t xml:space="preserve"> für die Messungen von Latenzzeiten (Pings und Zeitpunkt / Anzahl erhaltene Daten-Pakete).</w:t>
      </w:r>
    </w:p>
    <w:p w:rsidR="0077278E" w:rsidRDefault="0077278E" w:rsidP="0077278E"/>
    <w:p w:rsidR="0077278E" w:rsidRPr="001B40FC" w:rsidRDefault="0077278E" w:rsidP="0077278E">
      <w:r>
        <w:t>Da der Test-Client keine effektive</w:t>
      </w:r>
      <w:r w:rsidR="00320672">
        <w:t>n</w:t>
      </w:r>
      <w:r>
        <w:t xml:space="preserve"> Daten von der Kinect und, oder Rift</w:t>
      </w:r>
      <w:r w:rsidR="00320672">
        <w:t xml:space="preserve"> erhält, werden Default Skelett</w:t>
      </w:r>
      <w:r>
        <w:t xml:space="preserve">-Daten an den Server geschickt. Um eine gewisse Auslastung der Konsolen-Applikation zu simulieren, wird am Ende jedes Loops ein </w:t>
      </w:r>
      <w:r w:rsidRPr="00442F92">
        <w:rPr>
          <w:i/>
          <w:color w:val="0070C0"/>
        </w:rPr>
        <w:t>Sleep</w:t>
      </w:r>
      <w:r w:rsidRPr="00442F92">
        <w:rPr>
          <w:color w:val="0070C0"/>
        </w:rPr>
        <w:t xml:space="preserve"> </w:t>
      </w:r>
      <w:r>
        <w:t>aufgerufen. Wird die Verbindung geschlossen (Timeout oder bedingt durch den Server), wird die Konsolen-Applikation automatisch beendet.</w:t>
      </w:r>
    </w:p>
    <w:p w:rsidR="0077278E" w:rsidRDefault="0077278E" w:rsidP="0077278E">
      <w:pPr>
        <w:pStyle w:val="berschrift3"/>
      </w:pPr>
      <w:bookmarkStart w:id="165" w:name="_Toc389637662"/>
      <w:bookmarkStart w:id="166" w:name="_Toc389732679"/>
      <w:bookmarkStart w:id="167" w:name="_Toc389920789"/>
      <w:bookmarkStart w:id="168" w:name="_Toc390965998"/>
      <w:r>
        <w:t>Virtual Room Client</w:t>
      </w:r>
      <w:bookmarkEnd w:id="165"/>
      <w:bookmarkEnd w:id="166"/>
      <w:bookmarkEnd w:id="167"/>
      <w:bookmarkEnd w:id="168"/>
    </w:p>
    <w:p w:rsidR="0077278E" w:rsidRDefault="0077278E" w:rsidP="0077278E">
      <w:r>
        <w:t xml:space="preserve">Wie </w:t>
      </w:r>
      <w:r w:rsidR="00B156A4">
        <w:t>bereits</w:t>
      </w:r>
      <w:r>
        <w:t xml:space="preserve"> unterer </w:t>
      </w:r>
      <w:r>
        <w:fldChar w:fldCharType="begin"/>
      </w:r>
      <w:r>
        <w:instrText xml:space="preserve"> REF _Ref389661010 \r \h </w:instrText>
      </w:r>
      <w:r>
        <w:fldChar w:fldCharType="separate"/>
      </w:r>
      <w:r w:rsidR="001E2A8D">
        <w:t>4.1</w:t>
      </w:r>
      <w:r>
        <w:fldChar w:fldCharType="end"/>
      </w:r>
      <w:r>
        <w:t xml:space="preserve"> (</w:t>
      </w:r>
      <w:r>
        <w:fldChar w:fldCharType="begin"/>
      </w:r>
      <w:r>
        <w:instrText xml:space="preserve"> REF _Ref389661023 \h </w:instrText>
      </w:r>
      <w:r>
        <w:fldChar w:fldCharType="separate"/>
      </w:r>
      <w:r w:rsidR="001E2A8D">
        <w:t>Anpassungen SLProject</w:t>
      </w:r>
      <w:r>
        <w:fldChar w:fldCharType="end"/>
      </w:r>
      <w:r>
        <w:t xml:space="preserve">) beschrieben, setzt das Projekt </w:t>
      </w:r>
      <w:r w:rsidRPr="00E7785E">
        <w:rPr>
          <w:i/>
          <w:color w:val="0070C0"/>
        </w:rPr>
        <w:t>ch14_VirtualRoom</w:t>
      </w:r>
      <w:r>
        <w:t xml:space="preserve"> auf das SLProject als Framework. Konkret bedeutet dies, dass die beiden Funktionen </w:t>
      </w:r>
      <w:r w:rsidRPr="00345723">
        <w:rPr>
          <w:i/>
          <w:color w:val="0070C0"/>
        </w:rPr>
        <w:t>SLScene::onLoad</w:t>
      </w:r>
      <w:r>
        <w:t xml:space="preserve"> und </w:t>
      </w:r>
      <w:r w:rsidRPr="00345723">
        <w:rPr>
          <w:i/>
          <w:color w:val="0070C0"/>
        </w:rPr>
        <w:t>getSceneView</w:t>
      </w:r>
      <w:r w:rsidRPr="00345723">
        <w:rPr>
          <w:color w:val="0070C0"/>
        </w:rPr>
        <w:t xml:space="preserve"> </w:t>
      </w:r>
      <w:r>
        <w:t>implementiert werden müssen.</w:t>
      </w:r>
    </w:p>
    <w:p w:rsidR="0077278E" w:rsidRDefault="0077278E" w:rsidP="0077278E"/>
    <w:p w:rsidR="0077278E" w:rsidRDefault="0077278E" w:rsidP="0077278E">
      <w:r w:rsidRPr="003A6083">
        <w:rPr>
          <w:b/>
        </w:rPr>
        <w:t>SLScene::onLoad</w:t>
      </w:r>
      <w:r>
        <w:rPr>
          <w:b/>
        </w:rPr>
        <w:t>:</w:t>
      </w:r>
    </w:p>
    <w:p w:rsidR="0077278E" w:rsidRDefault="0077278E" w:rsidP="0077278E">
      <w:r>
        <w:t xml:space="preserve">Die Funktion ist in der Datei </w:t>
      </w:r>
      <w:r w:rsidRPr="00C66282">
        <w:rPr>
          <w:i/>
          <w:color w:val="0070C0"/>
        </w:rPr>
        <w:t xml:space="preserve">SLSceen_onLoad.cpp </w:t>
      </w:r>
      <w:r>
        <w:t>implementiert. Sie erstellt den eigentlichen Ra</w:t>
      </w:r>
      <w:r w:rsidR="000B3B0B">
        <w:t xml:space="preserve">um, welcher unabhängig des Game-Implementation </w:t>
      </w:r>
      <w:r>
        <w:t xml:space="preserve">Inhaltes oder der Personen immer dasselbe Erscheinungsbild garantieren soll. Dafür wurden vier Wände und eine Decke mit ein und derselben Textur, einen Boden mit einer anderen </w:t>
      </w:r>
      <w:r w:rsidR="000B3B0B">
        <w:t>Textur sowie</w:t>
      </w:r>
      <w:r>
        <w:t xml:space="preserve"> zwei entfernte Lichtquellen in die Scene gesetzt.</w:t>
      </w:r>
    </w:p>
    <w:p w:rsidR="0077278E" w:rsidRDefault="0077278E" w:rsidP="0077278E"/>
    <w:p w:rsidR="0077278E" w:rsidRDefault="0077278E" w:rsidP="0077278E">
      <w:pPr>
        <w:keepNext/>
      </w:pPr>
      <w:r w:rsidRPr="00091334">
        <w:rPr>
          <w:noProof/>
          <w:lang w:eastAsia="de-CH"/>
        </w:rPr>
        <w:drawing>
          <wp:inline distT="0" distB="0" distL="0" distR="0" wp14:anchorId="4E26C1D8" wp14:editId="3FE75D2D">
            <wp:extent cx="2551368" cy="1845815"/>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20000"/>
                              </a14:imgEffect>
                            </a14:imgLayer>
                          </a14:imgProps>
                        </a:ext>
                      </a:extLst>
                    </a:blip>
                    <a:stretch>
                      <a:fillRect/>
                    </a:stretch>
                  </pic:blipFill>
                  <pic:spPr>
                    <a:xfrm>
                      <a:off x="0" y="0"/>
                      <a:ext cx="2599602" cy="1880711"/>
                    </a:xfrm>
                    <a:prstGeom prst="rect">
                      <a:avLst/>
                    </a:prstGeom>
                  </pic:spPr>
                </pic:pic>
              </a:graphicData>
            </a:graphic>
          </wp:inline>
        </w:drawing>
      </w:r>
    </w:p>
    <w:p w:rsidR="0077278E" w:rsidRDefault="0077278E" w:rsidP="0077278E">
      <w:pPr>
        <w:pStyle w:val="Beschriftung"/>
      </w:pPr>
      <w:bookmarkStart w:id="169" w:name="_Toc389737734"/>
      <w:bookmarkStart w:id="170" w:name="_Toc389934490"/>
      <w:bookmarkStart w:id="171" w:name="_Toc390964724"/>
      <w:r>
        <w:t xml:space="preserve">Abbildung </w:t>
      </w:r>
      <w:fldSimple w:instr=" SEQ Abbildung \* ARABIC ">
        <w:r w:rsidR="001E2A8D">
          <w:rPr>
            <w:noProof/>
          </w:rPr>
          <w:t>24</w:t>
        </w:r>
      </w:fldSimple>
      <w:r>
        <w:t>: SLScene::onLoad - Leerer Raum</w:t>
      </w:r>
      <w:bookmarkEnd w:id="169"/>
      <w:bookmarkEnd w:id="170"/>
      <w:bookmarkEnd w:id="171"/>
    </w:p>
    <w:p w:rsidR="009F0975" w:rsidRDefault="009F0975">
      <w:pPr>
        <w:spacing w:line="240" w:lineRule="auto"/>
        <w:rPr>
          <w:b/>
        </w:rPr>
      </w:pPr>
      <w:r>
        <w:rPr>
          <w:b/>
        </w:rPr>
        <w:br w:type="page"/>
      </w:r>
    </w:p>
    <w:p w:rsidR="0077278E" w:rsidRDefault="0077278E" w:rsidP="0077278E">
      <w:r w:rsidRPr="003A6083">
        <w:rPr>
          <w:b/>
        </w:rPr>
        <w:lastRenderedPageBreak/>
        <w:t>getSceneView:</w:t>
      </w:r>
    </w:p>
    <w:p w:rsidR="0077278E" w:rsidRDefault="0077278E" w:rsidP="0077278E">
      <w:r>
        <w:t xml:space="preserve">Die zweite zu implementierende Funktion soll einen Pointer auf eine </w:t>
      </w:r>
      <w:r w:rsidRPr="007202CE">
        <w:rPr>
          <w:i/>
          <w:color w:val="0070C0"/>
        </w:rPr>
        <w:t>SLSceneView</w:t>
      </w:r>
      <w:r w:rsidRPr="007202CE">
        <w:rPr>
          <w:color w:val="0070C0"/>
        </w:rPr>
        <w:t xml:space="preserve"> </w:t>
      </w:r>
      <w:r>
        <w:t xml:space="preserve">Instanz zurückgeben. Durch die konkrete Verwendung der drei Funktionen </w:t>
      </w:r>
      <w:r w:rsidRPr="00345723">
        <w:rPr>
          <w:i/>
          <w:color w:val="0070C0"/>
        </w:rPr>
        <w:t>onStartup</w:t>
      </w:r>
      <w:r>
        <w:t xml:space="preserve">, </w:t>
      </w:r>
      <w:r w:rsidRPr="00345723">
        <w:rPr>
          <w:i/>
          <w:color w:val="0070C0"/>
        </w:rPr>
        <w:t>postSceneLoad</w:t>
      </w:r>
      <w:r>
        <w:t xml:space="preserve"> und </w:t>
      </w:r>
      <w:r w:rsidRPr="00345723">
        <w:rPr>
          <w:i/>
          <w:color w:val="0070C0"/>
        </w:rPr>
        <w:t>preDraw</w:t>
      </w:r>
      <w:r>
        <w:t xml:space="preserve"> wurde eine eigene Klasse </w:t>
      </w:r>
      <w:r w:rsidRPr="00345723">
        <w:rPr>
          <w:i/>
          <w:color w:val="0070C0"/>
        </w:rPr>
        <w:t>VRSceneView</w:t>
      </w:r>
      <w:r w:rsidRPr="00345723">
        <w:rPr>
          <w:color w:val="0070C0"/>
        </w:rPr>
        <w:t xml:space="preserve"> </w:t>
      </w:r>
      <w:r>
        <w:t>erstellt. Ein Pointer auf eine Instanz von dieser Klasse wird zurückgegeben.</w:t>
      </w:r>
    </w:p>
    <w:p w:rsidR="0077278E" w:rsidRDefault="0077278E" w:rsidP="0077278E"/>
    <w:p w:rsidR="0077278E" w:rsidRDefault="0077278E" w:rsidP="0077278E">
      <w:pPr>
        <w:keepNext/>
      </w:pPr>
      <w:r w:rsidRPr="0047764F">
        <w:rPr>
          <w:noProof/>
          <w:lang w:eastAsia="de-CH"/>
        </w:rPr>
        <w:drawing>
          <wp:inline distT="0" distB="0" distL="0" distR="0" wp14:anchorId="29EE5BCB" wp14:editId="3844496C">
            <wp:extent cx="6011545" cy="304766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1545" cy="3047663"/>
                    </a:xfrm>
                    <a:prstGeom prst="rect">
                      <a:avLst/>
                    </a:prstGeom>
                    <a:noFill/>
                    <a:ln>
                      <a:noFill/>
                    </a:ln>
                  </pic:spPr>
                </pic:pic>
              </a:graphicData>
            </a:graphic>
          </wp:inline>
        </w:drawing>
      </w:r>
    </w:p>
    <w:p w:rsidR="0077278E" w:rsidRDefault="0077278E" w:rsidP="0077278E">
      <w:pPr>
        <w:pStyle w:val="Beschriftung"/>
      </w:pPr>
      <w:bookmarkStart w:id="172" w:name="_Toc389737735"/>
      <w:bookmarkStart w:id="173" w:name="_Toc389934491"/>
      <w:bookmarkStart w:id="174" w:name="_Toc390964725"/>
      <w:r>
        <w:t xml:space="preserve">Abbildung </w:t>
      </w:r>
      <w:fldSimple w:instr=" SEQ Abbildung \* ARABIC ">
        <w:r w:rsidR="001E2A8D">
          <w:rPr>
            <w:noProof/>
          </w:rPr>
          <w:t>25</w:t>
        </w:r>
      </w:fldSimple>
      <w:r>
        <w:t>: VRSceneView Klasse</w:t>
      </w:r>
      <w:bookmarkEnd w:id="172"/>
      <w:bookmarkEnd w:id="173"/>
      <w:bookmarkEnd w:id="174"/>
    </w:p>
    <w:p w:rsidR="0077278E" w:rsidRDefault="0077278E" w:rsidP="0077278E">
      <w:r>
        <w:t xml:space="preserve">Wie aus der obigen Abbildung ersichtlich, besitzt die </w:t>
      </w:r>
      <w:r w:rsidRPr="00A512BD">
        <w:rPr>
          <w:i/>
          <w:color w:val="0070C0"/>
        </w:rPr>
        <w:t>VRSceneView</w:t>
      </w:r>
      <w:r w:rsidRPr="00A512BD">
        <w:rPr>
          <w:color w:val="0070C0"/>
        </w:rPr>
        <w:t xml:space="preserve"> </w:t>
      </w:r>
      <w:r>
        <w:t xml:space="preserve">eine Referenz auf eine </w:t>
      </w:r>
      <w:r w:rsidRPr="00A512BD">
        <w:rPr>
          <w:i/>
          <w:color w:val="0070C0"/>
        </w:rPr>
        <w:t>GameScene</w:t>
      </w:r>
      <w:r>
        <w:t xml:space="preserve">. Subklassen von dieser werden dann bei den konkreten Game Implementation dafür zuständig sein, die initialen Objekte im Raum zu erstellen, und basierend auf den erhaltenen World-State Pakete zu aktualisieren. Die Erzeugung der Personen im Raum und deren Aktualisierungs-Vorgang ist jedoch über alle </w:t>
      </w:r>
      <w:r w:rsidRPr="00A512BD">
        <w:rPr>
          <w:i/>
          <w:color w:val="0070C0"/>
        </w:rPr>
        <w:t>GameScenes</w:t>
      </w:r>
      <w:r w:rsidRPr="00A512BD">
        <w:rPr>
          <w:color w:val="0070C0"/>
        </w:rPr>
        <w:t xml:space="preserve"> </w:t>
      </w:r>
      <w:r>
        <w:t>gleichermassen zu implementieren, und wurde daher in die Basis-Klasse verschoben.</w:t>
      </w:r>
    </w:p>
    <w:p w:rsidR="0077278E" w:rsidRDefault="0077278E" w:rsidP="0077278E">
      <w:pPr>
        <w:pStyle w:val="berschrift4"/>
      </w:pPr>
      <w:r>
        <w:t>VRSceneView</w:t>
      </w:r>
    </w:p>
    <w:p w:rsidR="0077278E" w:rsidRDefault="0077278E" w:rsidP="0077278E">
      <w:r>
        <w:t>Die Klasse stellt gewissermassen die Implementation vom SLProject als Framework dar. Dabei kommen unterschiedliche Funktionen zum Einsatz. Nachfolgend sind die wichtigsten samt Beschreibung aufgelistet.</w:t>
      </w:r>
    </w:p>
    <w:p w:rsidR="0077278E" w:rsidRDefault="0077278E" w:rsidP="0077278E"/>
    <w:p w:rsidR="0077278E" w:rsidRDefault="0077278E" w:rsidP="0077278E">
      <w:r w:rsidRPr="002663EE">
        <w:rPr>
          <w:b/>
        </w:rPr>
        <w:t>onStartup</w:t>
      </w:r>
      <w:r>
        <w:t>:</w:t>
      </w:r>
    </w:p>
    <w:p w:rsidR="0077278E" w:rsidRDefault="0077278E" w:rsidP="0077278E">
      <w:r>
        <w:t xml:space="preserve">Die Funktion wird einmalig beim Starten der Applikation aufgerufen. Dabei werden die beim Ausführen des Programms übergeben Kommando-Zeile Argumente in einem String-Vector als Argumente der Funktion übergeben. Diese Argumente werden als </w:t>
      </w:r>
      <w:r w:rsidR="000B3B0B">
        <w:t>Erstes</w:t>
      </w:r>
      <w:r>
        <w:t xml:space="preserve"> über die eigene Funktion </w:t>
      </w:r>
      <w:r w:rsidRPr="00D07D6B">
        <w:rPr>
          <w:i/>
          <w:color w:val="0070C0"/>
        </w:rPr>
        <w:t>initCommandLineArguments</w:t>
      </w:r>
      <w:r w:rsidRPr="00D07D6B">
        <w:rPr>
          <w:color w:val="0070C0"/>
        </w:rPr>
        <w:t xml:space="preserve"> </w:t>
      </w:r>
      <w:r>
        <w:t>ausgewertet.</w:t>
      </w:r>
    </w:p>
    <w:p w:rsidR="0077278E" w:rsidRDefault="0077278E" w:rsidP="0077278E"/>
    <w:tbl>
      <w:tblPr>
        <w:tblStyle w:val="GridTable1Light-Accent110"/>
        <w:tblW w:w="0" w:type="auto"/>
        <w:tblLook w:val="04A0" w:firstRow="1" w:lastRow="0" w:firstColumn="1" w:lastColumn="0" w:noHBand="0" w:noVBand="1"/>
      </w:tblPr>
      <w:tblGrid>
        <w:gridCol w:w="530"/>
        <w:gridCol w:w="4275"/>
        <w:gridCol w:w="2130"/>
        <w:gridCol w:w="2522"/>
      </w:tblGrid>
      <w:tr w:rsidR="0077278E" w:rsidTr="00B1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rsidR="0077278E" w:rsidRDefault="0077278E" w:rsidP="00B156A4">
            <w:r>
              <w:t>NR</w:t>
            </w:r>
          </w:p>
        </w:tc>
        <w:tc>
          <w:tcPr>
            <w:tcW w:w="4472" w:type="dxa"/>
          </w:tcPr>
          <w:p w:rsidR="0077278E" w:rsidRDefault="0077278E" w:rsidP="00B156A4">
            <w:pPr>
              <w:cnfStyle w:val="100000000000" w:firstRow="1" w:lastRow="0" w:firstColumn="0" w:lastColumn="0" w:oddVBand="0" w:evenVBand="0" w:oddHBand="0" w:evenHBand="0" w:firstRowFirstColumn="0" w:firstRowLastColumn="0" w:lastRowFirstColumn="0" w:lastRowLastColumn="0"/>
            </w:pPr>
            <w:r>
              <w:t>Verwendung</w:t>
            </w:r>
          </w:p>
        </w:tc>
        <w:tc>
          <w:tcPr>
            <w:tcW w:w="2157" w:type="dxa"/>
          </w:tcPr>
          <w:p w:rsidR="0077278E" w:rsidRDefault="0077278E" w:rsidP="00B156A4">
            <w:pPr>
              <w:cnfStyle w:val="100000000000" w:firstRow="1" w:lastRow="0" w:firstColumn="0" w:lastColumn="0" w:oddVBand="0" w:evenVBand="0" w:oddHBand="0" w:evenHBand="0" w:firstRowFirstColumn="0" w:firstRowLastColumn="0" w:lastRowFirstColumn="0" w:lastRowLastColumn="0"/>
            </w:pPr>
            <w:r>
              <w:t>Typ</w:t>
            </w:r>
          </w:p>
        </w:tc>
        <w:tc>
          <w:tcPr>
            <w:tcW w:w="2522" w:type="dxa"/>
          </w:tcPr>
          <w:p w:rsidR="0077278E" w:rsidRDefault="0077278E" w:rsidP="00B156A4">
            <w:pPr>
              <w:cnfStyle w:val="100000000000" w:firstRow="1" w:lastRow="0" w:firstColumn="0" w:lastColumn="0" w:oddVBand="0" w:evenVBand="0" w:oddHBand="0" w:evenHBand="0" w:firstRowFirstColumn="0" w:firstRowLastColumn="0" w:lastRowFirstColumn="0" w:lastRowLastColumn="0"/>
            </w:pPr>
            <w:r>
              <w:t>Default – Wert</w:t>
            </w:r>
          </w:p>
        </w:tc>
      </w:tr>
      <w:tr w:rsidR="0077278E" w:rsidTr="00B156A4">
        <w:tc>
          <w:tcPr>
            <w:cnfStyle w:val="001000000000" w:firstRow="0" w:lastRow="0" w:firstColumn="1" w:lastColumn="0" w:oddVBand="0" w:evenVBand="0" w:oddHBand="0" w:evenHBand="0" w:firstRowFirstColumn="0" w:firstRowLastColumn="0" w:lastRowFirstColumn="0" w:lastRowLastColumn="0"/>
            <w:tcW w:w="532" w:type="dxa"/>
          </w:tcPr>
          <w:p w:rsidR="0077278E" w:rsidRDefault="0077278E" w:rsidP="00B156A4">
            <w:r>
              <w:t>1</w:t>
            </w:r>
          </w:p>
        </w:tc>
        <w:tc>
          <w:tcPr>
            <w:tcW w:w="4472"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Server Name oder IP-Adresse</w:t>
            </w:r>
          </w:p>
        </w:tc>
        <w:tc>
          <w:tcPr>
            <w:tcW w:w="2157"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String</w:t>
            </w:r>
          </w:p>
        </w:tc>
        <w:tc>
          <w:tcPr>
            <w:tcW w:w="2522"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localhost</w:t>
            </w:r>
          </w:p>
        </w:tc>
      </w:tr>
      <w:tr w:rsidR="0077278E" w:rsidTr="00B156A4">
        <w:tc>
          <w:tcPr>
            <w:cnfStyle w:val="001000000000" w:firstRow="0" w:lastRow="0" w:firstColumn="1" w:lastColumn="0" w:oddVBand="0" w:evenVBand="0" w:oddHBand="0" w:evenHBand="0" w:firstRowFirstColumn="0" w:firstRowLastColumn="0" w:lastRowFirstColumn="0" w:lastRowLastColumn="0"/>
            <w:tcW w:w="532" w:type="dxa"/>
          </w:tcPr>
          <w:p w:rsidR="0077278E" w:rsidRDefault="0077278E" w:rsidP="00B156A4">
            <w:r>
              <w:t>2</w:t>
            </w:r>
          </w:p>
        </w:tc>
        <w:tc>
          <w:tcPr>
            <w:tcW w:w="4472"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Client – Typ als Zahl</w:t>
            </w:r>
          </w:p>
        </w:tc>
        <w:tc>
          <w:tcPr>
            <w:tcW w:w="2157"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VR_CLIENT_TYPE</w:t>
            </w:r>
          </w:p>
        </w:tc>
        <w:tc>
          <w:tcPr>
            <w:tcW w:w="2522" w:type="dxa"/>
          </w:tcPr>
          <w:p w:rsidR="0077278E" w:rsidRDefault="0077278E" w:rsidP="00B156A4">
            <w:pPr>
              <w:keepNext/>
              <w:cnfStyle w:val="000000000000" w:firstRow="0" w:lastRow="0" w:firstColumn="0" w:lastColumn="0" w:oddVBand="0" w:evenVBand="0" w:oddHBand="0" w:evenHBand="0" w:firstRowFirstColumn="0" w:firstRowLastColumn="0" w:lastRowFirstColumn="0" w:lastRowLastColumn="0"/>
            </w:pPr>
            <w:r w:rsidRPr="00E5758B">
              <w:t>VR_CLIENT_TYPE_PLAYER</w:t>
            </w:r>
          </w:p>
        </w:tc>
      </w:tr>
    </w:tbl>
    <w:p w:rsidR="0077278E" w:rsidRDefault="0077278E" w:rsidP="0077278E">
      <w:pPr>
        <w:pStyle w:val="Beschriftung"/>
      </w:pPr>
      <w:bookmarkStart w:id="175" w:name="_Toc389737738"/>
      <w:bookmarkStart w:id="176" w:name="_Toc389934501"/>
      <w:bookmarkStart w:id="177" w:name="_Toc390964749"/>
      <w:r>
        <w:t xml:space="preserve">Tabelle </w:t>
      </w:r>
      <w:fldSimple w:instr=" SEQ Tabelle \* ARABIC ">
        <w:r w:rsidR="001E2A8D">
          <w:rPr>
            <w:noProof/>
          </w:rPr>
          <w:t>1</w:t>
        </w:r>
      </w:fldSimple>
      <w:r>
        <w:t xml:space="preserve">: </w:t>
      </w:r>
      <w:r w:rsidRPr="003B1DF3">
        <w:t>Virtual Room Client - Kommando-Zeile Argumente</w:t>
      </w:r>
      <w:bookmarkEnd w:id="175"/>
      <w:bookmarkEnd w:id="176"/>
      <w:bookmarkEnd w:id="177"/>
    </w:p>
    <w:p w:rsidR="0077278E" w:rsidRDefault="0077278E" w:rsidP="0077278E">
      <w:r>
        <w:t xml:space="preserve">Anschliessend wird, falls es sich beim Client um einen Player handelt, der </w:t>
      </w:r>
      <w:r w:rsidRPr="002663EE">
        <w:rPr>
          <w:i/>
          <w:color w:val="0070C0"/>
        </w:rPr>
        <w:t>KinectManager</w:t>
      </w:r>
      <w:r>
        <w:rPr>
          <w:i/>
          <w:color w:val="0070C0"/>
        </w:rPr>
        <w:t>,</w:t>
      </w:r>
      <w:r w:rsidRPr="002663EE">
        <w:rPr>
          <w:color w:val="0070C0"/>
        </w:rPr>
        <w:t xml:space="preserve"> </w:t>
      </w:r>
      <w:r>
        <w:t xml:space="preserve">wie im Abschnitt </w:t>
      </w:r>
      <w:r w:rsidR="00B839D1">
        <w:fldChar w:fldCharType="begin"/>
      </w:r>
      <w:r w:rsidR="00B839D1">
        <w:instrText xml:space="preserve"> REF _Ref390241532 \r \h </w:instrText>
      </w:r>
      <w:r w:rsidR="00B839D1">
        <w:fldChar w:fldCharType="separate"/>
      </w:r>
      <w:r w:rsidR="001E2A8D">
        <w:t>4.2.1</w:t>
      </w:r>
      <w:r w:rsidR="00B839D1">
        <w:fldChar w:fldCharType="end"/>
      </w:r>
      <w:r>
        <w:t xml:space="preserve"> beschrieben, initialisiert. Danach wird versucht anhand der </w:t>
      </w:r>
      <w:r w:rsidRPr="00967556">
        <w:rPr>
          <w:i/>
          <w:color w:val="0070C0"/>
        </w:rPr>
        <w:t>NetworkClient</w:t>
      </w:r>
      <w:r w:rsidRPr="00967556">
        <w:rPr>
          <w:color w:val="0070C0"/>
        </w:rPr>
        <w:t xml:space="preserve"> </w:t>
      </w:r>
      <w:r>
        <w:t xml:space="preserve">Methoden </w:t>
      </w:r>
      <w:r>
        <w:lastRenderedPageBreak/>
        <w:t xml:space="preserve">eine Verbindung zum ermittelten </w:t>
      </w:r>
      <w:r w:rsidR="000B3B0B">
        <w:t>Servernamen</w:t>
      </w:r>
      <w:r>
        <w:t xml:space="preserve"> oder IP-Adresse mit der Angabe des Client-Typen aufzubauen. Gelingt dies, werden die erhaltenen initial Matrices und Model Angaben aller Personen in Klassen-Variablen zwischengespeichert. Zusätzlich muss der eigene Index zwischengemerkt werden. Konnte keine Verbindung aufgebaut werden und der Client wurde als Player gestartet, wird einfach eine einzelne Person mit dem vermerkten Index darauf </w:t>
      </w:r>
      <w:r w:rsidR="000B3B0B">
        <w:t>in den</w:t>
      </w:r>
      <w:r>
        <w:t xml:space="preserve"> Raum gesetzt. Somit i</w:t>
      </w:r>
      <w:r w:rsidR="000B3B0B">
        <w:t>st eine allfällige Bewegung im v</w:t>
      </w:r>
      <w:r>
        <w:t>irtuellen Raum trotzdem möglich. Bei fehlender Verbindung kann eine Game Implementation jedoch auf keinen Fall geladen werden, da die Berechnungen für Veränderungen an der Welt anders als diejenigen am eigenen Körper immer vom Server durchgeführt werden. Gründe für ein Fehlschlagen beim Verbindungsaufbau können folgende sein:</w:t>
      </w:r>
    </w:p>
    <w:p w:rsidR="0077278E" w:rsidRDefault="0077278E" w:rsidP="0077278E"/>
    <w:p w:rsidR="0077278E" w:rsidRDefault="0077278E" w:rsidP="0077278E">
      <w:pPr>
        <w:pStyle w:val="Listenabsatz"/>
        <w:numPr>
          <w:ilvl w:val="0"/>
          <w:numId w:val="9"/>
        </w:numPr>
      </w:pPr>
      <w:r>
        <w:t>Der Server läuft nicht</w:t>
      </w:r>
    </w:p>
    <w:p w:rsidR="0077278E" w:rsidRDefault="0077278E" w:rsidP="0077278E">
      <w:pPr>
        <w:pStyle w:val="Listenabsatz"/>
        <w:numPr>
          <w:ilvl w:val="0"/>
          <w:numId w:val="9"/>
        </w:numPr>
      </w:pPr>
      <w:r>
        <w:t xml:space="preserve">Der </w:t>
      </w:r>
      <w:r w:rsidR="000B3B0B">
        <w:t>Servername</w:t>
      </w:r>
      <w:r>
        <w:t xml:space="preserve"> oder IP-Adresse wurde falsch angegeben</w:t>
      </w:r>
    </w:p>
    <w:p w:rsidR="0077278E" w:rsidRDefault="0077278E" w:rsidP="0077278E">
      <w:pPr>
        <w:pStyle w:val="Listenabsatz"/>
        <w:numPr>
          <w:ilvl w:val="0"/>
          <w:numId w:val="9"/>
        </w:numPr>
      </w:pPr>
      <w:r>
        <w:t xml:space="preserve">Der verwendete </w:t>
      </w:r>
      <w:r w:rsidR="000B3B0B">
        <w:t>UDP-Port</w:t>
      </w:r>
      <w:r>
        <w:t xml:space="preserve"> </w:t>
      </w:r>
      <w:r w:rsidRPr="00871EEA">
        <w:rPr>
          <w:b/>
        </w:rPr>
        <w:t xml:space="preserve">60000 </w:t>
      </w:r>
      <w:r>
        <w:t>(momentan überall fix als Konstante programmiert) wurde blockiert</w:t>
      </w:r>
    </w:p>
    <w:p w:rsidR="0077278E" w:rsidRDefault="0077278E" w:rsidP="0077278E">
      <w:pPr>
        <w:pStyle w:val="Listenabsatz"/>
        <w:numPr>
          <w:ilvl w:val="0"/>
          <w:numId w:val="9"/>
        </w:numPr>
      </w:pPr>
      <w:r>
        <w:t>Der Server hat bereits zu viele verbundene Clients vom gewünschten Typ</w:t>
      </w:r>
    </w:p>
    <w:p w:rsidR="0077278E" w:rsidRDefault="0077278E" w:rsidP="0077278E"/>
    <w:p w:rsidR="0077278E" w:rsidRPr="00871EEA" w:rsidRDefault="0077278E" w:rsidP="0077278E">
      <w:pPr>
        <w:rPr>
          <w:b/>
        </w:rPr>
      </w:pPr>
      <w:r w:rsidRPr="00871EEA">
        <w:rPr>
          <w:b/>
        </w:rPr>
        <w:t>postSceneLoad:</w:t>
      </w:r>
    </w:p>
    <w:p w:rsidR="0077278E" w:rsidRDefault="0077278E" w:rsidP="0077278E">
      <w:r>
        <w:t xml:space="preserve">Die Funktion wird aufgerufen nachdem die </w:t>
      </w:r>
      <w:r w:rsidRPr="00871EEA">
        <w:rPr>
          <w:i/>
          <w:color w:val="0070C0"/>
        </w:rPr>
        <w:t>SLScene::onLoad</w:t>
      </w:r>
      <w:r>
        <w:t xml:space="preserve"> Methode und weitere SLProject spezifische Initialisierungs-Tasks durchgelaufen sind. In dieser Methode wird der Rest der Szene hinzugefügt. Zum einen sind dies zwei freie Kameras, welche der Observer ansteuern kann. Zum an</w:t>
      </w:r>
      <w:r w:rsidR="000B3B0B">
        <w:t>deren lädt jede implementations</w:t>
      </w:r>
      <w:r>
        <w:t xml:space="preserve">spezifische </w:t>
      </w:r>
      <w:r w:rsidRPr="00FC5402">
        <w:rPr>
          <w:i/>
          <w:color w:val="0070C0"/>
        </w:rPr>
        <w:t>GameScene</w:t>
      </w:r>
      <w:r w:rsidRPr="00FC5402">
        <w:rPr>
          <w:color w:val="0070C0"/>
        </w:rPr>
        <w:t xml:space="preserve"> </w:t>
      </w:r>
      <w:r>
        <w:t xml:space="preserve">Instanz eigenen Inhalt in die Szene. Welche Instanz von </w:t>
      </w:r>
      <w:r w:rsidRPr="00FC5402">
        <w:rPr>
          <w:i/>
          <w:color w:val="0070C0"/>
        </w:rPr>
        <w:t>GameScene</w:t>
      </w:r>
      <w:r w:rsidRPr="00FC5402">
        <w:rPr>
          <w:color w:val="0070C0"/>
        </w:rPr>
        <w:t xml:space="preserve"> </w:t>
      </w:r>
      <w:r>
        <w:t xml:space="preserve">erstellt wird, entspricht dem im </w:t>
      </w:r>
      <w:r w:rsidRPr="00C83DB8">
        <w:rPr>
          <w:i/>
          <w:color w:val="0070C0"/>
        </w:rPr>
        <w:t>ConnectingAnswer</w:t>
      </w:r>
      <w:r w:rsidRPr="00C83DB8">
        <w:rPr>
          <w:color w:val="0070C0"/>
        </w:rPr>
        <w:t xml:space="preserve"> </w:t>
      </w:r>
      <w:r>
        <w:t xml:space="preserve">erhaltene </w:t>
      </w:r>
      <w:r>
        <w:rPr>
          <w:i/>
          <w:color w:val="0070C0"/>
        </w:rPr>
        <w:t>VR_GAME_TYPE</w:t>
      </w:r>
      <w:r>
        <w:t>. Ist kein</w:t>
      </w:r>
      <w:r w:rsidR="000B3B0B">
        <w:t>e</w:t>
      </w:r>
      <w:r>
        <w:t xml:space="preserve"> Verbindung vorhanden und folglich auch nie eine </w:t>
      </w:r>
      <w:r w:rsidRPr="00527D91">
        <w:rPr>
          <w:i/>
          <w:color w:val="0070C0"/>
        </w:rPr>
        <w:t>ConnectingAnswer</w:t>
      </w:r>
      <w:r w:rsidRPr="00527D91">
        <w:rPr>
          <w:color w:val="0070C0"/>
        </w:rPr>
        <w:t xml:space="preserve"> </w:t>
      </w:r>
      <w:r>
        <w:t xml:space="preserve">erhalten worden, wird direkt eine Instanz von </w:t>
      </w:r>
      <w:r w:rsidRPr="00C83DB8">
        <w:rPr>
          <w:i/>
          <w:color w:val="0070C0"/>
        </w:rPr>
        <w:t>GameScene</w:t>
      </w:r>
      <w:r w:rsidRPr="00C83DB8">
        <w:rPr>
          <w:color w:val="0070C0"/>
        </w:rPr>
        <w:t xml:space="preserve"> </w:t>
      </w:r>
      <w:r>
        <w:t>erstellt. Dies ist notwendig, da in dieser Basis-Klasse die Person erstellt und verarbeitet wird.</w:t>
      </w:r>
    </w:p>
    <w:p w:rsidR="0077278E" w:rsidRDefault="0077278E" w:rsidP="0077278E"/>
    <w:p w:rsidR="0077278E" w:rsidRDefault="0077278E" w:rsidP="0077278E">
      <w:pPr>
        <w:rPr>
          <w:b/>
        </w:rPr>
      </w:pPr>
      <w:r>
        <w:rPr>
          <w:b/>
        </w:rPr>
        <w:t>preDraw:</w:t>
      </w:r>
    </w:p>
    <w:p w:rsidR="0077278E" w:rsidRDefault="0077278E" w:rsidP="0077278E">
      <w:r>
        <w:t>Vor dem eigentlichen Rendern der Szene müssen zwei Haupttätigkeiten durchgeführt werden:</w:t>
      </w:r>
    </w:p>
    <w:p w:rsidR="0077278E" w:rsidRDefault="0077278E" w:rsidP="0077278E"/>
    <w:p w:rsidR="0077278E" w:rsidRDefault="0077278E" w:rsidP="0077278E">
      <w:pPr>
        <w:pStyle w:val="Listenabsatz"/>
        <w:numPr>
          <w:ilvl w:val="0"/>
          <w:numId w:val="18"/>
        </w:numPr>
      </w:pPr>
      <w:r>
        <w:t>Aktualisieren der Daten der Kinect und der Rift</w:t>
      </w:r>
    </w:p>
    <w:p w:rsidR="0077278E" w:rsidRDefault="0077278E" w:rsidP="0077278E">
      <w:pPr>
        <w:pStyle w:val="Listenabsatz"/>
        <w:numPr>
          <w:ilvl w:val="0"/>
          <w:numId w:val="18"/>
        </w:numPr>
      </w:pPr>
      <w:r>
        <w:t>Datenverarbeitung im Sinne vom Empfangen der Netzwerk-Daten, die Aufbereitung der Skelett-Daten und das Senden der aufbereiteten Daten an den Server</w:t>
      </w:r>
    </w:p>
    <w:p w:rsidR="0077278E" w:rsidRDefault="0077278E" w:rsidP="0077278E"/>
    <w:p w:rsidR="0077278E" w:rsidRDefault="0077278E" w:rsidP="0077278E">
      <w:r>
        <w:t xml:space="preserve">Diese Aktionen müssen jeweils nur in Abhängigkeit des </w:t>
      </w:r>
      <w:r w:rsidR="000B3B0B">
        <w:t>Verbindungsstatus</w:t>
      </w:r>
      <w:r>
        <w:t xml:space="preserve"> und je nach Client-Typ ausgeführt werden. Das nachfolgende Diagramm sollte dieses Verhalten etwas näher erläutern.</w:t>
      </w:r>
    </w:p>
    <w:p w:rsidR="0077278E" w:rsidRDefault="0077278E" w:rsidP="0077278E"/>
    <w:p w:rsidR="0077278E" w:rsidRDefault="0077278E" w:rsidP="0077278E">
      <w:pPr>
        <w:keepNext/>
      </w:pPr>
      <w:r w:rsidRPr="00C86048">
        <w:rPr>
          <w:noProof/>
          <w:lang w:eastAsia="de-CH"/>
        </w:rPr>
        <w:drawing>
          <wp:inline distT="0" distB="0" distL="0" distR="0" wp14:anchorId="2EC1836F" wp14:editId="50DC12F0">
            <wp:extent cx="4171337" cy="2777705"/>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8314" cy="2789010"/>
                    </a:xfrm>
                    <a:prstGeom prst="rect">
                      <a:avLst/>
                    </a:prstGeom>
                    <a:noFill/>
                    <a:ln>
                      <a:noFill/>
                    </a:ln>
                  </pic:spPr>
                </pic:pic>
              </a:graphicData>
            </a:graphic>
          </wp:inline>
        </w:drawing>
      </w:r>
    </w:p>
    <w:p w:rsidR="0077278E" w:rsidRDefault="0077278E" w:rsidP="0077278E">
      <w:pPr>
        <w:pStyle w:val="Beschriftung"/>
      </w:pPr>
      <w:bookmarkStart w:id="178" w:name="_Toc389737736"/>
      <w:bookmarkStart w:id="179" w:name="_Toc389934492"/>
      <w:bookmarkStart w:id="180" w:name="_Toc390964726"/>
      <w:r>
        <w:t xml:space="preserve">Abbildung </w:t>
      </w:r>
      <w:fldSimple w:instr=" SEQ Abbildung \* ARABIC ">
        <w:r w:rsidR="001E2A8D">
          <w:rPr>
            <w:noProof/>
          </w:rPr>
          <w:t>26</w:t>
        </w:r>
      </w:fldSimple>
      <w:r>
        <w:t>: Ablauf VRSceneView::preDraw</w:t>
      </w:r>
      <w:bookmarkEnd w:id="178"/>
      <w:bookmarkEnd w:id="179"/>
      <w:bookmarkEnd w:id="180"/>
    </w:p>
    <w:p w:rsidR="0077278E" w:rsidRDefault="0077278E" w:rsidP="0077278E">
      <w:r>
        <w:lastRenderedPageBreak/>
        <w:t xml:space="preserve">Alle Schritte bis auf die Aktualisierung der Szene wurden bereits in den vorherigen Kapiteln etwas näher beschrieben. Basierend auf den empfangenen Daten wird auf der in der </w:t>
      </w:r>
      <w:r w:rsidRPr="00BA43DD">
        <w:rPr>
          <w:i/>
          <w:color w:val="0070C0"/>
        </w:rPr>
        <w:t>postSceneLoad</w:t>
      </w:r>
      <w:r w:rsidRPr="00BA43DD">
        <w:rPr>
          <w:color w:val="0070C0"/>
        </w:rPr>
        <w:t xml:space="preserve"> </w:t>
      </w:r>
      <w:r>
        <w:t xml:space="preserve">Funktion erstellten </w:t>
      </w:r>
      <w:r w:rsidRPr="00BA43DD">
        <w:rPr>
          <w:i/>
          <w:color w:val="0070C0"/>
        </w:rPr>
        <w:t>GameScene</w:t>
      </w:r>
      <w:r w:rsidRPr="00BA43DD">
        <w:rPr>
          <w:color w:val="0070C0"/>
        </w:rPr>
        <w:t xml:space="preserve"> </w:t>
      </w:r>
      <w:r>
        <w:t xml:space="preserve">Instanz die virtuelle Funktion </w:t>
      </w:r>
      <w:r w:rsidRPr="00BA43DD">
        <w:rPr>
          <w:i/>
          <w:color w:val="0070C0"/>
        </w:rPr>
        <w:t>updateFromWorldState</w:t>
      </w:r>
      <w:r w:rsidRPr="00BA43DD">
        <w:rPr>
          <w:color w:val="0070C0"/>
        </w:rPr>
        <w:t xml:space="preserve"> </w:t>
      </w:r>
      <w:r>
        <w:t xml:space="preserve">aufgerufen. Die Funktion benötigt zum einen den </w:t>
      </w:r>
      <w:r w:rsidRPr="00BA43DD">
        <w:rPr>
          <w:i/>
          <w:color w:val="0070C0"/>
        </w:rPr>
        <w:t>RakNet::BitStream</w:t>
      </w:r>
      <w:r>
        <w:t xml:space="preserve"> mit dem erhaltenen World-State. Zusätzlich werden Default-Daten aus der </w:t>
      </w:r>
      <w:r w:rsidRPr="00BA43DD">
        <w:rPr>
          <w:i/>
          <w:color w:val="0070C0"/>
        </w:rPr>
        <w:t>VRPerson</w:t>
      </w:r>
      <w:r w:rsidRPr="00BA43DD">
        <w:rPr>
          <w:color w:val="0070C0"/>
        </w:rPr>
        <w:t xml:space="preserve"> </w:t>
      </w:r>
      <w:r>
        <w:t xml:space="preserve">mitgegeben. Beim Erhalten der Server-Daten ist zu erwähnen, dass die dazugehörende </w:t>
      </w:r>
      <w:r w:rsidRPr="00676B71">
        <w:rPr>
          <w:i/>
          <w:color w:val="0070C0"/>
        </w:rPr>
        <w:t>NetworkClient</w:t>
      </w:r>
      <w:r w:rsidRPr="00676B71">
        <w:rPr>
          <w:color w:val="0070C0"/>
        </w:rPr>
        <w:t xml:space="preserve"> </w:t>
      </w:r>
      <w:r>
        <w:t>Funktion alle neuen Pakete durchgeht und dabei einfach nur den Inhalt des letzten Daten-Pakets berücksichtigt. Betrachtet man eine andere Client-Server Architektur, zum Beispiel einer Game-Engine, wird beim Erhalten der Daten immer eine Interpolation der Inhalte basierend auf Zeitstempeln durchgeführt. In diesem Projekt wurde mit Absicht darauf verzichtet. Hauptgrund dafür sind die sehr kleinen Datenmengen, welche hin und her gesendet werden. Zusätzlich ist der Rechenaufwand auf dem Server</w:t>
      </w:r>
      <w:r w:rsidR="000B3B0B">
        <w:t>,</w:t>
      </w:r>
      <w:r>
        <w:t xml:space="preserve"> wegen den klein gehaltenen Szenen</w:t>
      </w:r>
      <w:r w:rsidR="000B3B0B">
        <w:t>,</w:t>
      </w:r>
      <w:r>
        <w:t xml:space="preserve"> sehr klein, sodass der Server mit einer hohen </w:t>
      </w:r>
      <w:r w:rsidR="000B3B0B">
        <w:t>Tickrate</w:t>
      </w:r>
      <w:r>
        <w:t xml:space="preserve"> problemlos senden kann. Sollten jedoch Performance Einbussen bemerkt werden, wäre eine Interpolation sicherlich ein wichtiges und momentan fehlendes Feature.</w:t>
      </w:r>
    </w:p>
    <w:p w:rsidR="0077278E" w:rsidRDefault="0077278E" w:rsidP="0077278E"/>
    <w:p w:rsidR="0077278E" w:rsidRPr="00EA47B6" w:rsidRDefault="0077278E" w:rsidP="0077278E">
      <w:r>
        <w:t xml:space="preserve">Im obigen Diagramm nicht aufgezeigt, ist die Kamera Loop Funktionalität, welche bei einem Observer aktiviert werden kann. Eine genauere Beschreibung folgt unter </w:t>
      </w:r>
      <w:r>
        <w:fldChar w:fldCharType="begin"/>
      </w:r>
      <w:r>
        <w:instrText xml:space="preserve"> REF _Ref389725696 \r \h </w:instrText>
      </w:r>
      <w:r>
        <w:fldChar w:fldCharType="separate"/>
      </w:r>
      <w:r w:rsidR="001E2A8D">
        <w:t>4.3.5.3</w:t>
      </w:r>
      <w:r>
        <w:fldChar w:fldCharType="end"/>
      </w:r>
      <w:r>
        <w:t xml:space="preserve"> </w:t>
      </w:r>
      <w:r>
        <w:fldChar w:fldCharType="begin"/>
      </w:r>
      <w:r>
        <w:instrText xml:space="preserve"> REF _Ref389725696 \h </w:instrText>
      </w:r>
      <w:r>
        <w:fldChar w:fldCharType="separate"/>
      </w:r>
      <w:r w:rsidR="001E2A8D">
        <w:t>Keyboard Events</w:t>
      </w:r>
      <w:r>
        <w:fldChar w:fldCharType="end"/>
      </w:r>
      <w:r>
        <w:t>.</w:t>
      </w:r>
    </w:p>
    <w:p w:rsidR="0077278E" w:rsidRDefault="0077278E" w:rsidP="0077278E">
      <w:pPr>
        <w:pStyle w:val="berschrift4"/>
      </w:pPr>
      <w:r>
        <w:t>GameScene</w:t>
      </w:r>
    </w:p>
    <w:p w:rsidR="0077278E" w:rsidRDefault="0077278E" w:rsidP="0077278E">
      <w:r>
        <w:t xml:space="preserve">Die </w:t>
      </w:r>
      <w:r w:rsidRPr="006425B3">
        <w:rPr>
          <w:i/>
          <w:color w:val="0070C0"/>
        </w:rPr>
        <w:t>GameScene</w:t>
      </w:r>
      <w:r w:rsidRPr="006425B3">
        <w:rPr>
          <w:color w:val="0070C0"/>
        </w:rPr>
        <w:t xml:space="preserve"> </w:t>
      </w:r>
      <w:r>
        <w:t xml:space="preserve">Klasse wird verwendet, um den Inhalt unseres virtuellen Raums zu initialisieren und manipulieren. Dabei wird je nach Game Implementation in der </w:t>
      </w:r>
      <w:r w:rsidRPr="00D77DD1">
        <w:rPr>
          <w:i/>
          <w:color w:val="0070C0"/>
        </w:rPr>
        <w:t>postSceneLoad</w:t>
      </w:r>
      <w:r w:rsidRPr="00D77DD1">
        <w:rPr>
          <w:color w:val="0070C0"/>
        </w:rPr>
        <w:t xml:space="preserve"> </w:t>
      </w:r>
      <w:r>
        <w:t xml:space="preserve">Funktion von </w:t>
      </w:r>
      <w:r w:rsidRPr="00D77DD1">
        <w:rPr>
          <w:i/>
          <w:color w:val="0070C0"/>
        </w:rPr>
        <w:t>VRSceneView</w:t>
      </w:r>
      <w:r w:rsidRPr="00D77DD1">
        <w:rPr>
          <w:color w:val="0070C0"/>
        </w:rPr>
        <w:t xml:space="preserve"> </w:t>
      </w:r>
      <w:r>
        <w:t>eine Instanz der Basis- oder Sub-Klasse erstellt.</w:t>
      </w:r>
    </w:p>
    <w:p w:rsidR="0077278E" w:rsidRDefault="0077278E" w:rsidP="0077278E"/>
    <w:p w:rsidR="0077278E" w:rsidRDefault="0077278E" w:rsidP="0077278E">
      <w:pPr>
        <w:keepNext/>
      </w:pPr>
      <w:r w:rsidRPr="00DD7258">
        <w:rPr>
          <w:noProof/>
          <w:lang w:eastAsia="de-CH"/>
        </w:rPr>
        <w:drawing>
          <wp:inline distT="0" distB="0" distL="0" distR="0" wp14:anchorId="25CF6452" wp14:editId="20485D2E">
            <wp:extent cx="4744649" cy="33751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7132" cy="3376935"/>
                    </a:xfrm>
                    <a:prstGeom prst="rect">
                      <a:avLst/>
                    </a:prstGeom>
                    <a:noFill/>
                    <a:ln>
                      <a:noFill/>
                    </a:ln>
                  </pic:spPr>
                </pic:pic>
              </a:graphicData>
            </a:graphic>
          </wp:inline>
        </w:drawing>
      </w:r>
    </w:p>
    <w:p w:rsidR="0077278E" w:rsidRDefault="0077278E" w:rsidP="0077278E">
      <w:pPr>
        <w:pStyle w:val="Beschriftung"/>
      </w:pPr>
      <w:bookmarkStart w:id="181" w:name="_Toc389737737"/>
      <w:bookmarkStart w:id="182" w:name="_Toc389934493"/>
      <w:bookmarkStart w:id="183" w:name="_Toc390964727"/>
      <w:r>
        <w:t xml:space="preserve">Abbildung </w:t>
      </w:r>
      <w:fldSimple w:instr=" SEQ Abbildung \* ARABIC ">
        <w:r w:rsidR="001E2A8D">
          <w:rPr>
            <w:noProof/>
          </w:rPr>
          <w:t>27</w:t>
        </w:r>
      </w:fldSimple>
      <w:r>
        <w:t>: Klassendiagramm, GameScene</w:t>
      </w:r>
      <w:bookmarkEnd w:id="181"/>
      <w:bookmarkEnd w:id="182"/>
      <w:bookmarkEnd w:id="183"/>
    </w:p>
    <w:p w:rsidR="0077278E" w:rsidRDefault="0077278E" w:rsidP="008E3ED3">
      <w:r>
        <w:t xml:space="preserve">Der Konstruktor der jeweiligen Klasse ist dafür zuständig, dass der gewünschte Inhalt in die </w:t>
      </w:r>
      <w:r w:rsidRPr="00E45299">
        <w:rPr>
          <w:i/>
          <w:color w:val="0070C0"/>
        </w:rPr>
        <w:t>_rootNode</w:t>
      </w:r>
      <w:r>
        <w:t xml:space="preserve"> (eine </w:t>
      </w:r>
      <w:r w:rsidRPr="00E45299">
        <w:rPr>
          <w:i/>
          <w:color w:val="0070C0"/>
        </w:rPr>
        <w:t>SLGroup</w:t>
      </w:r>
      <w:r>
        <w:t xml:space="preserve">) kommt. In dieser Gruppe befindet sich der gesamte Inhalt des virtuellen Raums. Da alle </w:t>
      </w:r>
      <w:r w:rsidRPr="00E45299">
        <w:rPr>
          <w:i/>
          <w:color w:val="0070C0"/>
        </w:rPr>
        <w:t>GameScenes</w:t>
      </w:r>
      <w:r w:rsidRPr="00E45299">
        <w:rPr>
          <w:color w:val="0070C0"/>
        </w:rPr>
        <w:t xml:space="preserve"> </w:t>
      </w:r>
      <w:r>
        <w:t xml:space="preserve">zwingend die Personen darstellen müssen, werden diese im Konstruktor der Basis-Klasse als </w:t>
      </w:r>
      <w:r w:rsidRPr="00E45299">
        <w:rPr>
          <w:i/>
          <w:color w:val="0070C0"/>
        </w:rPr>
        <w:t>SLPerson</w:t>
      </w:r>
      <w:r w:rsidRPr="00E45299">
        <w:rPr>
          <w:color w:val="0070C0"/>
        </w:rPr>
        <w:t xml:space="preserve"> </w:t>
      </w:r>
      <w:r>
        <w:t xml:space="preserve">Instanzen initialisiert. Die Anzahl, deren </w:t>
      </w:r>
      <w:r w:rsidRPr="00E45299">
        <w:rPr>
          <w:i/>
          <w:color w:val="0070C0"/>
        </w:rPr>
        <w:t>VR_MODEL</w:t>
      </w:r>
      <w:r>
        <w:t xml:space="preserve"> Typs und Position wurden vorgängig aus der Antwort beim Erstellen der Verbindung zum Server ermittelt (oder Standard Daten falls keine Verbindung). Da jede </w:t>
      </w:r>
      <w:r w:rsidRPr="00E45299">
        <w:rPr>
          <w:i/>
          <w:color w:val="0070C0"/>
        </w:rPr>
        <w:t>SLPerson</w:t>
      </w:r>
      <w:r w:rsidRPr="00E45299">
        <w:rPr>
          <w:color w:val="0070C0"/>
        </w:rPr>
        <w:t xml:space="preserve"> </w:t>
      </w:r>
      <w:r>
        <w:t xml:space="preserve">eine Kamera enthält, wird beim Erstellen der </w:t>
      </w:r>
      <w:r w:rsidRPr="00E45299">
        <w:rPr>
          <w:i/>
          <w:color w:val="0070C0"/>
        </w:rPr>
        <w:t>GameScene</w:t>
      </w:r>
      <w:r w:rsidRPr="00E45299">
        <w:rPr>
          <w:color w:val="0070C0"/>
        </w:rPr>
        <w:t xml:space="preserve"> </w:t>
      </w:r>
      <w:r>
        <w:t xml:space="preserve">die entsprechende Personen-Kamera direkt aktiviert. Die eigene Person wird aus einer </w:t>
      </w:r>
      <w:r>
        <w:lastRenderedPageBreak/>
        <w:t>Index-Variablen ermittelt. Diese Variable wird nur bei einem Client vom Typ Player gesetzt, da der Observer an keine fixe Person gebunden ist.</w:t>
      </w:r>
    </w:p>
    <w:p w:rsidR="008E3ED3" w:rsidRDefault="008E3ED3" w:rsidP="008E3ED3">
      <w:pPr>
        <w:rPr>
          <w:b/>
        </w:rPr>
      </w:pPr>
    </w:p>
    <w:p w:rsidR="0077278E" w:rsidRPr="00E45299" w:rsidRDefault="0077278E" w:rsidP="0077278E">
      <w:pPr>
        <w:rPr>
          <w:b/>
        </w:rPr>
      </w:pPr>
      <w:r w:rsidRPr="00E45299">
        <w:rPr>
          <w:b/>
        </w:rPr>
        <w:t>rebuildLocalFigure:</w:t>
      </w:r>
    </w:p>
    <w:p w:rsidR="0077278E" w:rsidRDefault="0077278E" w:rsidP="0077278E">
      <w:r>
        <w:t xml:space="preserve">Diese Funktion ruft direkt die </w:t>
      </w:r>
      <w:r w:rsidRPr="00E45299">
        <w:rPr>
          <w:i/>
          <w:color w:val="0070C0"/>
        </w:rPr>
        <w:t>rebuildFigure</w:t>
      </w:r>
      <w:r w:rsidRPr="00E45299">
        <w:t xml:space="preserve"> Funktion</w:t>
      </w:r>
      <w:r>
        <w:t xml:space="preserve"> auf der eigenen </w:t>
      </w:r>
      <w:r w:rsidRPr="00676B71">
        <w:rPr>
          <w:i/>
          <w:color w:val="0070C0"/>
        </w:rPr>
        <w:t>SLPerson</w:t>
      </w:r>
      <w:r w:rsidRPr="00676B71">
        <w:rPr>
          <w:color w:val="0070C0"/>
        </w:rPr>
        <w:t xml:space="preserve"> </w:t>
      </w:r>
      <w:r>
        <w:t>Instanz auf. Welches die eigene ist, wird aus der oben beschriebenen Variablen ermittelt.</w:t>
      </w:r>
    </w:p>
    <w:p w:rsidR="0077278E" w:rsidRDefault="0077278E" w:rsidP="0077278E"/>
    <w:p w:rsidR="0077278E" w:rsidRDefault="0077278E" w:rsidP="0077278E">
      <w:pPr>
        <w:rPr>
          <w:b/>
        </w:rPr>
      </w:pPr>
      <w:r w:rsidRPr="00676B71">
        <w:rPr>
          <w:b/>
        </w:rPr>
        <w:t>rebuildPersons</w:t>
      </w:r>
      <w:r>
        <w:rPr>
          <w:b/>
        </w:rPr>
        <w:t>:</w:t>
      </w:r>
    </w:p>
    <w:p w:rsidR="0077278E" w:rsidRDefault="0077278E" w:rsidP="0077278E">
      <w:r>
        <w:t xml:space="preserve">Diese Methode ist dafür zuständig alle Personen, ausser die eigene, basierend auf den erhaltenen Paket-Daten zu aktualisieren. Dabei wird pro </w:t>
      </w:r>
      <w:r w:rsidRPr="00676B71">
        <w:rPr>
          <w:i/>
          <w:color w:val="0070C0"/>
        </w:rPr>
        <w:t>SLPerson</w:t>
      </w:r>
      <w:r w:rsidRPr="00676B71">
        <w:rPr>
          <w:color w:val="0070C0"/>
        </w:rPr>
        <w:t xml:space="preserve"> </w:t>
      </w:r>
      <w:r>
        <w:t xml:space="preserve">im Raum überprüft ob für diese Daten vorhanden sind. Falls ja, dienen diese als Basis für die </w:t>
      </w:r>
      <w:r w:rsidRPr="00676B71">
        <w:rPr>
          <w:i/>
          <w:color w:val="0070C0"/>
        </w:rPr>
        <w:t>rebuildFigure</w:t>
      </w:r>
      <w:r w:rsidRPr="00676B71">
        <w:rPr>
          <w:color w:val="0070C0"/>
        </w:rPr>
        <w:t xml:space="preserve"> </w:t>
      </w:r>
      <w:r>
        <w:t xml:space="preserve">Funktion in der </w:t>
      </w:r>
      <w:r w:rsidRPr="00676B71">
        <w:rPr>
          <w:i/>
          <w:color w:val="0070C0"/>
        </w:rPr>
        <w:t>SLPerson</w:t>
      </w:r>
      <w:r>
        <w:t>. Ansonsten werde</w:t>
      </w:r>
      <w:r w:rsidR="000B3B0B">
        <w:t>n</w:t>
      </w:r>
      <w:r>
        <w:t xml:space="preserve"> die angegebenen Default-Daten verwendet.</w:t>
      </w:r>
    </w:p>
    <w:p w:rsidR="0077278E" w:rsidRDefault="0077278E" w:rsidP="0077278E"/>
    <w:p w:rsidR="0077278E" w:rsidRDefault="0077278E" w:rsidP="0077278E">
      <w:r w:rsidRPr="00F514E4">
        <w:rPr>
          <w:b/>
        </w:rPr>
        <w:t>updateFromWorldState</w:t>
      </w:r>
      <w:r>
        <w:t>:</w:t>
      </w:r>
    </w:p>
    <w:p w:rsidR="0077278E" w:rsidRPr="00676B71" w:rsidRDefault="0077278E" w:rsidP="0077278E">
      <w:r>
        <w:t xml:space="preserve">Der virtuellen Funktion wird der aus dem letzten Daten-Paket ausgelesene </w:t>
      </w:r>
      <w:r w:rsidRPr="00F514E4">
        <w:rPr>
          <w:i/>
          <w:color w:val="0070C0"/>
        </w:rPr>
        <w:t>BitStream</w:t>
      </w:r>
      <w:r w:rsidRPr="00F514E4">
        <w:rPr>
          <w:color w:val="0070C0"/>
        </w:rPr>
        <w:t xml:space="preserve"> </w:t>
      </w:r>
      <w:r>
        <w:t xml:space="preserve">übergeben. Jede </w:t>
      </w:r>
      <w:r w:rsidRPr="00F514E4">
        <w:rPr>
          <w:i/>
          <w:color w:val="0070C0"/>
        </w:rPr>
        <w:t>GameScene</w:t>
      </w:r>
      <w:r w:rsidRPr="00F514E4">
        <w:rPr>
          <w:color w:val="0070C0"/>
        </w:rPr>
        <w:t xml:space="preserve"> </w:t>
      </w:r>
      <w:r>
        <w:t xml:space="preserve">Implementation </w:t>
      </w:r>
      <w:r w:rsidR="000B3B0B">
        <w:t>weiss, welchen Sub-Typ von WorldState der Server als Welt-Zustand gesendet hat</w:t>
      </w:r>
      <w:r>
        <w:t xml:space="preserve">. Dadurch kann die </w:t>
      </w:r>
      <w:r w:rsidRPr="007030C1">
        <w:rPr>
          <w:i/>
          <w:color w:val="0070C0"/>
        </w:rPr>
        <w:t>update</w:t>
      </w:r>
      <w:r w:rsidRPr="007030C1">
        <w:rPr>
          <w:color w:val="0070C0"/>
        </w:rPr>
        <w:t xml:space="preserve"> </w:t>
      </w:r>
      <w:r>
        <w:t xml:space="preserve">Funktion anhand des </w:t>
      </w:r>
      <w:r w:rsidRPr="00F514E4">
        <w:rPr>
          <w:i/>
          <w:color w:val="0070C0"/>
        </w:rPr>
        <w:t>BitStreams</w:t>
      </w:r>
      <w:r w:rsidRPr="00F514E4">
        <w:rPr>
          <w:color w:val="0070C0"/>
        </w:rPr>
        <w:t xml:space="preserve"> </w:t>
      </w:r>
      <w:r>
        <w:t xml:space="preserve">den Konstruktor der entsprechenden Klasse aufrufen, wobei dieser die Daten wieder korrekt einliest. Da die Basis-Klasse von </w:t>
      </w:r>
      <w:r w:rsidRPr="00F514E4">
        <w:rPr>
          <w:i/>
          <w:color w:val="0070C0"/>
        </w:rPr>
        <w:t>GameScene</w:t>
      </w:r>
      <w:r w:rsidRPr="00F514E4">
        <w:rPr>
          <w:color w:val="0070C0"/>
        </w:rPr>
        <w:t xml:space="preserve"> </w:t>
      </w:r>
      <w:r>
        <w:t xml:space="preserve">nur die Personen in den virtuellen Raum stellt, werden diese Personen spezifische Daten in der </w:t>
      </w:r>
      <w:r w:rsidRPr="00F514E4">
        <w:rPr>
          <w:i/>
          <w:color w:val="0070C0"/>
        </w:rPr>
        <w:t>WorldState</w:t>
      </w:r>
      <w:r w:rsidRPr="00F514E4">
        <w:rPr>
          <w:color w:val="0070C0"/>
        </w:rPr>
        <w:t xml:space="preserve"> </w:t>
      </w:r>
      <w:r>
        <w:t xml:space="preserve">Instanz übermittelt. Die Personen werden dann über die </w:t>
      </w:r>
      <w:r w:rsidRPr="00F514E4">
        <w:rPr>
          <w:i/>
          <w:color w:val="0070C0"/>
        </w:rPr>
        <w:t>rebuildPersons</w:t>
      </w:r>
      <w:r w:rsidRPr="00F514E4">
        <w:rPr>
          <w:color w:val="0070C0"/>
        </w:rPr>
        <w:t xml:space="preserve"> </w:t>
      </w:r>
      <w:r>
        <w:t>Funktion aktualisiert.</w:t>
      </w:r>
    </w:p>
    <w:p w:rsidR="0077278E" w:rsidRDefault="0077278E" w:rsidP="0077278E">
      <w:pPr>
        <w:pStyle w:val="berschrift4"/>
      </w:pPr>
      <w:bookmarkStart w:id="184" w:name="_Ref389725696"/>
      <w:r>
        <w:t>Keyboard Events</w:t>
      </w:r>
      <w:bookmarkEnd w:id="184"/>
    </w:p>
    <w:p w:rsidR="0077278E" w:rsidRDefault="0077278E" w:rsidP="0077278E">
      <w:r>
        <w:t xml:space="preserve">Auf dem Client wurden zusätzlich einige eigene Tastatur Events abgefangen. Dafür wurde die </w:t>
      </w:r>
      <w:r w:rsidRPr="00C40032">
        <w:rPr>
          <w:i/>
          <w:color w:val="0070C0"/>
        </w:rPr>
        <w:t>onKeyPress</w:t>
      </w:r>
      <w:r w:rsidRPr="00C40032">
        <w:rPr>
          <w:color w:val="0070C0"/>
        </w:rPr>
        <w:t xml:space="preserve"> </w:t>
      </w:r>
      <w:r>
        <w:t xml:space="preserve">Funktion der </w:t>
      </w:r>
      <w:r w:rsidRPr="00C40032">
        <w:rPr>
          <w:i/>
          <w:color w:val="0070C0"/>
        </w:rPr>
        <w:t>SceneView</w:t>
      </w:r>
      <w:r w:rsidRPr="00C40032">
        <w:rPr>
          <w:color w:val="0070C0"/>
        </w:rPr>
        <w:t xml:space="preserve"> </w:t>
      </w:r>
      <w:r>
        <w:t xml:space="preserve">überschrieben. Wichtig: </w:t>
      </w:r>
      <w:r w:rsidR="000B3B0B">
        <w:t>Damit</w:t>
      </w:r>
      <w:r>
        <w:t xml:space="preserve"> die nicht </w:t>
      </w:r>
      <w:r w:rsidR="000B3B0B">
        <w:t>eigens abgefangen Events weiter</w:t>
      </w:r>
      <w:r>
        <w:t xml:space="preserve"> abarbeitet werden, muss am Schluss der Funktion die eigentliche Basis-Funktion aufgerufen werden.</w:t>
      </w:r>
    </w:p>
    <w:p w:rsidR="0077278E" w:rsidRDefault="0077278E" w:rsidP="0077278E"/>
    <w:p w:rsidR="0077278E" w:rsidRDefault="0077278E" w:rsidP="0077278E">
      <w:pPr>
        <w:rPr>
          <w:b/>
        </w:rPr>
      </w:pPr>
      <w:r>
        <w:rPr>
          <w:b/>
        </w:rPr>
        <w:t>Knochenlänge verändern:</w:t>
      </w:r>
    </w:p>
    <w:p w:rsidR="0077278E" w:rsidRDefault="0077278E" w:rsidP="0077278E">
      <w:r>
        <w:t xml:space="preserve">Über die Tasten Komma (ASCII: 44) und Punkt (ASCII: 46) können die ursprünglich berechneten Knochenlängen (nur bei der Skelett Darstellung als </w:t>
      </w:r>
      <w:r w:rsidRPr="007030C1">
        <w:rPr>
          <w:i/>
          <w:color w:val="0070C0"/>
        </w:rPr>
        <w:t>VR_</w:t>
      </w:r>
      <w:r w:rsidRPr="00E27972">
        <w:rPr>
          <w:i/>
          <w:color w:val="0070C0"/>
        </w:rPr>
        <w:t>STICKMAN</w:t>
      </w:r>
      <w:r>
        <w:t xml:space="preserve">, nicht als Mesh) jeweils um 10% verlängert resp. verkürzt werden. Diese Veränderung wird über die Klasse </w:t>
      </w:r>
      <w:r w:rsidRPr="00E27972">
        <w:rPr>
          <w:i/>
          <w:color w:val="0070C0"/>
        </w:rPr>
        <w:t>VRPerson</w:t>
      </w:r>
      <w:r w:rsidRPr="00E27972">
        <w:rPr>
          <w:color w:val="0070C0"/>
        </w:rPr>
        <w:t xml:space="preserve"> </w:t>
      </w:r>
      <w:r>
        <w:t>durchgeführt und hat folglich nur Auswirkung auf die selbst ausgelesenen Kinect Daten.</w:t>
      </w:r>
    </w:p>
    <w:p w:rsidR="0077278E" w:rsidRDefault="0077278E" w:rsidP="0077278E"/>
    <w:p w:rsidR="0077278E" w:rsidRDefault="0077278E" w:rsidP="0077278E">
      <w:pPr>
        <w:rPr>
          <w:b/>
        </w:rPr>
      </w:pPr>
      <w:r>
        <w:rPr>
          <w:b/>
        </w:rPr>
        <w:t>Kamera wechseln:</w:t>
      </w:r>
    </w:p>
    <w:p w:rsidR="0077278E" w:rsidRDefault="0077278E" w:rsidP="0077278E">
      <w:r>
        <w:t xml:space="preserve">Handelt es sich beim Client um einen Observer, bekommt der Nutzer der Anwendung die Möglichkeit die Szene aus verschiedenen Ansichten zu betrachten. Da der Observer im Gegensatz zum Player keiner Person zugewiesen ist, wird beim Erstellen der </w:t>
      </w:r>
      <w:r w:rsidRPr="00E27972">
        <w:rPr>
          <w:i/>
          <w:color w:val="0070C0"/>
        </w:rPr>
        <w:t>GameScene</w:t>
      </w:r>
      <w:r w:rsidRPr="00E27972">
        <w:rPr>
          <w:color w:val="0070C0"/>
        </w:rPr>
        <w:t xml:space="preserve"> </w:t>
      </w:r>
      <w:r>
        <w:t xml:space="preserve">auch keine Kamera direkt aktiviert. Innerhalb der </w:t>
      </w:r>
      <w:r w:rsidRPr="00E27972">
        <w:rPr>
          <w:i/>
          <w:color w:val="0070C0"/>
        </w:rPr>
        <w:t>postSceneLoad</w:t>
      </w:r>
      <w:r w:rsidRPr="00E27972">
        <w:rPr>
          <w:color w:val="0070C0"/>
        </w:rPr>
        <w:t xml:space="preserve"> </w:t>
      </w:r>
      <w:r>
        <w:t xml:space="preserve">Funktion wurden jedoch zwei freie Kameras der Szene hinzugefügt. Dabei ist die </w:t>
      </w:r>
      <w:r w:rsidR="000B3B0B">
        <w:t>Erste</w:t>
      </w:r>
      <w:r>
        <w:t xml:space="preserve"> der beiden zu Beginn für einen Observer aktiviert. Diese kann auch frei mit der Maus und den Tasten WASD bewegt werden. Die zweite Kamera kreist anhand einer Animation oberhalb der Szene, immer ins Zentrum zeigend. Der Observer kann nun über die Nummern auf der Tastatur die verschiedenen Personen-Sichten und die zwei freien Kameras ansteuern. Dabei folgt das Abfangen der Tastatur Events bei </w:t>
      </w:r>
      <w:r>
        <w:rPr>
          <w:i/>
        </w:rPr>
        <w:t>n</w:t>
      </w:r>
      <w:r>
        <w:t xml:space="preserve"> Personen im Virtual Room folgendem Muster.</w:t>
      </w:r>
    </w:p>
    <w:p w:rsidR="008E3ED3" w:rsidRDefault="008E3ED3">
      <w:pPr>
        <w:spacing w:line="240" w:lineRule="auto"/>
      </w:pPr>
      <w:r>
        <w:br w:type="page"/>
      </w:r>
    </w:p>
    <w:tbl>
      <w:tblPr>
        <w:tblStyle w:val="GridTable1Light-Accent110"/>
        <w:tblW w:w="0" w:type="auto"/>
        <w:tblLook w:val="04A0" w:firstRow="1" w:lastRow="0" w:firstColumn="1" w:lastColumn="0" w:noHBand="0" w:noVBand="1"/>
      </w:tblPr>
      <w:tblGrid>
        <w:gridCol w:w="955"/>
        <w:gridCol w:w="8502"/>
      </w:tblGrid>
      <w:tr w:rsidR="0077278E" w:rsidTr="00B1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lastRenderedPageBreak/>
              <w:t>Taste</w:t>
            </w:r>
          </w:p>
        </w:tc>
        <w:tc>
          <w:tcPr>
            <w:tcW w:w="8648" w:type="dxa"/>
          </w:tcPr>
          <w:p w:rsidR="0077278E" w:rsidRDefault="0077278E" w:rsidP="00B156A4">
            <w:pPr>
              <w:cnfStyle w:val="100000000000" w:firstRow="1" w:lastRow="0" w:firstColumn="0" w:lastColumn="0" w:oddVBand="0" w:evenVBand="0" w:oddHBand="0" w:evenHBand="0" w:firstRowFirstColumn="0" w:firstRowLastColumn="0" w:lastRowFirstColumn="0" w:lastRowLastColumn="0"/>
            </w:pPr>
            <w:r>
              <w:t>Aktion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1</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 xml:space="preserve">1-te </w:t>
            </w:r>
            <w:r w:rsidRPr="003C6848">
              <w:rPr>
                <w:i/>
                <w:color w:val="0070C0"/>
              </w:rPr>
              <w:t>SLPerson</w:t>
            </w:r>
            <w:r w:rsidRPr="003C6848">
              <w:rPr>
                <w:color w:val="0070C0"/>
              </w:rPr>
              <w:t xml:space="preserve"> </w:t>
            </w:r>
            <w:r>
              <w:t>Kamera aktivieren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2</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 xml:space="preserve">2-te </w:t>
            </w:r>
            <w:r w:rsidRPr="003C6848">
              <w:rPr>
                <w:i/>
                <w:color w:val="0070C0"/>
              </w:rPr>
              <w:t>SLPerson</w:t>
            </w:r>
            <w:r w:rsidRPr="003C6848">
              <w:rPr>
                <w:color w:val="0070C0"/>
              </w:rPr>
              <w:t xml:space="preserve"> </w:t>
            </w:r>
            <w:r>
              <w:t>Kamera aktivieren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n</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 xml:space="preserve">n-te </w:t>
            </w:r>
            <w:r w:rsidRPr="003C6848">
              <w:rPr>
                <w:i/>
                <w:color w:val="0070C0"/>
              </w:rPr>
              <w:t>SLPerson</w:t>
            </w:r>
            <w:r w:rsidRPr="003C6848">
              <w:rPr>
                <w:color w:val="0070C0"/>
              </w:rPr>
              <w:t xml:space="preserve"> </w:t>
            </w:r>
            <w:r>
              <w:t>Kamera aktivieren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n+1</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Erste frei bewegbare Kamera aktivieren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n+2</w:t>
            </w:r>
          </w:p>
        </w:tc>
        <w:tc>
          <w:tcPr>
            <w:tcW w:w="8648" w:type="dxa"/>
          </w:tcPr>
          <w:p w:rsidR="0077278E" w:rsidRDefault="0077278E" w:rsidP="00B156A4">
            <w:pPr>
              <w:cnfStyle w:val="000000000000" w:firstRow="0" w:lastRow="0" w:firstColumn="0" w:lastColumn="0" w:oddVBand="0" w:evenVBand="0" w:oddHBand="0" w:evenHBand="0" w:firstRowFirstColumn="0" w:firstRowLastColumn="0" w:lastRowFirstColumn="0" w:lastRowLastColumn="0"/>
            </w:pPr>
            <w:r>
              <w:t>Zweite freie mit einer Animation ausgestattete Kamera aktivieren</w:t>
            </w:r>
          </w:p>
        </w:tc>
      </w:tr>
      <w:tr w:rsidR="0077278E" w:rsidTr="00B156A4">
        <w:tc>
          <w:tcPr>
            <w:cnfStyle w:val="001000000000" w:firstRow="0" w:lastRow="0" w:firstColumn="1" w:lastColumn="0" w:oddVBand="0" w:evenVBand="0" w:oddHBand="0" w:evenHBand="0" w:firstRowFirstColumn="0" w:firstRowLastColumn="0" w:lastRowFirstColumn="0" w:lastRowLastColumn="0"/>
            <w:tcW w:w="959" w:type="dxa"/>
          </w:tcPr>
          <w:p w:rsidR="0077278E" w:rsidRDefault="0077278E" w:rsidP="00B156A4">
            <w:r>
              <w:t>n+3</w:t>
            </w:r>
          </w:p>
        </w:tc>
        <w:tc>
          <w:tcPr>
            <w:tcW w:w="8648" w:type="dxa"/>
          </w:tcPr>
          <w:p w:rsidR="0077278E" w:rsidRDefault="0077278E" w:rsidP="00B156A4">
            <w:pPr>
              <w:keepNext/>
              <w:cnfStyle w:val="000000000000" w:firstRow="0" w:lastRow="0" w:firstColumn="0" w:lastColumn="0" w:oddVBand="0" w:evenVBand="0" w:oddHBand="0" w:evenHBand="0" w:firstRowFirstColumn="0" w:firstRowLastColumn="0" w:lastRowFirstColumn="0" w:lastRowLastColumn="0"/>
            </w:pPr>
            <w:r>
              <w:t xml:space="preserve">Automatischer Loop über alle </w:t>
            </w:r>
            <w:r w:rsidRPr="003C6848">
              <w:rPr>
                <w:i/>
                <w:color w:val="0070C0"/>
              </w:rPr>
              <w:t>SLPerso</w:t>
            </w:r>
            <w:r>
              <w:rPr>
                <w:i/>
                <w:color w:val="0070C0"/>
              </w:rPr>
              <w:t>n</w:t>
            </w:r>
            <w:r w:rsidRPr="003C6848">
              <w:rPr>
                <w:color w:val="0070C0"/>
              </w:rPr>
              <w:t xml:space="preserve"> </w:t>
            </w:r>
            <w:r>
              <w:t>Kamera und den zwei freien Kameras aktivieren</w:t>
            </w:r>
          </w:p>
        </w:tc>
      </w:tr>
    </w:tbl>
    <w:p w:rsidR="0077278E" w:rsidRDefault="0077278E" w:rsidP="0077278E">
      <w:pPr>
        <w:pStyle w:val="Beschriftung"/>
      </w:pPr>
      <w:bookmarkStart w:id="185" w:name="_Toc389737739"/>
      <w:bookmarkStart w:id="186" w:name="_Toc389934502"/>
      <w:bookmarkStart w:id="187" w:name="_Toc390964750"/>
      <w:r>
        <w:t xml:space="preserve">Tabelle </w:t>
      </w:r>
      <w:fldSimple w:instr=" SEQ Tabelle \* ARABIC ">
        <w:r w:rsidR="001E2A8D">
          <w:rPr>
            <w:noProof/>
          </w:rPr>
          <w:t>2</w:t>
        </w:r>
      </w:fldSimple>
      <w:r>
        <w:t>: Tastatur-Events - Kamera Wechsel für den Observer</w:t>
      </w:r>
      <w:bookmarkEnd w:id="185"/>
      <w:bookmarkEnd w:id="186"/>
      <w:bookmarkEnd w:id="187"/>
    </w:p>
    <w:p w:rsidR="0077278E" w:rsidRPr="00E27972" w:rsidRDefault="0077278E" w:rsidP="0077278E">
      <w:r>
        <w:t xml:space="preserve">Bei aktivem Loop wird immer am Ende der </w:t>
      </w:r>
      <w:r w:rsidRPr="003C6848">
        <w:rPr>
          <w:i/>
          <w:color w:val="0070C0"/>
        </w:rPr>
        <w:t>preSceneLoad</w:t>
      </w:r>
      <w:r w:rsidRPr="003C6848">
        <w:rPr>
          <w:color w:val="0070C0"/>
        </w:rPr>
        <w:t xml:space="preserve"> </w:t>
      </w:r>
      <w:r>
        <w:t xml:space="preserve">Funktion überprüft, ob auf die nächste Kamera geschaltet werden soll. Der Loop beginnt immer bei der ersten </w:t>
      </w:r>
      <w:r w:rsidRPr="003C6848">
        <w:rPr>
          <w:i/>
          <w:color w:val="0070C0"/>
        </w:rPr>
        <w:t>SLPerson</w:t>
      </w:r>
      <w:r w:rsidRPr="003C6848">
        <w:rPr>
          <w:color w:val="0070C0"/>
        </w:rPr>
        <w:t xml:space="preserve"> </w:t>
      </w:r>
      <w:r>
        <w:t>Kamera. Ist der Zyklus jedoch bereits gestartet, hat die Taste n+3 keine Wirkung.</w:t>
      </w:r>
    </w:p>
    <w:p w:rsidR="0077278E" w:rsidRDefault="0077278E" w:rsidP="0077278E">
      <w:pPr>
        <w:pStyle w:val="berschrift2"/>
      </w:pPr>
      <w:bookmarkStart w:id="188" w:name="_Toc389732680"/>
      <w:bookmarkStart w:id="189" w:name="_Toc389920790"/>
      <w:bookmarkStart w:id="190" w:name="_Ref389992053"/>
      <w:bookmarkStart w:id="191" w:name="_Ref389992057"/>
      <w:bookmarkStart w:id="192" w:name="_Toc390965999"/>
      <w:r>
        <w:t>Game Implementationen</w:t>
      </w:r>
      <w:bookmarkEnd w:id="188"/>
      <w:bookmarkEnd w:id="189"/>
      <w:bookmarkEnd w:id="190"/>
      <w:bookmarkEnd w:id="191"/>
      <w:bookmarkEnd w:id="192"/>
    </w:p>
    <w:p w:rsidR="0077278E" w:rsidRDefault="0077278E" w:rsidP="0077278E">
      <w:r>
        <w:t xml:space="preserve">Dieser Teil der Dokumentation beschreibt wie </w:t>
      </w:r>
      <w:r w:rsidR="000B3B0B">
        <w:t>vorgegangen werden soll, um ein eigenes „Game“</w:t>
      </w:r>
      <w:r>
        <w:t xml:space="preserve"> zu Implementieren. Im Rahmen der Arbeit wurden alle Implementationen als Game bezeichnet obschon nur die beiden Board-Games als Spiel betrachtet werden, im Sinne davon, dass zwei Spieler gegen</w:t>
      </w:r>
      <w:r w:rsidR="000B3B0B">
        <w:t>einander antreten. Der Begriff „Game“</w:t>
      </w:r>
      <w:r>
        <w:t xml:space="preserve"> bezieht sich darauf, dass die Implementationen nicht einer reinen Simulation entsprechen, sondern die Benutzer anhand von Interaktionen aktiv am Geschehen teilhaben können.</w:t>
      </w:r>
    </w:p>
    <w:p w:rsidR="0077278E" w:rsidRDefault="0077278E" w:rsidP="0077278E"/>
    <w:p w:rsidR="0077278E" w:rsidRDefault="0077278E" w:rsidP="0077278E">
      <w:r>
        <w:t>Folgende Schritte müssen für eine eigene Implementation durchgeführt werden:</w:t>
      </w:r>
    </w:p>
    <w:p w:rsidR="0077278E" w:rsidRDefault="0077278E" w:rsidP="0077278E"/>
    <w:p w:rsidR="0077278E" w:rsidRDefault="0077278E" w:rsidP="0077278E">
      <w:pPr>
        <w:pStyle w:val="Listenabsatz"/>
        <w:numPr>
          <w:ilvl w:val="0"/>
          <w:numId w:val="20"/>
        </w:numPr>
      </w:pPr>
      <w:r>
        <w:t xml:space="preserve">Erweitern des </w:t>
      </w:r>
      <w:r w:rsidRPr="00515155">
        <w:rPr>
          <w:i/>
          <w:color w:val="0070C0"/>
        </w:rPr>
        <w:t>VR_GAME_TYPE</w:t>
      </w:r>
      <w:r>
        <w:t xml:space="preserve"> Enums um einen weiteren Typen (Lib-VirtualRoomCommon)</w:t>
      </w:r>
    </w:p>
    <w:p w:rsidR="0077278E" w:rsidRDefault="0077278E" w:rsidP="0077278E">
      <w:pPr>
        <w:pStyle w:val="Listenabsatz"/>
        <w:numPr>
          <w:ilvl w:val="0"/>
          <w:numId w:val="20"/>
        </w:numPr>
      </w:pPr>
      <w:r>
        <w:t xml:space="preserve">Erstellen einer Sub-Klasse von </w:t>
      </w:r>
      <w:r w:rsidRPr="00515155">
        <w:rPr>
          <w:i/>
          <w:color w:val="0070C0"/>
        </w:rPr>
        <w:t>WorldState</w:t>
      </w:r>
      <w:r w:rsidRPr="00515155">
        <w:rPr>
          <w:color w:val="0070C0"/>
        </w:rPr>
        <w:t xml:space="preserve"> </w:t>
      </w:r>
      <w:r>
        <w:t>(Lib-VirtualRoomCommon)</w:t>
      </w:r>
    </w:p>
    <w:p w:rsidR="0077278E" w:rsidRDefault="0077278E" w:rsidP="0077278E">
      <w:pPr>
        <w:pStyle w:val="Listenabsatz"/>
        <w:numPr>
          <w:ilvl w:val="0"/>
          <w:numId w:val="20"/>
        </w:numPr>
      </w:pPr>
      <w:r>
        <w:t xml:space="preserve">Kreieren der Sub-Klasse von </w:t>
      </w:r>
      <w:r w:rsidRPr="00515155">
        <w:rPr>
          <w:i/>
          <w:color w:val="0070C0"/>
        </w:rPr>
        <w:t>Server</w:t>
      </w:r>
      <w:r w:rsidRPr="00515155">
        <w:rPr>
          <w:color w:val="0070C0"/>
        </w:rPr>
        <w:t xml:space="preserve"> </w:t>
      </w:r>
      <w:r>
        <w:t xml:space="preserve">(ch14_VirtualRoomServer). </w:t>
      </w:r>
      <w:r w:rsidRPr="007B3CFB">
        <w:rPr>
          <w:b/>
        </w:rPr>
        <w:t>Wichtig</w:t>
      </w:r>
      <w:r>
        <w:t xml:space="preserve">: Dem Parent-Konstruktor muss den beim Punkt 1 erstellten Typen angegeben werden. Zusätzlich müssen die beiden Funktion </w:t>
      </w:r>
      <w:r w:rsidRPr="007B3CFB">
        <w:rPr>
          <w:i/>
          <w:color w:val="0070C0"/>
        </w:rPr>
        <w:t>simulate</w:t>
      </w:r>
      <w:r w:rsidRPr="007B3CFB">
        <w:rPr>
          <w:color w:val="0070C0"/>
        </w:rPr>
        <w:t xml:space="preserve"> </w:t>
      </w:r>
      <w:r>
        <w:t xml:space="preserve">und </w:t>
      </w:r>
      <w:r w:rsidRPr="007B3CFB">
        <w:rPr>
          <w:i/>
          <w:color w:val="0070C0"/>
        </w:rPr>
        <w:t>getWorldState</w:t>
      </w:r>
      <w:r w:rsidRPr="007B3CFB">
        <w:rPr>
          <w:color w:val="0070C0"/>
        </w:rPr>
        <w:t xml:space="preserve"> </w:t>
      </w:r>
      <w:r>
        <w:t>zwingend überschrieben werden</w:t>
      </w:r>
    </w:p>
    <w:p w:rsidR="0077278E" w:rsidRDefault="0077278E" w:rsidP="0077278E">
      <w:pPr>
        <w:pStyle w:val="Listenabsatz"/>
        <w:numPr>
          <w:ilvl w:val="0"/>
          <w:numId w:val="20"/>
        </w:numPr>
      </w:pPr>
      <w:r>
        <w:t>Erweitern des Switch</w:t>
      </w:r>
      <w:r w:rsidR="000B3B0B">
        <w:t>-Blockes</w:t>
      </w:r>
      <w:r>
        <w:t xml:space="preserve"> in der </w:t>
      </w:r>
      <w:r w:rsidRPr="000071A1">
        <w:rPr>
          <w:i/>
          <w:color w:val="0070C0"/>
        </w:rPr>
        <w:t>main</w:t>
      </w:r>
      <w:r w:rsidRPr="000071A1">
        <w:rPr>
          <w:color w:val="0070C0"/>
        </w:rPr>
        <w:t xml:space="preserve"> </w:t>
      </w:r>
      <w:r>
        <w:t xml:space="preserve">Methode der </w:t>
      </w:r>
      <w:r w:rsidRPr="000071A1">
        <w:rPr>
          <w:i/>
          <w:color w:val="0070C0"/>
        </w:rPr>
        <w:t>VRServerStarer</w:t>
      </w:r>
      <w:r w:rsidRPr="000071A1">
        <w:rPr>
          <w:color w:val="0070C0"/>
        </w:rPr>
        <w:t xml:space="preserve"> </w:t>
      </w:r>
      <w:r>
        <w:t>Datei (ch14_VirtualRoomServer). Dabei wird anhand des spezifizierten Typen eine Instanz der neu erstellen Server-Klasse erstellt.</w:t>
      </w:r>
    </w:p>
    <w:p w:rsidR="0077278E" w:rsidRDefault="0077278E" w:rsidP="0077278E">
      <w:pPr>
        <w:pStyle w:val="Listenabsatz"/>
        <w:numPr>
          <w:ilvl w:val="0"/>
          <w:numId w:val="20"/>
        </w:numPr>
      </w:pPr>
      <w:r>
        <w:t>Kreieren eine</w:t>
      </w:r>
      <w:r w:rsidR="000B3B0B">
        <w:t>r</w:t>
      </w:r>
      <w:r>
        <w:t xml:space="preserve"> Sub-Klasse von </w:t>
      </w:r>
      <w:r w:rsidRPr="0030275E">
        <w:rPr>
          <w:i/>
          <w:color w:val="0070C0"/>
        </w:rPr>
        <w:t>GameScene</w:t>
      </w:r>
      <w:r w:rsidRPr="0030275E">
        <w:rPr>
          <w:color w:val="0070C0"/>
        </w:rPr>
        <w:t xml:space="preserve"> </w:t>
      </w:r>
      <w:r>
        <w:t xml:space="preserve">(ch4_VirtualRoom). </w:t>
      </w:r>
      <w:r w:rsidRPr="007B3CFB">
        <w:rPr>
          <w:b/>
        </w:rPr>
        <w:t>Wichtig</w:t>
      </w:r>
      <w:r>
        <w:t xml:space="preserve">: Die Funktion </w:t>
      </w:r>
      <w:r w:rsidRPr="007B3CFB">
        <w:rPr>
          <w:i/>
          <w:color w:val="0070C0"/>
        </w:rPr>
        <w:t>updateFromWorldState</w:t>
      </w:r>
      <w:r w:rsidRPr="007B3CFB">
        <w:rPr>
          <w:color w:val="0070C0"/>
        </w:rPr>
        <w:t xml:space="preserve"> </w:t>
      </w:r>
      <w:r>
        <w:t>muss zwingend überschrieben werden.</w:t>
      </w:r>
    </w:p>
    <w:p w:rsidR="0077278E" w:rsidRDefault="0077278E" w:rsidP="0077278E">
      <w:pPr>
        <w:pStyle w:val="Listenabsatz"/>
        <w:numPr>
          <w:ilvl w:val="0"/>
          <w:numId w:val="20"/>
        </w:numPr>
      </w:pPr>
      <w:r>
        <w:t>Erweitern des Switch</w:t>
      </w:r>
      <w:r w:rsidR="000B3B0B">
        <w:t>-Blockes</w:t>
      </w:r>
      <w:r>
        <w:t xml:space="preserve"> in der Funktion </w:t>
      </w:r>
      <w:r w:rsidRPr="0030275E">
        <w:rPr>
          <w:i/>
          <w:color w:val="0070C0"/>
        </w:rPr>
        <w:t>postSceneLoad</w:t>
      </w:r>
      <w:r w:rsidRPr="0030275E">
        <w:rPr>
          <w:color w:val="0070C0"/>
        </w:rPr>
        <w:t xml:space="preserve"> </w:t>
      </w:r>
      <w:r>
        <w:t xml:space="preserve">der Klasse </w:t>
      </w:r>
      <w:r w:rsidRPr="0030275E">
        <w:rPr>
          <w:i/>
          <w:color w:val="0070C0"/>
        </w:rPr>
        <w:t>VRSceneView</w:t>
      </w:r>
      <w:r w:rsidRPr="0030275E">
        <w:rPr>
          <w:color w:val="0070C0"/>
        </w:rPr>
        <w:t xml:space="preserve"> </w:t>
      </w:r>
      <w:r>
        <w:t>(ch14_VirtualRoom). Dabei wird ebenfalls anhand des im Punkt 1 definierten Typen eine Instanz der neu erstellen Sub-Klasse im Punkt 5 erstellt.</w:t>
      </w:r>
    </w:p>
    <w:p w:rsidR="0077278E" w:rsidRDefault="0077278E" w:rsidP="0077278E"/>
    <w:p w:rsidR="0077278E" w:rsidRDefault="0077278E" w:rsidP="0077278E">
      <w:r>
        <w:t xml:space="preserve">Diese </w:t>
      </w:r>
      <w:r w:rsidR="000B3B0B">
        <w:t>s</w:t>
      </w:r>
      <w:r>
        <w:t>echs Schritte stellen das Konstrukt für eine neue Game Implementation dar, und wurden auch bei allen vier Beispiel Implementationen exakt so durchgeführt. Die Game-Spezifische Funktionalität wird nun in die folgenden Funktionen programmiert:</w:t>
      </w:r>
    </w:p>
    <w:p w:rsidR="0077278E" w:rsidRDefault="0077278E" w:rsidP="0077278E"/>
    <w:tbl>
      <w:tblPr>
        <w:tblStyle w:val="GridTable1Light-Accent110"/>
        <w:tblW w:w="4960" w:type="pct"/>
        <w:tblLook w:val="0420" w:firstRow="1" w:lastRow="0" w:firstColumn="0" w:lastColumn="0" w:noHBand="0" w:noVBand="1"/>
      </w:tblPr>
      <w:tblGrid>
        <w:gridCol w:w="1574"/>
        <w:gridCol w:w="2316"/>
        <w:gridCol w:w="5491"/>
      </w:tblGrid>
      <w:tr w:rsidR="0077278E" w:rsidTr="00B156A4">
        <w:trPr>
          <w:cnfStyle w:val="100000000000" w:firstRow="1" w:lastRow="0" w:firstColumn="0" w:lastColumn="0" w:oddVBand="0" w:evenVBand="0" w:oddHBand="0" w:evenHBand="0" w:firstRowFirstColumn="0" w:firstRowLastColumn="0" w:lastRowFirstColumn="0" w:lastRowLastColumn="0"/>
        </w:trPr>
        <w:tc>
          <w:tcPr>
            <w:tcW w:w="985" w:type="pct"/>
          </w:tcPr>
          <w:p w:rsidR="0077278E" w:rsidRDefault="0077278E" w:rsidP="00B156A4">
            <w:r>
              <w:t>Klasse</w:t>
            </w:r>
          </w:p>
        </w:tc>
        <w:tc>
          <w:tcPr>
            <w:tcW w:w="943" w:type="pct"/>
          </w:tcPr>
          <w:p w:rsidR="0077278E" w:rsidRDefault="0077278E" w:rsidP="00B156A4">
            <w:r>
              <w:t>Funktion</w:t>
            </w:r>
          </w:p>
        </w:tc>
        <w:tc>
          <w:tcPr>
            <w:tcW w:w="3072" w:type="pct"/>
          </w:tcPr>
          <w:p w:rsidR="0077278E" w:rsidRDefault="0077278E" w:rsidP="00B156A4">
            <w:r>
              <w:t>Zweck</w:t>
            </w:r>
          </w:p>
        </w:tc>
      </w:tr>
      <w:tr w:rsidR="0077278E" w:rsidTr="00B156A4">
        <w:tc>
          <w:tcPr>
            <w:tcW w:w="985" w:type="pct"/>
          </w:tcPr>
          <w:p w:rsidR="0077278E" w:rsidRDefault="0077278E" w:rsidP="00B156A4">
            <w:r w:rsidRPr="00EA6E5D">
              <w:rPr>
                <w:i/>
              </w:rPr>
              <w:t>Subklasse</w:t>
            </w:r>
            <w:r>
              <w:t xml:space="preserve"> von Server (Punkt 3)</w:t>
            </w:r>
          </w:p>
        </w:tc>
        <w:tc>
          <w:tcPr>
            <w:tcW w:w="943" w:type="pct"/>
          </w:tcPr>
          <w:p w:rsidR="0077278E" w:rsidRPr="00B810F0" w:rsidRDefault="0077278E" w:rsidP="00B156A4">
            <w:pPr>
              <w:rPr>
                <w:i/>
              </w:rPr>
            </w:pPr>
            <w:r w:rsidRPr="00B810F0">
              <w:rPr>
                <w:i/>
              </w:rPr>
              <w:t>Konstruktor</w:t>
            </w:r>
          </w:p>
        </w:tc>
        <w:tc>
          <w:tcPr>
            <w:tcW w:w="3072" w:type="pct"/>
          </w:tcPr>
          <w:p w:rsidR="0077278E" w:rsidRDefault="0077278E" w:rsidP="00B156A4">
            <w:r>
              <w:t>Erzeugen der verwendeten mathematischen und sonstigen Daten-Strukturen als Repräsentation der Welt</w:t>
            </w:r>
          </w:p>
        </w:tc>
      </w:tr>
      <w:tr w:rsidR="0077278E" w:rsidTr="00B156A4">
        <w:tc>
          <w:tcPr>
            <w:tcW w:w="985" w:type="pct"/>
          </w:tcPr>
          <w:p w:rsidR="0077278E" w:rsidRDefault="0077278E" w:rsidP="00B156A4">
            <w:r w:rsidRPr="00EA6E5D">
              <w:rPr>
                <w:i/>
              </w:rPr>
              <w:t>Subklasse</w:t>
            </w:r>
            <w:r>
              <w:t xml:space="preserve"> von Server (Punkt 3)</w:t>
            </w:r>
          </w:p>
        </w:tc>
        <w:tc>
          <w:tcPr>
            <w:tcW w:w="943" w:type="pct"/>
          </w:tcPr>
          <w:p w:rsidR="0077278E" w:rsidRDefault="0077278E" w:rsidP="00B156A4">
            <w:r>
              <w:t>s</w:t>
            </w:r>
            <w:r w:rsidRPr="00EA6E5D">
              <w:t>imulate</w:t>
            </w:r>
          </w:p>
        </w:tc>
        <w:tc>
          <w:tcPr>
            <w:tcW w:w="3072" w:type="pct"/>
          </w:tcPr>
          <w:p w:rsidR="0077278E" w:rsidRDefault="0077278E" w:rsidP="00B156A4">
            <w:r>
              <w:t>Veränderungen an den im Konstruktor erzeugten Daten-Strukturen z.B. durch Hit-Detections basierend auf den Positionen der Hände einzelner Personen (in der Basis-Klasse gespeichert).</w:t>
            </w:r>
          </w:p>
        </w:tc>
      </w:tr>
      <w:tr w:rsidR="0077278E" w:rsidTr="00B156A4">
        <w:tc>
          <w:tcPr>
            <w:tcW w:w="985" w:type="pct"/>
          </w:tcPr>
          <w:p w:rsidR="0077278E" w:rsidRPr="00B810F0" w:rsidRDefault="0077278E" w:rsidP="00B156A4">
            <w:r w:rsidRPr="00EA6E5D">
              <w:rPr>
                <w:i/>
              </w:rPr>
              <w:t>Subklasse</w:t>
            </w:r>
            <w:r>
              <w:t xml:space="preserve"> von Server (Punkt 3)</w:t>
            </w:r>
          </w:p>
        </w:tc>
        <w:tc>
          <w:tcPr>
            <w:tcW w:w="943" w:type="pct"/>
          </w:tcPr>
          <w:p w:rsidR="0077278E" w:rsidRPr="00EA6E5D" w:rsidRDefault="0077278E" w:rsidP="00B156A4">
            <w:r>
              <w:t>getWorldState</w:t>
            </w:r>
          </w:p>
        </w:tc>
        <w:tc>
          <w:tcPr>
            <w:tcW w:w="3072" w:type="pct"/>
          </w:tcPr>
          <w:p w:rsidR="0077278E" w:rsidRDefault="0077278E" w:rsidP="00B156A4">
            <w:r>
              <w:t xml:space="preserve">Erzeugen einer Instanz der in Punkt 2 definierten Sub-Klasse von </w:t>
            </w:r>
            <w:r w:rsidRPr="00B810F0">
              <w:rPr>
                <w:i/>
                <w:color w:val="0070C0"/>
              </w:rPr>
              <w:t>WorldState</w:t>
            </w:r>
            <w:r>
              <w:t xml:space="preserve">. Diese Klasse mit allen relevanten </w:t>
            </w:r>
            <w:r>
              <w:lastRenderedPageBreak/>
              <w:t>Welt-Status Informationen vorgängig ergänzen, und in der Methode bestücken. Instanz zurückgegeben.</w:t>
            </w:r>
          </w:p>
        </w:tc>
      </w:tr>
      <w:tr w:rsidR="0077278E" w:rsidTr="00B156A4">
        <w:tc>
          <w:tcPr>
            <w:tcW w:w="985" w:type="pct"/>
          </w:tcPr>
          <w:p w:rsidR="0077278E" w:rsidRPr="00B810F0" w:rsidRDefault="0077278E" w:rsidP="00B156A4">
            <w:r>
              <w:rPr>
                <w:i/>
              </w:rPr>
              <w:lastRenderedPageBreak/>
              <w:t>Subklasse</w:t>
            </w:r>
            <w:r>
              <w:t xml:space="preserve"> von GameScene (Punkt 5)</w:t>
            </w:r>
          </w:p>
        </w:tc>
        <w:tc>
          <w:tcPr>
            <w:tcW w:w="943" w:type="pct"/>
          </w:tcPr>
          <w:p w:rsidR="0077278E" w:rsidRPr="00B810F0" w:rsidRDefault="0077278E" w:rsidP="00B156A4">
            <w:pPr>
              <w:rPr>
                <w:i/>
              </w:rPr>
            </w:pPr>
            <w:r>
              <w:rPr>
                <w:i/>
              </w:rPr>
              <w:t>Konstruktor</w:t>
            </w:r>
          </w:p>
        </w:tc>
        <w:tc>
          <w:tcPr>
            <w:tcW w:w="3072" w:type="pct"/>
          </w:tcPr>
          <w:p w:rsidR="0077278E" w:rsidRDefault="0077278E" w:rsidP="00B156A4">
            <w:r>
              <w:t xml:space="preserve">Erzeugen der für die Szene weiteren notwendigen Szenengraph Objekte. Diese müssen, falls durch die Server-Anwendung manipulierbar, auch zu einem späteren Zeitpunkt abrufbar sein (Pointer speichern). Zusätzlich müssen die Objekte in den </w:t>
            </w:r>
            <w:r w:rsidRPr="001951B9">
              <w:rPr>
                <w:i/>
                <w:color w:val="0070C0"/>
              </w:rPr>
              <w:t>_rootNode</w:t>
            </w:r>
            <w:r>
              <w:t xml:space="preserve"> gehängt werden</w:t>
            </w:r>
          </w:p>
        </w:tc>
      </w:tr>
      <w:tr w:rsidR="0077278E" w:rsidTr="00B156A4">
        <w:tc>
          <w:tcPr>
            <w:tcW w:w="985" w:type="pct"/>
          </w:tcPr>
          <w:p w:rsidR="0077278E" w:rsidRPr="00B810F0" w:rsidRDefault="0077278E" w:rsidP="00B156A4">
            <w:r>
              <w:rPr>
                <w:i/>
              </w:rPr>
              <w:t>Subklasse</w:t>
            </w:r>
            <w:r>
              <w:t xml:space="preserve"> von GameScene (Punkt 5)</w:t>
            </w:r>
          </w:p>
        </w:tc>
        <w:tc>
          <w:tcPr>
            <w:tcW w:w="943" w:type="pct"/>
          </w:tcPr>
          <w:p w:rsidR="0077278E" w:rsidRPr="00B810F0" w:rsidRDefault="0077278E" w:rsidP="00B156A4">
            <w:r w:rsidRPr="00B810F0">
              <w:t>updateFromWorldState</w:t>
            </w:r>
          </w:p>
        </w:tc>
        <w:tc>
          <w:tcPr>
            <w:tcW w:w="3072" w:type="pct"/>
          </w:tcPr>
          <w:p w:rsidR="0077278E" w:rsidRDefault="0077278E" w:rsidP="00B156A4">
            <w:pPr>
              <w:keepNext/>
            </w:pPr>
            <w:r>
              <w:t xml:space="preserve">Als Argument wird der </w:t>
            </w:r>
            <w:r w:rsidRPr="0049268A">
              <w:rPr>
                <w:i/>
                <w:color w:val="0070C0"/>
              </w:rPr>
              <w:t>RakNet::BitStream</w:t>
            </w:r>
            <w:r>
              <w:t xml:space="preserve"> übergeben. Anhand von diesem kann eine Instanz der in Punkt 2 erstellten Sub- Klasse von </w:t>
            </w:r>
            <w:r>
              <w:rPr>
                <w:i/>
                <w:color w:val="0070C0"/>
              </w:rPr>
              <w:t>WorldState</w:t>
            </w:r>
            <w:r>
              <w:t xml:space="preserve"> kreiert werden. Anschliessend muss zwingen die Basis-Funktion </w:t>
            </w:r>
            <w:r w:rsidRPr="001951B9">
              <w:rPr>
                <w:i/>
                <w:color w:val="0070C0"/>
              </w:rPr>
              <w:t>rebuildPersons</w:t>
            </w:r>
            <w:r w:rsidRPr="001951B9">
              <w:rPr>
                <w:color w:val="0070C0"/>
              </w:rPr>
              <w:t xml:space="preserve"> </w:t>
            </w:r>
            <w:r>
              <w:t>aufgerufen werden! Danach können die im Konstruktor erstellten Szenengraph Objekte anhand der erhaltenen Daten entsprechend manipuliert werden.</w:t>
            </w:r>
          </w:p>
        </w:tc>
      </w:tr>
    </w:tbl>
    <w:p w:rsidR="0077278E" w:rsidRDefault="0077278E" w:rsidP="0077278E">
      <w:pPr>
        <w:pStyle w:val="Beschriftung"/>
      </w:pPr>
      <w:bookmarkStart w:id="193" w:name="_Toc389826212"/>
      <w:bookmarkStart w:id="194" w:name="_Toc389934503"/>
      <w:bookmarkStart w:id="195" w:name="_Toc390964751"/>
      <w:r>
        <w:t xml:space="preserve">Tabelle </w:t>
      </w:r>
      <w:fldSimple w:instr=" SEQ Tabelle \* ARABIC ">
        <w:r w:rsidR="001E2A8D">
          <w:rPr>
            <w:noProof/>
          </w:rPr>
          <w:t>3</w:t>
        </w:r>
      </w:fldSimple>
      <w:r>
        <w:t>: Eigenes Game - Zu implementierende Funktionen</w:t>
      </w:r>
      <w:bookmarkEnd w:id="193"/>
      <w:bookmarkEnd w:id="194"/>
      <w:bookmarkEnd w:id="195"/>
    </w:p>
    <w:p w:rsidR="0077278E" w:rsidRDefault="0077278E" w:rsidP="0077278E">
      <w:pPr>
        <w:pStyle w:val="berschrift3"/>
      </w:pPr>
      <w:bookmarkStart w:id="196" w:name="_Toc389732681"/>
      <w:bookmarkStart w:id="197" w:name="_Toc389920791"/>
      <w:bookmarkStart w:id="198" w:name="_Toc390966000"/>
      <w:r>
        <w:t>Color Sphere</w:t>
      </w:r>
      <w:bookmarkEnd w:id="196"/>
      <w:bookmarkEnd w:id="197"/>
      <w:bookmarkEnd w:id="198"/>
    </w:p>
    <w:p w:rsidR="0077278E" w:rsidRDefault="0077278E" w:rsidP="0077278E">
      <w:r>
        <w:t>Bei der einfachsten Beispiel-Implementation war das Ziel in die Mitte des Raumes eine Sphäre zu platzieren. Die Farbe ist initial schwarz. Anschliessend soll sich die Farbe ab einer gewissen Hand-Distanz zum Zentrum der Kugel verändern. Die Farbe wird zufällig pro Person und Hand definiert. Anschliessend wird diese linear zur effektiven Distanz auf die Kugelfarbe aufaddiert. Bei vielen Spieler</w:t>
      </w:r>
      <w:r w:rsidR="000B3B0B">
        <w:t>n</w:t>
      </w:r>
      <w:r>
        <w:t xml:space="preserve"> kann es somit schnell</w:t>
      </w:r>
      <w:r w:rsidR="000B3B0B">
        <w:t xml:space="preserve"> der Fall sein, dass die Kugel W</w:t>
      </w:r>
      <w:r>
        <w:t>eiss wird.</w:t>
      </w:r>
    </w:p>
    <w:p w:rsidR="0077278E" w:rsidRDefault="0077278E" w:rsidP="0077278E"/>
    <w:p w:rsidR="0077278E" w:rsidRDefault="0077278E" w:rsidP="0077278E">
      <w:r>
        <w:t xml:space="preserve">Für die Color Sphere Applikation wurden gemäss den oben definierten Sechs Punkten der Datentyp </w:t>
      </w:r>
      <w:r w:rsidRPr="00F2130A">
        <w:rPr>
          <w:i/>
          <w:color w:val="0070C0"/>
        </w:rPr>
        <w:t>VR_GAME_TYPE_COLOR_SPHERE</w:t>
      </w:r>
      <w:r>
        <w:t xml:space="preserve"> und die Klassen </w:t>
      </w:r>
      <w:r w:rsidRPr="00315174">
        <w:rPr>
          <w:i/>
          <w:color w:val="0070C0"/>
        </w:rPr>
        <w:t>ColorSphereWorldState</w:t>
      </w:r>
      <w:r w:rsidRPr="00315174">
        <w:t>,</w:t>
      </w:r>
      <w:r w:rsidRPr="00315174">
        <w:rPr>
          <w:i/>
          <w:color w:val="0070C0"/>
        </w:rPr>
        <w:t xml:space="preserve"> </w:t>
      </w:r>
      <w:r w:rsidRPr="00F2130A">
        <w:rPr>
          <w:i/>
          <w:color w:val="0070C0"/>
        </w:rPr>
        <w:t>ColorSphereServer</w:t>
      </w:r>
      <w:r w:rsidRPr="00F2130A">
        <w:rPr>
          <w:color w:val="0070C0"/>
        </w:rPr>
        <w:t xml:space="preserve"> </w:t>
      </w:r>
      <w:r>
        <w:t xml:space="preserve">sowie </w:t>
      </w:r>
      <w:r w:rsidRPr="00F2130A">
        <w:rPr>
          <w:i/>
          <w:color w:val="0070C0"/>
        </w:rPr>
        <w:t>ColorSphereGameScene</w:t>
      </w:r>
      <w:r w:rsidRPr="00F2130A">
        <w:rPr>
          <w:color w:val="0070C0"/>
        </w:rPr>
        <w:t xml:space="preserve"> </w:t>
      </w:r>
      <w:r>
        <w:t>erstellt.</w:t>
      </w:r>
    </w:p>
    <w:p w:rsidR="0077278E" w:rsidRDefault="0077278E" w:rsidP="0077278E"/>
    <w:p w:rsidR="0077278E" w:rsidRDefault="0077278E" w:rsidP="0077278E">
      <w:r w:rsidRPr="00315174">
        <w:rPr>
          <w:b/>
        </w:rPr>
        <w:t>ColorSphereWorldState</w:t>
      </w:r>
      <w:r>
        <w:t>:</w:t>
      </w:r>
    </w:p>
    <w:p w:rsidR="0077278E" w:rsidRDefault="0077278E" w:rsidP="0077278E">
      <w:r>
        <w:t xml:space="preserve">Die einzige sich wechselnde Eigenschaft der game-spezifischen Szene ist die Farbe der Kugel. Daher wurde in der Klasse nur einen Wert vom Typ </w:t>
      </w:r>
      <w:r w:rsidRPr="00315174">
        <w:rPr>
          <w:i/>
          <w:color w:val="0070C0"/>
        </w:rPr>
        <w:t>SLCol4f</w:t>
      </w:r>
      <w:r w:rsidRPr="00315174">
        <w:rPr>
          <w:color w:val="0070C0"/>
        </w:rPr>
        <w:t xml:space="preserve"> </w:t>
      </w:r>
      <w:r>
        <w:t>definiert.</w:t>
      </w:r>
    </w:p>
    <w:p w:rsidR="0077278E" w:rsidRDefault="0077278E" w:rsidP="0077278E"/>
    <w:p w:rsidR="0077278E" w:rsidRDefault="0077278E" w:rsidP="0077278E">
      <w:pPr>
        <w:rPr>
          <w:b/>
        </w:rPr>
      </w:pPr>
      <w:r w:rsidRPr="00315174">
        <w:rPr>
          <w:b/>
        </w:rPr>
        <w:t>ColorSphereServer</w:t>
      </w:r>
      <w:r>
        <w:rPr>
          <w:b/>
        </w:rPr>
        <w:t>:</w:t>
      </w:r>
    </w:p>
    <w:p w:rsidR="0077278E" w:rsidRDefault="0077278E" w:rsidP="0077278E">
      <w:r>
        <w:t>Der Konstruktor der Klasse generiert zufällige pro Person im Raum eine Farbe für jeweils die linke und die rechte Hand.</w:t>
      </w:r>
    </w:p>
    <w:p w:rsidR="0077278E" w:rsidRDefault="0077278E" w:rsidP="0077278E">
      <w:r>
        <w:t xml:space="preserve">Die </w:t>
      </w:r>
      <w:r w:rsidRPr="00355420">
        <w:rPr>
          <w:i/>
          <w:color w:val="0070C0"/>
        </w:rPr>
        <w:t>simulate</w:t>
      </w:r>
      <w:r w:rsidRPr="00355420">
        <w:rPr>
          <w:color w:val="0070C0"/>
        </w:rPr>
        <w:t xml:space="preserve"> </w:t>
      </w:r>
      <w:r>
        <w:t xml:space="preserve">Methode setzt die </w:t>
      </w:r>
      <w:r w:rsidR="000B3B0B">
        <w:t>Sphärenfarbe</w:t>
      </w:r>
      <w:r>
        <w:t xml:space="preserve"> auf </w:t>
      </w:r>
      <w:r w:rsidR="000B3B0B">
        <w:t>Schwarz</w:t>
      </w:r>
      <w:r>
        <w:t xml:space="preserve"> und iteriert anschliessend über alle Personen. Dabei wird jeweils anhand der Distanz von linker und rechter Hand zu einem definierten Punkt, die vorgängig definierte Farbe ab einem gewissen Minimum linear interpoliert, und auf die Farbe der Sphäre addiert.</w:t>
      </w:r>
    </w:p>
    <w:p w:rsidR="0077278E" w:rsidRPr="00964900" w:rsidRDefault="0077278E" w:rsidP="0077278E">
      <w:r w:rsidRPr="00964900">
        <w:t xml:space="preserve">Die </w:t>
      </w:r>
      <w:r w:rsidRPr="00964900">
        <w:rPr>
          <w:i/>
          <w:color w:val="0070C0"/>
        </w:rPr>
        <w:t>getWorldState</w:t>
      </w:r>
      <w:r w:rsidRPr="00964900">
        <w:rPr>
          <w:color w:val="0070C0"/>
        </w:rPr>
        <w:t xml:space="preserve"> </w:t>
      </w:r>
      <w:r w:rsidRPr="00964900">
        <w:t xml:space="preserve">Methode erzeugt eine Instanz der </w:t>
      </w:r>
      <w:r w:rsidRPr="00964900">
        <w:rPr>
          <w:i/>
          <w:color w:val="0070C0"/>
        </w:rPr>
        <w:t>ColorSphereWorldState</w:t>
      </w:r>
      <w:r w:rsidRPr="00964900">
        <w:t xml:space="preserve"> Klasse. Anschliessend wird die einzige zu setzende Eigenschaft, die aktuelle Farbe der Sphäre, gesetzt.</w:t>
      </w:r>
    </w:p>
    <w:p w:rsidR="0077278E" w:rsidRDefault="0077278E" w:rsidP="0077278E"/>
    <w:p w:rsidR="0077278E" w:rsidRDefault="0077278E" w:rsidP="0077278E">
      <w:r w:rsidRPr="00355420">
        <w:rPr>
          <w:b/>
        </w:rPr>
        <w:t>ColorSphereGameScene</w:t>
      </w:r>
      <w:r>
        <w:t>:</w:t>
      </w:r>
    </w:p>
    <w:p w:rsidR="0077278E" w:rsidRDefault="0077278E" w:rsidP="0077278E">
      <w:r>
        <w:t xml:space="preserve">Der Konstruktor der </w:t>
      </w:r>
      <w:r w:rsidRPr="00355420">
        <w:rPr>
          <w:i/>
          <w:color w:val="0070C0"/>
        </w:rPr>
        <w:t>GameScene</w:t>
      </w:r>
      <w:r w:rsidRPr="00355420">
        <w:rPr>
          <w:color w:val="0070C0"/>
        </w:rPr>
        <w:t xml:space="preserve"> </w:t>
      </w:r>
      <w:r>
        <w:t xml:space="preserve">muss lediglich die Sphäre in den </w:t>
      </w:r>
      <w:r w:rsidRPr="00355420">
        <w:rPr>
          <w:i/>
          <w:color w:val="0070C0"/>
        </w:rPr>
        <w:t>_rootNode</w:t>
      </w:r>
      <w:r>
        <w:t xml:space="preserve"> setzen. Der Standort der Kugel muss für die korrekte Funktionsweise dieselbe sein, wie die Position, welche bei der oben beschriebenen </w:t>
      </w:r>
      <w:r w:rsidRPr="00FD53C2">
        <w:rPr>
          <w:i/>
          <w:color w:val="0070C0"/>
        </w:rPr>
        <w:t>simulate</w:t>
      </w:r>
      <w:r w:rsidRPr="00FD53C2">
        <w:rPr>
          <w:color w:val="0070C0"/>
        </w:rPr>
        <w:t xml:space="preserve"> </w:t>
      </w:r>
      <w:r>
        <w:t>Funktion für die Berechnung verwendet wurde! Der Server verändert nur die Farbe der Kugel, daher wird als Referenz nur ein Pointer auf das Material der Kugel gespeichert. Dabei ist zu erwähnen, dass durch die SLProject Architektur Eigenschaften eines Materials problemlos nachträglich verändert werden können. Es kann jedoch nicht ohne grösseren Aufwand das Material eines bestehend Objekts im Szenengraph komplett neu gesetzt werden.</w:t>
      </w:r>
    </w:p>
    <w:p w:rsidR="0077278E" w:rsidRDefault="0077278E" w:rsidP="0077278E">
      <w:r>
        <w:t xml:space="preserve">Die </w:t>
      </w:r>
      <w:r w:rsidRPr="006868C4">
        <w:rPr>
          <w:i/>
          <w:color w:val="0070C0"/>
        </w:rPr>
        <w:t>updateFromWorldState</w:t>
      </w:r>
      <w:r w:rsidRPr="006868C4">
        <w:rPr>
          <w:color w:val="0070C0"/>
        </w:rPr>
        <w:t xml:space="preserve"> </w:t>
      </w:r>
      <w:r>
        <w:t xml:space="preserve">Methode erzeugt eine Instanz der </w:t>
      </w:r>
      <w:r w:rsidRPr="00E06CC6">
        <w:rPr>
          <w:i/>
          <w:color w:val="0070C0"/>
        </w:rPr>
        <w:t>ColorSphereWorldState</w:t>
      </w:r>
      <w:r w:rsidRPr="00E06CC6">
        <w:rPr>
          <w:color w:val="0070C0"/>
        </w:rPr>
        <w:t xml:space="preserve"> </w:t>
      </w:r>
      <w:r>
        <w:t xml:space="preserve">Klasse anhand des mitgelieferten </w:t>
      </w:r>
      <w:r w:rsidRPr="00E06CC6">
        <w:rPr>
          <w:i/>
          <w:color w:val="0070C0"/>
        </w:rPr>
        <w:t>RakNet::BitStreams</w:t>
      </w:r>
      <w:r>
        <w:t xml:space="preserve">. Anschliessend wird die </w:t>
      </w:r>
      <w:r w:rsidRPr="00E06CC6">
        <w:rPr>
          <w:i/>
          <w:color w:val="0070C0"/>
        </w:rPr>
        <w:t>rebuildPersons</w:t>
      </w:r>
      <w:r w:rsidRPr="00E06CC6">
        <w:rPr>
          <w:color w:val="0070C0"/>
        </w:rPr>
        <w:t xml:space="preserve"> </w:t>
      </w:r>
      <w:r>
        <w:t>Funktion der Basis-</w:t>
      </w:r>
      <w:r>
        <w:lastRenderedPageBreak/>
        <w:t>Klasse aufgerufen. Zum Schlu</w:t>
      </w:r>
      <w:r w:rsidR="000B3B0B">
        <w:t>ss muss nur die ambiente und d</w:t>
      </w:r>
      <w:r>
        <w:t xml:space="preserve">iffuse Farbe des Materials der Sphäre anhand der </w:t>
      </w:r>
      <w:r w:rsidRPr="00E06CC6">
        <w:rPr>
          <w:i/>
          <w:color w:val="0070C0"/>
        </w:rPr>
        <w:t>SLColor</w:t>
      </w:r>
      <w:r w:rsidRPr="00E06CC6">
        <w:rPr>
          <w:color w:val="0070C0"/>
        </w:rPr>
        <w:t xml:space="preserve"> </w:t>
      </w:r>
      <w:r>
        <w:t>Information aus dem Paket aktualisiert werden.</w:t>
      </w:r>
    </w:p>
    <w:p w:rsidR="0077278E" w:rsidRDefault="0077278E" w:rsidP="0077278E"/>
    <w:p w:rsidR="0077278E" w:rsidRDefault="0077278E" w:rsidP="0077278E">
      <w:pPr>
        <w:keepNext/>
      </w:pPr>
      <w:r>
        <w:rPr>
          <w:noProof/>
          <w:lang w:eastAsia="de-CH"/>
        </w:rPr>
        <w:drawing>
          <wp:inline distT="0" distB="0" distL="0" distR="0" wp14:anchorId="132B7AD1" wp14:editId="061353E2">
            <wp:extent cx="3661776" cy="2552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684392" cy="2567827"/>
                    </a:xfrm>
                    <a:prstGeom prst="rect">
                      <a:avLst/>
                    </a:prstGeom>
                    <a:noFill/>
                    <a:ln>
                      <a:noFill/>
                    </a:ln>
                  </pic:spPr>
                </pic:pic>
              </a:graphicData>
            </a:graphic>
          </wp:inline>
        </w:drawing>
      </w:r>
    </w:p>
    <w:p w:rsidR="0077278E" w:rsidRPr="00D75DAE" w:rsidRDefault="0077278E" w:rsidP="0077278E">
      <w:pPr>
        <w:pStyle w:val="Beschriftung"/>
      </w:pPr>
      <w:bookmarkStart w:id="199" w:name="_Toc389934494"/>
      <w:bookmarkStart w:id="200" w:name="_Toc390964728"/>
      <w:r>
        <w:t xml:space="preserve">Abbildung </w:t>
      </w:r>
      <w:fldSimple w:instr=" SEQ Abbildung \* ARABIC ">
        <w:r w:rsidR="001E2A8D">
          <w:rPr>
            <w:noProof/>
          </w:rPr>
          <w:t>28</w:t>
        </w:r>
      </w:fldSimple>
      <w:r>
        <w:t>: Color Sphere Game</w:t>
      </w:r>
      <w:bookmarkEnd w:id="199"/>
      <w:bookmarkEnd w:id="200"/>
    </w:p>
    <w:p w:rsidR="0077278E" w:rsidRDefault="0077278E" w:rsidP="0077278E">
      <w:pPr>
        <w:pStyle w:val="berschrift3"/>
      </w:pPr>
      <w:bookmarkStart w:id="201" w:name="_Toc389732682"/>
      <w:bookmarkStart w:id="202" w:name="_Toc389920792"/>
      <w:bookmarkStart w:id="203" w:name="_Toc390966001"/>
      <w:r>
        <w:t>Board Game</w:t>
      </w:r>
      <w:bookmarkEnd w:id="201"/>
      <w:r>
        <w:t xml:space="preserve"> Pattern</w:t>
      </w:r>
      <w:bookmarkEnd w:id="202"/>
      <w:bookmarkEnd w:id="203"/>
    </w:p>
    <w:p w:rsidR="0077278E" w:rsidRDefault="0077278E" w:rsidP="0077278E">
      <w:r>
        <w:t>Um ein Brettspiel möglichst einfach implementieren zu können, wurde ein eigenes Pattern als Game-Implementation eingeführt. Dabei nutzen die beiden Brettspiele Tic</w:t>
      </w:r>
      <w:r w:rsidR="000B3B0B">
        <w:t xml:space="preserve"> </w:t>
      </w:r>
      <w:r>
        <w:t>Tac</w:t>
      </w:r>
      <w:r w:rsidR="000B3B0B">
        <w:t xml:space="preserve"> </w:t>
      </w:r>
      <w:r>
        <w:t>Toe und ein 3D Vier-Gewinnt dieses Pattern. Wichtig: Das Pattern beschränkt sich auf Brettspiele mit zwei Spieler</w:t>
      </w:r>
      <w:r w:rsidR="000B3B0B">
        <w:t>n</w:t>
      </w:r>
      <w:r>
        <w:t>.</w:t>
      </w:r>
    </w:p>
    <w:p w:rsidR="0077278E" w:rsidRDefault="0077278E" w:rsidP="0077278E"/>
    <w:p w:rsidR="0077278E" w:rsidRDefault="0077278E" w:rsidP="0077278E">
      <w:r>
        <w:t xml:space="preserve">Das Pattern hat keinen dedizierten </w:t>
      </w:r>
      <w:r w:rsidRPr="005F75A3">
        <w:rPr>
          <w:i/>
          <w:color w:val="0070C0"/>
        </w:rPr>
        <w:t>VR_GAME_TYP</w:t>
      </w:r>
      <w:r>
        <w:t>. Dafür wurde sowohl auf dem Server</w:t>
      </w:r>
      <w:r w:rsidR="00B839D1">
        <w:t>,</w:t>
      </w:r>
      <w:r>
        <w:t xml:space="preserve"> wie auf dem Client die beiden Sub-Klasse</w:t>
      </w:r>
      <w:r w:rsidR="00B839D1">
        <w:t>n</w:t>
      </w:r>
      <w:r>
        <w:t xml:space="preserve"> von </w:t>
      </w:r>
      <w:r w:rsidRPr="005F75A3">
        <w:rPr>
          <w:i/>
          <w:color w:val="0070C0"/>
        </w:rPr>
        <w:t>Server</w:t>
      </w:r>
      <w:r>
        <w:rPr>
          <w:i/>
          <w:color w:val="0070C0"/>
        </w:rPr>
        <w:t xml:space="preserve"> (BoardGameServer)</w:t>
      </w:r>
      <w:r w:rsidRPr="005F75A3">
        <w:rPr>
          <w:color w:val="0070C0"/>
        </w:rPr>
        <w:t xml:space="preserve"> </w:t>
      </w:r>
      <w:r>
        <w:t xml:space="preserve">und </w:t>
      </w:r>
      <w:r w:rsidRPr="005F75A3">
        <w:rPr>
          <w:i/>
          <w:color w:val="0070C0"/>
        </w:rPr>
        <w:t>GameScene</w:t>
      </w:r>
      <w:r>
        <w:rPr>
          <w:i/>
          <w:color w:val="0070C0"/>
        </w:rPr>
        <w:t xml:space="preserve"> (BoardGameScene)</w:t>
      </w:r>
      <w:r w:rsidRPr="005F75A3">
        <w:rPr>
          <w:color w:val="0070C0"/>
        </w:rPr>
        <w:t xml:space="preserve"> </w:t>
      </w:r>
      <w:r>
        <w:t>implementiert. Ebenfalls wurde ein</w:t>
      </w:r>
      <w:r w:rsidR="000B3B0B">
        <w:t>e</w:t>
      </w:r>
      <w:r>
        <w:t xml:space="preserve"> Sub-Klasse von </w:t>
      </w:r>
      <w:r w:rsidRPr="00CC4A98">
        <w:rPr>
          <w:i/>
          <w:color w:val="0070C0"/>
        </w:rPr>
        <w:t>WorldState</w:t>
      </w:r>
      <w:r>
        <w:rPr>
          <w:i/>
          <w:color w:val="0070C0"/>
        </w:rPr>
        <w:t xml:space="preserve"> (BoardGameWorldState)</w:t>
      </w:r>
      <w:r>
        <w:t xml:space="preserve"> angelegt. Die Idee dieses Pattern ist es die eigentliche Spiellogik wie das Abwechseln der beiden Spieler, das Auswählen eines Spielfeldes, das Beenden und Neu-Starten des Spiels, gemeinsame Anzeigen und Daten nur einmal definieren zu müssen.</w:t>
      </w:r>
    </w:p>
    <w:p w:rsidR="0077278E" w:rsidRDefault="0077278E" w:rsidP="0077278E"/>
    <w:p w:rsidR="0077278E" w:rsidRDefault="0077278E" w:rsidP="0077278E">
      <w:pPr>
        <w:keepNext/>
      </w:pPr>
      <w:r w:rsidRPr="003801A1">
        <w:rPr>
          <w:noProof/>
          <w:lang w:eastAsia="de-CH"/>
        </w:rPr>
        <w:drawing>
          <wp:inline distT="0" distB="0" distL="0" distR="0" wp14:anchorId="2E85C22B" wp14:editId="5C76C6E2">
            <wp:extent cx="3746310" cy="2354948"/>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5000"/>
                              </a14:imgEffect>
                            </a14:imgLayer>
                          </a14:imgProps>
                        </a:ext>
                      </a:extLst>
                    </a:blip>
                    <a:stretch>
                      <a:fillRect/>
                    </a:stretch>
                  </pic:blipFill>
                  <pic:spPr>
                    <a:xfrm>
                      <a:off x="0" y="0"/>
                      <a:ext cx="3753783" cy="2359646"/>
                    </a:xfrm>
                    <a:prstGeom prst="rect">
                      <a:avLst/>
                    </a:prstGeom>
                  </pic:spPr>
                </pic:pic>
              </a:graphicData>
            </a:graphic>
          </wp:inline>
        </w:drawing>
      </w:r>
    </w:p>
    <w:p w:rsidR="0077278E" w:rsidRDefault="0077278E" w:rsidP="0077278E">
      <w:pPr>
        <w:pStyle w:val="Beschriftung"/>
      </w:pPr>
      <w:bookmarkStart w:id="204" w:name="_Toc389934495"/>
      <w:bookmarkStart w:id="205" w:name="_Toc390964729"/>
      <w:r>
        <w:t xml:space="preserve">Abbildung </w:t>
      </w:r>
      <w:fldSimple w:instr=" SEQ Abbildung \* ARABIC ">
        <w:r w:rsidR="001E2A8D">
          <w:rPr>
            <w:noProof/>
          </w:rPr>
          <w:t>29</w:t>
        </w:r>
      </w:fldSimple>
      <w:r>
        <w:t>: Board Game Pattern – Reset-Boxes und Sieger Text</w:t>
      </w:r>
      <w:bookmarkEnd w:id="204"/>
      <w:bookmarkEnd w:id="205"/>
    </w:p>
    <w:p w:rsidR="0077278E" w:rsidRDefault="0077278E" w:rsidP="0077278E">
      <w:pPr>
        <w:rPr>
          <w:b/>
        </w:rPr>
      </w:pPr>
      <w:r>
        <w:rPr>
          <w:b/>
        </w:rPr>
        <w:t>BoardGameWorldState:</w:t>
      </w:r>
    </w:p>
    <w:p w:rsidR="0077278E" w:rsidRDefault="0077278E" w:rsidP="0077278E">
      <w:r>
        <w:lastRenderedPageBreak/>
        <w:t>Die über alle Brettspiele gemeinsamen Eigenschaften sind in der Paket</w:t>
      </w:r>
      <w:r w:rsidR="000B3B0B">
        <w:t>-</w:t>
      </w:r>
      <w:r>
        <w:t xml:space="preserve">Klasse repräsentiert. Das ist zum einen eine Variable vom Typ </w:t>
      </w:r>
      <w:r w:rsidRPr="006C1286">
        <w:rPr>
          <w:i/>
          <w:color w:val="0070C0"/>
        </w:rPr>
        <w:t>VR_BOARDGAME_STATE</w:t>
      </w:r>
      <w:r>
        <w:t>, welche angibt</w:t>
      </w:r>
      <w:r w:rsidR="000B3B0B">
        <w:t>,</w:t>
      </w:r>
      <w:r>
        <w:t xml:space="preserve"> ob das Spiel am Laufen ist, falls beendet ob ein Gewinner feststeht, oder das Spiel unentschieden ausgegangen ist. Zudem ist die ID des Spielers, welcher aktuell an der Reihe ist, angegeben. Zu guter Letzt ist für jede Reset-Box die Farbe spezifiziert. Diese Boxen erscheinen jeweils für jeden </w:t>
      </w:r>
      <w:r w:rsidR="000B3B0B">
        <w:t>Spieler, sobald das Spiel beendet ist</w:t>
      </w:r>
      <w:r>
        <w:t>.</w:t>
      </w:r>
    </w:p>
    <w:p w:rsidR="0077278E" w:rsidRDefault="0077278E" w:rsidP="0077278E"/>
    <w:p w:rsidR="0077278E" w:rsidRDefault="0077278E" w:rsidP="0077278E">
      <w:pPr>
        <w:rPr>
          <w:b/>
        </w:rPr>
      </w:pPr>
      <w:r>
        <w:rPr>
          <w:b/>
        </w:rPr>
        <w:t>BoardGameServer:</w:t>
      </w:r>
    </w:p>
    <w:p w:rsidR="0077278E" w:rsidRDefault="0077278E" w:rsidP="0077278E">
      <w:r>
        <w:t xml:space="preserve">Der Konstruktor der Klasse muss zwingend mit einem Pointer auf eine </w:t>
      </w:r>
      <w:r w:rsidRPr="008217A8">
        <w:rPr>
          <w:i/>
          <w:color w:val="0070C0"/>
        </w:rPr>
        <w:t>BoardGame</w:t>
      </w:r>
      <w:r w:rsidRPr="008217A8">
        <w:rPr>
          <w:color w:val="0070C0"/>
        </w:rPr>
        <w:t xml:space="preserve"> </w:t>
      </w:r>
      <w:r>
        <w:t xml:space="preserve">Instanz aufgerufen werden. Dabei wird im Konstruktor eine Referenz auf die Personen Matrizen (in der Basis Klasse abgefüllt) der </w:t>
      </w:r>
      <w:r w:rsidRPr="008217A8">
        <w:rPr>
          <w:i/>
          <w:color w:val="0070C0"/>
        </w:rPr>
        <w:t>BoardGame</w:t>
      </w:r>
      <w:r w:rsidRPr="008217A8">
        <w:rPr>
          <w:color w:val="0070C0"/>
        </w:rPr>
        <w:t xml:space="preserve"> </w:t>
      </w:r>
      <w:r>
        <w:t xml:space="preserve">Instanz übergeben. Eine detaillierte Beschreibung der </w:t>
      </w:r>
      <w:r w:rsidRPr="007C162E">
        <w:rPr>
          <w:i/>
          <w:color w:val="0070C0"/>
        </w:rPr>
        <w:t>BoardGame</w:t>
      </w:r>
      <w:r w:rsidRPr="007C162E">
        <w:rPr>
          <w:color w:val="0070C0"/>
        </w:rPr>
        <w:t xml:space="preserve"> </w:t>
      </w:r>
      <w:r>
        <w:t xml:space="preserve">Klassen ist unter </w:t>
      </w:r>
      <w:r>
        <w:fldChar w:fldCharType="begin"/>
      </w:r>
      <w:r>
        <w:instrText xml:space="preserve"> REF _Ref389908403 \r \h </w:instrText>
      </w:r>
      <w:r>
        <w:fldChar w:fldCharType="separate"/>
      </w:r>
      <w:r w:rsidR="001E2A8D">
        <w:t>4.4.2.1</w:t>
      </w:r>
      <w:r>
        <w:fldChar w:fldCharType="end"/>
      </w:r>
      <w:r>
        <w:t xml:space="preserve"> aufzufinden.</w:t>
      </w:r>
    </w:p>
    <w:p w:rsidR="0077278E" w:rsidRDefault="0077278E" w:rsidP="0077278E">
      <w:r>
        <w:t xml:space="preserve">Die </w:t>
      </w:r>
      <w:r w:rsidRPr="00E51572">
        <w:rPr>
          <w:i/>
          <w:color w:val="0070C0"/>
        </w:rPr>
        <w:t>simulate</w:t>
      </w:r>
      <w:r w:rsidRPr="00E51572">
        <w:rPr>
          <w:color w:val="0070C0"/>
        </w:rPr>
        <w:t xml:space="preserve"> </w:t>
      </w:r>
      <w:r>
        <w:t xml:space="preserve">Methode prüft als </w:t>
      </w:r>
      <w:r w:rsidR="000B3B0B">
        <w:t>Erstes</w:t>
      </w:r>
      <w:r>
        <w:t xml:space="preserve"> auf der </w:t>
      </w:r>
      <w:r w:rsidRPr="00E51572">
        <w:rPr>
          <w:i/>
          <w:color w:val="0070C0"/>
        </w:rPr>
        <w:t>BoardGame</w:t>
      </w:r>
      <w:r w:rsidRPr="00E51572">
        <w:rPr>
          <w:color w:val="0070C0"/>
        </w:rPr>
        <w:t xml:space="preserve"> </w:t>
      </w:r>
      <w:r>
        <w:t xml:space="preserve">Instanz ob eine aktive Simulation am Laufen ist. Falls ja, wird die Funktion </w:t>
      </w:r>
      <w:r w:rsidRPr="00E51572">
        <w:rPr>
          <w:i/>
          <w:color w:val="0070C0"/>
        </w:rPr>
        <w:t>doSimulateStep</w:t>
      </w:r>
      <w:r w:rsidRPr="00E51572">
        <w:rPr>
          <w:color w:val="0070C0"/>
        </w:rPr>
        <w:t xml:space="preserve"> </w:t>
      </w:r>
      <w:r>
        <w:t xml:space="preserve">aufgerufen. </w:t>
      </w:r>
      <w:r w:rsidR="000B3B0B">
        <w:t>Läuft aktuell keine Simulation,</w:t>
      </w:r>
      <w:r>
        <w:t xml:space="preserve"> werden Player Aktionen durchgeführt. Ist das Spiel noch nicht entschieden, wird die Funktion </w:t>
      </w:r>
      <w:r w:rsidRPr="00E51572">
        <w:rPr>
          <w:i/>
          <w:color w:val="0070C0"/>
        </w:rPr>
        <w:t>play</w:t>
      </w:r>
      <w:r w:rsidRPr="00E51572">
        <w:rPr>
          <w:color w:val="0070C0"/>
        </w:rPr>
        <w:t xml:space="preserve"> </w:t>
      </w:r>
      <w:r>
        <w:t xml:space="preserve">auf der </w:t>
      </w:r>
      <w:r w:rsidRPr="00E51572">
        <w:rPr>
          <w:i/>
          <w:color w:val="0070C0"/>
        </w:rPr>
        <w:t>BoardGame</w:t>
      </w:r>
      <w:r w:rsidRPr="00E51572">
        <w:rPr>
          <w:color w:val="0070C0"/>
        </w:rPr>
        <w:t xml:space="preserve"> </w:t>
      </w:r>
      <w:r>
        <w:t xml:space="preserve">Instanz aufgerufen (mit den jeweiligen Hand Positionen des Spielers, welcher aktuell an der Reihe ist). Ist das Spiel beendet, wird anhand der Hand Positionen für jeden Spieler die Funktion </w:t>
      </w:r>
      <w:r w:rsidRPr="007C162E">
        <w:rPr>
          <w:i/>
          <w:color w:val="0070C0"/>
        </w:rPr>
        <w:t>handleRest</w:t>
      </w:r>
      <w:r w:rsidRPr="007C162E">
        <w:rPr>
          <w:color w:val="0070C0"/>
        </w:rPr>
        <w:t xml:space="preserve"> </w:t>
      </w:r>
      <w:r>
        <w:t xml:space="preserve">auf dem </w:t>
      </w:r>
      <w:r w:rsidRPr="007C162E">
        <w:rPr>
          <w:i/>
          <w:color w:val="0070C0"/>
        </w:rPr>
        <w:t>BoardGame</w:t>
      </w:r>
      <w:r w:rsidRPr="007C162E">
        <w:rPr>
          <w:color w:val="0070C0"/>
        </w:rPr>
        <w:t xml:space="preserve"> </w:t>
      </w:r>
      <w:r>
        <w:t>aufgerufen. Das Zurücksetzen und Neustarten des Spiels kann folglich durch jeden Spieler parallel durchgeführt werden.</w:t>
      </w:r>
    </w:p>
    <w:p w:rsidR="0077278E" w:rsidRDefault="0077278E" w:rsidP="0077278E">
      <w:r>
        <w:t xml:space="preserve">Die </w:t>
      </w:r>
      <w:r w:rsidRPr="007C162E">
        <w:rPr>
          <w:i/>
          <w:color w:val="0070C0"/>
        </w:rPr>
        <w:t>getWorldState</w:t>
      </w:r>
      <w:r w:rsidRPr="007C162E">
        <w:rPr>
          <w:color w:val="0070C0"/>
        </w:rPr>
        <w:t xml:space="preserve"> </w:t>
      </w:r>
      <w:r>
        <w:t xml:space="preserve">Methode übergibt die Aufgabe direkt der Instanz von </w:t>
      </w:r>
      <w:r w:rsidRPr="007C162E">
        <w:rPr>
          <w:i/>
          <w:color w:val="0070C0"/>
        </w:rPr>
        <w:t>BoardGame</w:t>
      </w:r>
      <w:r w:rsidR="000B3B0B" w:rsidRPr="000B3B0B">
        <w:t>,</w:t>
      </w:r>
      <w:r w:rsidRPr="007C162E">
        <w:rPr>
          <w:color w:val="0070C0"/>
        </w:rPr>
        <w:t xml:space="preserve"> </w:t>
      </w:r>
      <w:r>
        <w:t xml:space="preserve">indem die voll virtuelle Funktion </w:t>
      </w:r>
      <w:r w:rsidRPr="007C162E">
        <w:rPr>
          <w:i/>
          <w:color w:val="0070C0"/>
        </w:rPr>
        <w:t>getBoardState</w:t>
      </w:r>
      <w:r w:rsidRPr="007C162E">
        <w:rPr>
          <w:color w:val="0070C0"/>
        </w:rPr>
        <w:t xml:space="preserve"> </w:t>
      </w:r>
      <w:r>
        <w:t>aufgerufen wird.</w:t>
      </w:r>
    </w:p>
    <w:p w:rsidR="0077278E" w:rsidRDefault="0077278E" w:rsidP="0077278E"/>
    <w:p w:rsidR="0077278E" w:rsidRDefault="0077278E" w:rsidP="0077278E">
      <w:pPr>
        <w:spacing w:line="240" w:lineRule="auto"/>
        <w:rPr>
          <w:b/>
        </w:rPr>
      </w:pPr>
      <w:r>
        <w:rPr>
          <w:b/>
        </w:rPr>
        <w:br w:type="page"/>
      </w:r>
    </w:p>
    <w:p w:rsidR="0077278E" w:rsidRDefault="0077278E" w:rsidP="0077278E">
      <w:pPr>
        <w:rPr>
          <w:b/>
        </w:rPr>
      </w:pPr>
      <w:r>
        <w:rPr>
          <w:b/>
        </w:rPr>
        <w:lastRenderedPageBreak/>
        <w:t>BoardGameScene:</w:t>
      </w:r>
    </w:p>
    <w:p w:rsidR="0077278E" w:rsidRDefault="0077278E" w:rsidP="0077278E">
      <w:r>
        <w:t xml:space="preserve">Die </w:t>
      </w:r>
      <w:r w:rsidRPr="007C162E">
        <w:rPr>
          <w:i/>
          <w:color w:val="0070C0"/>
        </w:rPr>
        <w:t>GameScene</w:t>
      </w:r>
      <w:r w:rsidRPr="007C162E">
        <w:rPr>
          <w:color w:val="0070C0"/>
        </w:rPr>
        <w:t xml:space="preserve"> </w:t>
      </w:r>
      <w:r>
        <w:t xml:space="preserve">beinhaltet alle gemeinsamen Komponenten eines Brettspiels. Dabei handelt es sich um die Reset-Boxen und den </w:t>
      </w:r>
      <w:r w:rsidR="000B3B0B">
        <w:t>Schriftzug, sobald das Spiel beendet ist</w:t>
      </w:r>
      <w:r>
        <w:t>. Zusätzlich wird der aktuelle Status des Spiels gespeichert. Dieser wird verwendet</w:t>
      </w:r>
      <w:r w:rsidR="000B3B0B">
        <w:t>,</w:t>
      </w:r>
      <w:r>
        <w:t xml:space="preserve"> um die Boxen zum richtigen Zeitpunkt anzuzeigen.</w:t>
      </w:r>
    </w:p>
    <w:p w:rsidR="0077278E" w:rsidRDefault="0077278E" w:rsidP="0077278E">
      <w:r>
        <w:t>Der Konstruktor initialisiert jeweils das Material der Reset-Boxen. Da einmal sichtbar nur jeweils die Farbe für die Selektierung der Boxen verändert werden soll, muss darauf eine Referenz gespeichert werden. Das Material besitzt standardmässig eine Textur, damit ersichtlich ist, dass die Box für ein Zurücksetzen zuständig ist.</w:t>
      </w:r>
    </w:p>
    <w:p w:rsidR="0077278E" w:rsidRDefault="0077278E" w:rsidP="0077278E">
      <w:r>
        <w:t xml:space="preserve">Die Methode </w:t>
      </w:r>
      <w:r w:rsidRPr="00076011">
        <w:rPr>
          <w:i/>
          <w:color w:val="0070C0"/>
        </w:rPr>
        <w:t>updateBoardGameFromWorldState</w:t>
      </w:r>
      <w:r w:rsidRPr="00076011">
        <w:rPr>
          <w:color w:val="0070C0"/>
        </w:rPr>
        <w:t xml:space="preserve"> </w:t>
      </w:r>
      <w:r>
        <w:t xml:space="preserve">wird später von den Subklassen von </w:t>
      </w:r>
      <w:r w:rsidRPr="00076011">
        <w:rPr>
          <w:i/>
          <w:color w:val="0070C0"/>
        </w:rPr>
        <w:t>BoardGameScene</w:t>
      </w:r>
      <w:r w:rsidRPr="00076011">
        <w:rPr>
          <w:color w:val="0070C0"/>
        </w:rPr>
        <w:t xml:space="preserve"> </w:t>
      </w:r>
      <w:r>
        <w:t xml:space="preserve">aufgerufen. Dabei aktualisiert die Methode einerseits die Personen in der Basis Klasse </w:t>
      </w:r>
      <w:r w:rsidRPr="00076011">
        <w:rPr>
          <w:i/>
          <w:color w:val="0070C0"/>
        </w:rPr>
        <w:t>GameScene</w:t>
      </w:r>
      <w:r>
        <w:t>. Zum anderen werden die Farben der Reset-Boxes gesetzt (auf dem Material).</w:t>
      </w:r>
    </w:p>
    <w:p w:rsidR="0077278E" w:rsidRPr="007C162E" w:rsidRDefault="0077278E" w:rsidP="0077278E">
      <w:r>
        <w:t xml:space="preserve">Die zweite Funktion </w:t>
      </w:r>
      <w:r w:rsidRPr="00E32767">
        <w:rPr>
          <w:i/>
          <w:color w:val="0070C0"/>
        </w:rPr>
        <w:t>changeGameState</w:t>
      </w:r>
      <w:r w:rsidRPr="00E32767">
        <w:rPr>
          <w:color w:val="0070C0"/>
        </w:rPr>
        <w:t xml:space="preserve"> </w:t>
      </w:r>
      <w:r>
        <w:t xml:space="preserve">wird ebenfalls auf den Subklassen aufgerufen. </w:t>
      </w:r>
      <w:r w:rsidR="000B3B0B">
        <w:t>B</w:t>
      </w:r>
      <w:r>
        <w:t>asierend auf d</w:t>
      </w:r>
      <w:r w:rsidR="000B3B0B">
        <w:t xml:space="preserve">em aktuellen Status des Spiels werden </w:t>
      </w:r>
      <w:r>
        <w:t xml:space="preserve">die Reset-Boxen und der Schriftzug mit dem Sieger entweder aus dem Szenengraph entfernt oder aber korrekt eingefügt. Beim Entfernen wird ebenfalls eine voll virtuelle Funktion für das Zurücksetzen der restlichen </w:t>
      </w:r>
      <w:r w:rsidR="000B3B0B">
        <w:t>szenenspezifischen</w:t>
      </w:r>
      <w:r>
        <w:t xml:space="preserve"> Objekte aufgerufen.</w:t>
      </w:r>
    </w:p>
    <w:p w:rsidR="0077278E" w:rsidRDefault="0077278E" w:rsidP="0077278E">
      <w:pPr>
        <w:pStyle w:val="berschrift4"/>
      </w:pPr>
      <w:bookmarkStart w:id="206" w:name="_Ref389908403"/>
      <w:r>
        <w:t>Board Game Klassen</w:t>
      </w:r>
      <w:bookmarkEnd w:id="206"/>
    </w:p>
    <w:p w:rsidR="0077278E" w:rsidRDefault="0077278E" w:rsidP="0077278E">
      <w:r>
        <w:t xml:space="preserve">In diesem Kapitel wird die im </w:t>
      </w:r>
      <w:r w:rsidRPr="00E32767">
        <w:rPr>
          <w:i/>
          <w:color w:val="0070C0"/>
        </w:rPr>
        <w:t>BoardGameServer</w:t>
      </w:r>
      <w:r w:rsidRPr="00E32767">
        <w:rPr>
          <w:color w:val="0070C0"/>
        </w:rPr>
        <w:t xml:space="preserve"> </w:t>
      </w:r>
      <w:r>
        <w:t>angesprochene Klasse etwas detaillierter erläutert. Nachfolgend ein Klassen-Diagramm für die Übersicht.</w:t>
      </w:r>
    </w:p>
    <w:p w:rsidR="0077278E" w:rsidRDefault="0077278E" w:rsidP="0077278E"/>
    <w:p w:rsidR="0077278E" w:rsidRDefault="0077278E" w:rsidP="0077278E">
      <w:pPr>
        <w:keepNext/>
      </w:pPr>
      <w:r w:rsidRPr="00FA65ED">
        <w:rPr>
          <w:noProof/>
          <w:lang w:eastAsia="de-CH"/>
        </w:rPr>
        <w:drawing>
          <wp:inline distT="0" distB="0" distL="0" distR="0" wp14:anchorId="53B8AF15" wp14:editId="6F219071">
            <wp:extent cx="6011545" cy="4300169"/>
            <wp:effectExtent l="0" t="0" r="825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11545" cy="4300169"/>
                    </a:xfrm>
                    <a:prstGeom prst="rect">
                      <a:avLst/>
                    </a:prstGeom>
                    <a:noFill/>
                    <a:ln>
                      <a:noFill/>
                    </a:ln>
                  </pic:spPr>
                </pic:pic>
              </a:graphicData>
            </a:graphic>
          </wp:inline>
        </w:drawing>
      </w:r>
    </w:p>
    <w:p w:rsidR="0077278E" w:rsidRDefault="0077278E" w:rsidP="0077278E">
      <w:pPr>
        <w:pStyle w:val="Beschriftung"/>
      </w:pPr>
      <w:bookmarkStart w:id="207" w:name="_Toc389934496"/>
      <w:bookmarkStart w:id="208" w:name="_Toc390964730"/>
      <w:r>
        <w:t xml:space="preserve">Abbildung </w:t>
      </w:r>
      <w:fldSimple w:instr=" SEQ Abbildung \* ARABIC ">
        <w:r w:rsidR="001E2A8D">
          <w:rPr>
            <w:noProof/>
          </w:rPr>
          <w:t>30</w:t>
        </w:r>
      </w:fldSimple>
      <w:r>
        <w:t>: Klassendiagramm – BoardGame</w:t>
      </w:r>
      <w:bookmarkEnd w:id="207"/>
      <w:bookmarkEnd w:id="208"/>
    </w:p>
    <w:p w:rsidR="0077278E" w:rsidRDefault="0077278E" w:rsidP="0077278E">
      <w:r>
        <w:t>Die blauen Klassen entsprechen dem Grundgerüst. Für die spezifische Implementation sind dann nur noch die grüne für das Tic Tac Toe, und die orangen für die 3D Vier-Gewinnt (Connect-Four auf English) notwendig.</w:t>
      </w:r>
    </w:p>
    <w:p w:rsidR="0077278E" w:rsidRPr="00ED006F" w:rsidRDefault="0077278E" w:rsidP="0077278E">
      <w:pPr>
        <w:rPr>
          <w:b/>
        </w:rPr>
      </w:pPr>
      <w:r w:rsidRPr="00ED006F">
        <w:rPr>
          <w:b/>
        </w:rPr>
        <w:lastRenderedPageBreak/>
        <w:t>BoardGame:</w:t>
      </w:r>
    </w:p>
    <w:p w:rsidR="0077278E" w:rsidRDefault="0077278E" w:rsidP="0077278E">
      <w:r>
        <w:t xml:space="preserve">Diese Klasse stellt den Kern der Logik dar. Dabei wird nebst allen Spielfeldern (Instanzen von </w:t>
      </w:r>
      <w:r w:rsidRPr="00ED006F">
        <w:rPr>
          <w:i/>
          <w:color w:val="0070C0"/>
        </w:rPr>
        <w:t>BoardPlayField</w:t>
      </w:r>
      <w:r>
        <w:t xml:space="preserve">) und den Spielern (Instanz von </w:t>
      </w:r>
      <w:r w:rsidRPr="00ED006F">
        <w:rPr>
          <w:i/>
          <w:color w:val="0070C0"/>
        </w:rPr>
        <w:t>Player</w:t>
      </w:r>
      <w:r>
        <w:t xml:space="preserve">) auch pro Spieler eine Reset-Box (Instanzen von </w:t>
      </w:r>
      <w:r w:rsidRPr="00ED006F">
        <w:rPr>
          <w:i/>
          <w:color w:val="0070C0"/>
        </w:rPr>
        <w:t>BoardField</w:t>
      </w:r>
      <w:r>
        <w:t xml:space="preserve">) gespeichert. Für die Definition der Eigenschaften der Spielfelder ist jedoch die konkrete Implementation (also Subklasse von </w:t>
      </w:r>
      <w:r w:rsidRPr="00ED006F">
        <w:rPr>
          <w:i/>
          <w:color w:val="0070C0"/>
        </w:rPr>
        <w:t>BoardGame</w:t>
      </w:r>
      <w:r>
        <w:t xml:space="preserve">) zuständig. Nur diese weiss exakt wie viele Felder das Spiel benötigt, und wo diese positioniert sind. Ebenfalls in dieser Klasse vermerkt ist ein Verweis auf einen </w:t>
      </w:r>
      <w:r w:rsidRPr="00512BD8">
        <w:rPr>
          <w:i/>
          <w:color w:val="0070C0"/>
        </w:rPr>
        <w:t>BoardFieldSelector</w:t>
      </w:r>
      <w:r w:rsidRPr="00512BD8">
        <w:rPr>
          <w:color w:val="0070C0"/>
        </w:rPr>
        <w:t xml:space="preserve"> </w:t>
      </w:r>
      <w:r>
        <w:t xml:space="preserve">(für die Selektierung eines einzelnen Feldes) und pro Reset-Box ein Verweis auf einen </w:t>
      </w:r>
      <w:r w:rsidRPr="00512BD8">
        <w:rPr>
          <w:i/>
          <w:color w:val="0070C0"/>
        </w:rPr>
        <w:t>BoardFieldSelectorContinuous</w:t>
      </w:r>
      <w:r w:rsidRPr="00512BD8">
        <w:t xml:space="preserve">. </w:t>
      </w:r>
      <w:r>
        <w:t xml:space="preserve">Der </w:t>
      </w:r>
      <w:r w:rsidRPr="00512BD8">
        <w:rPr>
          <w:i/>
          <w:color w:val="0070C0"/>
        </w:rPr>
        <w:t>_playFieldSelector</w:t>
      </w:r>
      <w:r>
        <w:t xml:space="preserve"> muss ebenfalls durch die konkrete Implementation definiert werden.</w:t>
      </w:r>
    </w:p>
    <w:p w:rsidR="0077278E" w:rsidRDefault="0077278E" w:rsidP="0077278E"/>
    <w:p w:rsidR="0077278E" w:rsidRDefault="0077278E" w:rsidP="0077278E">
      <w:r>
        <w:t xml:space="preserve">Die Methode </w:t>
      </w:r>
      <w:r w:rsidRPr="00FA65ED">
        <w:rPr>
          <w:i/>
          <w:color w:val="0070C0"/>
        </w:rPr>
        <w:t>play</w:t>
      </w:r>
      <w:r w:rsidRPr="00FA65ED">
        <w:t xml:space="preserve"> wird </w:t>
      </w:r>
      <w:r>
        <w:t xml:space="preserve">wie bereits beschrieben durch den </w:t>
      </w:r>
      <w:r w:rsidRPr="00FA65ED">
        <w:rPr>
          <w:i/>
          <w:color w:val="0070C0"/>
        </w:rPr>
        <w:t>BoardGameServer</w:t>
      </w:r>
      <w:r w:rsidRPr="00FA65ED">
        <w:rPr>
          <w:color w:val="0070C0"/>
        </w:rPr>
        <w:t xml:space="preserve"> </w:t>
      </w:r>
      <w:r>
        <w:t xml:space="preserve">mit der Angabe der Hand-Positionen des aktuell sich an der Reihe befindenden Spielers aufgerufen. Die Methode ermittelt als </w:t>
      </w:r>
      <w:r w:rsidR="000B3B0B">
        <w:t>Erstes, welches Feld selektiert wurde</w:t>
      </w:r>
      <w:r>
        <w:t xml:space="preserve">. Dabei wird die voll virtuelle Funktion </w:t>
      </w:r>
      <w:r w:rsidRPr="00FA65ED">
        <w:rPr>
          <w:i/>
          <w:color w:val="0070C0"/>
        </w:rPr>
        <w:t>checkHit</w:t>
      </w:r>
      <w:r w:rsidRPr="00FA65ED">
        <w:rPr>
          <w:color w:val="0070C0"/>
        </w:rPr>
        <w:t xml:space="preserve"> </w:t>
      </w:r>
      <w:r>
        <w:t xml:space="preserve">aufgerufen. Der Grund liegt darin, dass je nach Brettspiel Implementation eine andere Selektierung erwünscht sein kann. Anschliessend wird auf dem spezifizierten </w:t>
      </w:r>
      <w:r w:rsidRPr="00FA65ED">
        <w:rPr>
          <w:i/>
          <w:color w:val="0070C0"/>
        </w:rPr>
        <w:t>_playFieldSelector</w:t>
      </w:r>
      <w:r>
        <w:t xml:space="preserve"> die Funktion </w:t>
      </w:r>
      <w:r w:rsidRPr="00FA65ED">
        <w:rPr>
          <w:i/>
          <w:color w:val="0070C0"/>
        </w:rPr>
        <w:t>select</w:t>
      </w:r>
      <w:r w:rsidRPr="00FA65ED">
        <w:rPr>
          <w:color w:val="0070C0"/>
        </w:rPr>
        <w:t xml:space="preserve"> </w:t>
      </w:r>
      <w:r>
        <w:t xml:space="preserve">mit dem ermittelten Spielfeld, auch falls keines ermittelt wurde (NULL Referenz), aufgerufen. Diese Funktion gibt erst dann True zurück, wenn das Feld definitiv selektiert wurde. Die beiden Klassen </w:t>
      </w:r>
      <w:r w:rsidRPr="00FA65ED">
        <w:rPr>
          <w:i/>
          <w:color w:val="0070C0"/>
        </w:rPr>
        <w:t>BoardFieldSelectorConfirm</w:t>
      </w:r>
      <w:r w:rsidRPr="00FA65ED">
        <w:rPr>
          <w:color w:val="0070C0"/>
        </w:rPr>
        <w:t xml:space="preserve"> </w:t>
      </w:r>
      <w:r>
        <w:t xml:space="preserve">und </w:t>
      </w:r>
      <w:r w:rsidRPr="00FA65ED">
        <w:rPr>
          <w:i/>
          <w:color w:val="0070C0"/>
        </w:rPr>
        <w:t>BoardFieldSelectorContinuous</w:t>
      </w:r>
      <w:r w:rsidRPr="00FA65ED">
        <w:rPr>
          <w:color w:val="0070C0"/>
        </w:rPr>
        <w:t xml:space="preserve"> </w:t>
      </w:r>
      <w:r>
        <w:t>stellen dafür zwei verschiedene Selektierungsarten dar. Wurde das ermittelte Feld definitiv selektiert, wird auf diesem Feld der Besitzer anhand des aktuell sich an der Reihe befindende</w:t>
      </w:r>
      <w:r w:rsidR="000B3B0B">
        <w:t>n</w:t>
      </w:r>
      <w:r>
        <w:t xml:space="preserve"> Spielers gesetzt. Anschliessend wird </w:t>
      </w:r>
      <w:r w:rsidR="000B3B0B">
        <w:t>ermittelt, ob eine Simulation notwendig ist</w:t>
      </w:r>
      <w:r>
        <w:t xml:space="preserve">. Hierfür wird die Funktion </w:t>
      </w:r>
      <w:r w:rsidRPr="00296C35">
        <w:rPr>
          <w:i/>
          <w:color w:val="0070C0"/>
        </w:rPr>
        <w:t>getMoveSimulation</w:t>
      </w:r>
      <w:r w:rsidRPr="00296C35">
        <w:rPr>
          <w:color w:val="0070C0"/>
        </w:rPr>
        <w:t xml:space="preserve"> </w:t>
      </w:r>
      <w:r>
        <w:t xml:space="preserve">aufgerufen. Standardmässig wird sie einen NULL Pointer zurückgeben. Die virtuelle Funktion kann jedoch falls erwünscht eine eigene Simulation setzen. Zu guter Letzt wechselt das Spiel zum nächsten Spieler mit der Funktion </w:t>
      </w:r>
      <w:r w:rsidRPr="00296C35">
        <w:rPr>
          <w:i/>
          <w:color w:val="0070C0"/>
        </w:rPr>
        <w:t>moveToNextPlayer</w:t>
      </w:r>
      <w:r>
        <w:t>.</w:t>
      </w:r>
    </w:p>
    <w:p w:rsidR="0077278E" w:rsidRDefault="0077278E" w:rsidP="0077278E"/>
    <w:p w:rsidR="0077278E" w:rsidRDefault="0077278E" w:rsidP="0077278E">
      <w:r>
        <w:t xml:space="preserve">Die Funktion </w:t>
      </w:r>
      <w:r w:rsidRPr="00296C35">
        <w:rPr>
          <w:i/>
          <w:color w:val="0070C0"/>
        </w:rPr>
        <w:t>handleReset</w:t>
      </w:r>
      <w:r w:rsidRPr="00296C35">
        <w:rPr>
          <w:color w:val="0070C0"/>
        </w:rPr>
        <w:t xml:space="preserve"> </w:t>
      </w:r>
      <w:r>
        <w:t xml:space="preserve">wird ebenfalls durch den </w:t>
      </w:r>
      <w:r w:rsidRPr="00296C35">
        <w:rPr>
          <w:i/>
          <w:color w:val="0070C0"/>
        </w:rPr>
        <w:t>BoardGameServer</w:t>
      </w:r>
      <w:r w:rsidRPr="00296C35">
        <w:rPr>
          <w:color w:val="0070C0"/>
        </w:rPr>
        <w:t xml:space="preserve"> </w:t>
      </w:r>
      <w:r>
        <w:t>aufgerufen. Dabei wird auf d</w:t>
      </w:r>
      <w:r w:rsidR="000B3B0B">
        <w:t>em pro Spieler definierten Rest-Box-</w:t>
      </w:r>
      <w:r>
        <w:t xml:space="preserve">Selektor, die Funktion </w:t>
      </w:r>
      <w:r w:rsidRPr="00296C35">
        <w:rPr>
          <w:i/>
          <w:color w:val="0070C0"/>
        </w:rPr>
        <w:t>select</w:t>
      </w:r>
      <w:r w:rsidRPr="00296C35">
        <w:rPr>
          <w:color w:val="0070C0"/>
        </w:rPr>
        <w:t xml:space="preserve"> </w:t>
      </w:r>
      <w:r>
        <w:t xml:space="preserve">mit entweder einem NULL Argument oder aber falls der Player seine Hand in der Box positioniert, mit dieser Reset-Box (als </w:t>
      </w:r>
      <w:r w:rsidRPr="00296C35">
        <w:rPr>
          <w:i/>
          <w:color w:val="0070C0"/>
        </w:rPr>
        <w:t>BoardField</w:t>
      </w:r>
      <w:r>
        <w:t xml:space="preserve">) als Argument aufgerufen. Gibt diese Methode True zurück, bedeutet es, dass das Spiel zurückgesetzt werden soll. Dafür wird die Funktion </w:t>
      </w:r>
      <w:r w:rsidRPr="00296C35">
        <w:rPr>
          <w:i/>
          <w:color w:val="0070C0"/>
        </w:rPr>
        <w:t>reset</w:t>
      </w:r>
      <w:r w:rsidRPr="00296C35">
        <w:rPr>
          <w:color w:val="0070C0"/>
        </w:rPr>
        <w:t xml:space="preserve"> </w:t>
      </w:r>
      <w:r>
        <w:t xml:space="preserve">aufgerufen. Diese Funktion ruft die </w:t>
      </w:r>
      <w:r w:rsidRPr="00296C35">
        <w:rPr>
          <w:i/>
          <w:color w:val="0070C0"/>
        </w:rPr>
        <w:t>reset</w:t>
      </w:r>
      <w:r w:rsidRPr="00296C35">
        <w:rPr>
          <w:color w:val="0070C0"/>
        </w:rPr>
        <w:t xml:space="preserve"> </w:t>
      </w:r>
      <w:r>
        <w:t>Funktion auf allen Reset-Boxen (Felder und Selektoren), dem Spielfeld-Selektor und allen Spielfeldern auf.</w:t>
      </w:r>
    </w:p>
    <w:p w:rsidR="0077278E" w:rsidRDefault="0077278E" w:rsidP="0077278E"/>
    <w:p w:rsidR="0077278E" w:rsidRDefault="0077278E" w:rsidP="0077278E">
      <w:r>
        <w:t xml:space="preserve">Nachdem ein Spielfeld definitiv selektiert wurde, muss der Spieler gewechselt werden. Dabei wird die Funktion </w:t>
      </w:r>
      <w:r w:rsidRPr="00976B02">
        <w:rPr>
          <w:i/>
          <w:color w:val="0070C0"/>
        </w:rPr>
        <w:t>moveToNextPlayer</w:t>
      </w:r>
      <w:r w:rsidRPr="00976B02">
        <w:rPr>
          <w:color w:val="0070C0"/>
        </w:rPr>
        <w:t xml:space="preserve"> </w:t>
      </w:r>
      <w:r>
        <w:t>aufgerufen. Diese Funktion muss jedoch zusätzlic</w:t>
      </w:r>
      <w:r w:rsidR="000B3B0B">
        <w:t>h überprüfen, ob sich der Spielstatus geändert hat</w:t>
      </w:r>
      <w:r>
        <w:t xml:space="preserve">. Dafür wird die voll virtuelle Funktion </w:t>
      </w:r>
      <w:r w:rsidRPr="00976B02">
        <w:rPr>
          <w:i/>
          <w:color w:val="0070C0"/>
        </w:rPr>
        <w:t>updateGameState</w:t>
      </w:r>
      <w:r w:rsidRPr="00976B02">
        <w:rPr>
          <w:color w:val="0070C0"/>
        </w:rPr>
        <w:t xml:space="preserve"> </w:t>
      </w:r>
      <w:r>
        <w:t xml:space="preserve">aufgerufen. Da jedes Spiel nach seinen eigenen Regeln läuft, weiss auch nur </w:t>
      </w:r>
      <w:r w:rsidR="000B3B0B">
        <w:t>diese, ob das Spiel nun beendet ist</w:t>
      </w:r>
      <w:r>
        <w:t xml:space="preserve"> oder nicht. Der Gewinner, falls es einen gibt, entspricht dann jeweils der aktuellen Player ID.</w:t>
      </w:r>
    </w:p>
    <w:p w:rsidR="0077278E" w:rsidRDefault="0077278E" w:rsidP="0077278E"/>
    <w:p w:rsidR="0077278E" w:rsidRDefault="0077278E" w:rsidP="0077278E">
      <w:r w:rsidRPr="00D91A3A">
        <w:rPr>
          <w:b/>
        </w:rPr>
        <w:t>BoardFieldSelector</w:t>
      </w:r>
      <w:r>
        <w:t>:</w:t>
      </w:r>
    </w:p>
    <w:p w:rsidR="0077278E" w:rsidRDefault="0077278E" w:rsidP="0077278E">
      <w:r>
        <w:t>Der Selektor ist dafür zuständig ein Feld auszuwählen. Dabei gab es zwei grundsätzliche Ideen.</w:t>
      </w:r>
    </w:p>
    <w:p w:rsidR="0077278E" w:rsidRDefault="0077278E" w:rsidP="0077278E"/>
    <w:p w:rsidR="0077278E" w:rsidRDefault="0077278E" w:rsidP="0077278E">
      <w:pPr>
        <w:pStyle w:val="Listenabsatz"/>
        <w:numPr>
          <w:ilvl w:val="0"/>
          <w:numId w:val="22"/>
        </w:numPr>
      </w:pPr>
      <w:r>
        <w:t xml:space="preserve">Um ein Feld auszuwählen, sollte der Player einmal seine Hand in das Feld legen, sie wieder wegnehmen und anschliessend exakt in dasselbe Feld legen. Nach dem ersten Hineinfassen sollte sich das Feld blau färben (= ausgewählt). Nach dem Bestätigen sollte das Feld die Farbe des Spielers annehmen. Die Funktionalität wurde in der Klasse </w:t>
      </w:r>
      <w:r w:rsidRPr="00D91A3A">
        <w:rPr>
          <w:i/>
          <w:color w:val="0070C0"/>
        </w:rPr>
        <w:t>BoardFieldSelectorConfirm</w:t>
      </w:r>
      <w:r w:rsidRPr="00D91A3A">
        <w:rPr>
          <w:color w:val="0070C0"/>
        </w:rPr>
        <w:t xml:space="preserve"> </w:t>
      </w:r>
      <w:r>
        <w:t>implementiert.</w:t>
      </w:r>
    </w:p>
    <w:p w:rsidR="0077278E" w:rsidRPr="005B4BE8" w:rsidRDefault="0077278E" w:rsidP="0077278E">
      <w:pPr>
        <w:pStyle w:val="Listenabsatz"/>
        <w:numPr>
          <w:ilvl w:val="0"/>
          <w:numId w:val="22"/>
        </w:numPr>
      </w:pPr>
      <w:r>
        <w:t xml:space="preserve">Als Alternative ist in der Klasse </w:t>
      </w:r>
      <w:r w:rsidRPr="0048791E">
        <w:rPr>
          <w:i/>
          <w:color w:val="0070C0"/>
        </w:rPr>
        <w:t>BoardFieldSelectorContinuous</w:t>
      </w:r>
      <w:r w:rsidRPr="0048791E">
        <w:rPr>
          <w:color w:val="0070C0"/>
        </w:rPr>
        <w:t xml:space="preserve"> </w:t>
      </w:r>
      <w:r>
        <w:t xml:space="preserve">eine Methode implementiert, wobei ein Spieler eine gewisse Zeit seine Hand in ein Feld legen soll, ohne dieses zu verlassen. Dabei färbt sich das Feld langsam mit der Farbe des </w:t>
      </w:r>
      <w:r w:rsidR="000B3B0B">
        <w:t>Spielers bis das Feld selektiert ist</w:t>
      </w:r>
      <w:r>
        <w:t>.</w:t>
      </w:r>
    </w:p>
    <w:p w:rsidR="0077278E" w:rsidRDefault="0077278E" w:rsidP="0077278E">
      <w:pPr>
        <w:spacing w:line="240" w:lineRule="auto"/>
        <w:rPr>
          <w:b/>
          <w:bCs/>
          <w:szCs w:val="28"/>
        </w:rPr>
      </w:pPr>
      <w:bookmarkStart w:id="209" w:name="_Ref389925699"/>
      <w:r>
        <w:br w:type="page"/>
      </w:r>
    </w:p>
    <w:p w:rsidR="0077278E" w:rsidRDefault="0077278E" w:rsidP="0077278E">
      <w:pPr>
        <w:pStyle w:val="berschrift4"/>
      </w:pPr>
      <w:r>
        <w:lastRenderedPageBreak/>
        <w:t>Eigene Brettspiel Implementation</w:t>
      </w:r>
      <w:bookmarkEnd w:id="209"/>
    </w:p>
    <w:p w:rsidR="0077278E" w:rsidRDefault="0077278E" w:rsidP="0077278E">
      <w:r>
        <w:t>Aus der Beschreibung der Board-Game-Klassen ist nun ersichtlich, dass für eine eigene Board Game Implementation einige Schritte durchgeführt werden müssen:</w:t>
      </w:r>
    </w:p>
    <w:p w:rsidR="0077278E" w:rsidRDefault="0077278E" w:rsidP="0077278E"/>
    <w:p w:rsidR="0077278E" w:rsidRDefault="0077278E" w:rsidP="0077278E">
      <w:pPr>
        <w:pStyle w:val="Listenabsatz"/>
        <w:numPr>
          <w:ilvl w:val="0"/>
          <w:numId w:val="23"/>
        </w:numPr>
      </w:pPr>
      <w:r>
        <w:t xml:space="preserve">Erweitern des </w:t>
      </w:r>
      <w:r w:rsidRPr="00515155">
        <w:rPr>
          <w:i/>
          <w:color w:val="0070C0"/>
        </w:rPr>
        <w:t>VR_GAME_TYPE</w:t>
      </w:r>
      <w:r>
        <w:t xml:space="preserve"> Enums um einen weiteren Typen (Lib-VirtualRoomCommon).</w:t>
      </w:r>
    </w:p>
    <w:p w:rsidR="0077278E" w:rsidRDefault="0077278E" w:rsidP="0077278E">
      <w:pPr>
        <w:pStyle w:val="Listenabsatz"/>
        <w:numPr>
          <w:ilvl w:val="0"/>
          <w:numId w:val="23"/>
        </w:numPr>
      </w:pPr>
      <w:r>
        <w:t xml:space="preserve">Erstellen einer Sub-Klasse von </w:t>
      </w:r>
      <w:r w:rsidRPr="00F661A0">
        <w:rPr>
          <w:i/>
          <w:color w:val="0070C0"/>
        </w:rPr>
        <w:t>BoardGameWorldState</w:t>
      </w:r>
      <w:r w:rsidRPr="00F661A0">
        <w:rPr>
          <w:color w:val="0070C0"/>
        </w:rPr>
        <w:t xml:space="preserve"> </w:t>
      </w:r>
      <w:r>
        <w:t>(Lib-VirtualRoomCommon).</w:t>
      </w:r>
    </w:p>
    <w:p w:rsidR="0077278E" w:rsidRDefault="0077278E" w:rsidP="0077278E">
      <w:pPr>
        <w:pStyle w:val="Listenabsatz"/>
        <w:numPr>
          <w:ilvl w:val="0"/>
          <w:numId w:val="23"/>
        </w:numPr>
      </w:pPr>
      <w:bookmarkStart w:id="210" w:name="_Toc389732683"/>
      <w:r>
        <w:t xml:space="preserve">Kreieren der Sub-Klasse von </w:t>
      </w:r>
      <w:r>
        <w:rPr>
          <w:i/>
          <w:color w:val="0070C0"/>
        </w:rPr>
        <w:t>BoardGame</w:t>
      </w:r>
      <w:r w:rsidRPr="00515155">
        <w:rPr>
          <w:color w:val="0070C0"/>
        </w:rPr>
        <w:t xml:space="preserve"> </w:t>
      </w:r>
      <w:r>
        <w:t xml:space="preserve">(ch14_VirtualRoomServer). </w:t>
      </w:r>
      <w:r w:rsidRPr="007B3CFB">
        <w:rPr>
          <w:b/>
        </w:rPr>
        <w:t>Wichtig</w:t>
      </w:r>
      <w:r>
        <w:t xml:space="preserve">: Dem Parent-Konstruktor muss den beim Punkt 1 erstellten Typen angegeben werden. Zusätzlich müssen die Funktionen </w:t>
      </w:r>
      <w:r w:rsidRPr="00F661A0">
        <w:rPr>
          <w:i/>
          <w:color w:val="0070C0"/>
        </w:rPr>
        <w:t>updateGameState</w:t>
      </w:r>
      <w:r>
        <w:t xml:space="preserve">, </w:t>
      </w:r>
      <w:r w:rsidRPr="00F661A0">
        <w:rPr>
          <w:i/>
          <w:color w:val="0070C0"/>
        </w:rPr>
        <w:t>getBoardState</w:t>
      </w:r>
      <w:r w:rsidRPr="00F661A0">
        <w:rPr>
          <w:color w:val="0070C0"/>
        </w:rPr>
        <w:t xml:space="preserve"> </w:t>
      </w:r>
      <w:r>
        <w:t xml:space="preserve">und </w:t>
      </w:r>
      <w:r w:rsidRPr="00F661A0">
        <w:rPr>
          <w:i/>
          <w:color w:val="0070C0"/>
        </w:rPr>
        <w:t>checkHit</w:t>
      </w:r>
      <w:r w:rsidRPr="00F661A0">
        <w:rPr>
          <w:color w:val="0070C0"/>
        </w:rPr>
        <w:t xml:space="preserve"> </w:t>
      </w:r>
      <w:r>
        <w:t xml:space="preserve">zwingend überschrieben werden. Alternativ kann die </w:t>
      </w:r>
      <w:r w:rsidRPr="00F661A0">
        <w:rPr>
          <w:i/>
          <w:color w:val="0070C0"/>
        </w:rPr>
        <w:t>getMoveSimulation</w:t>
      </w:r>
      <w:r w:rsidRPr="00F661A0">
        <w:rPr>
          <w:color w:val="0070C0"/>
        </w:rPr>
        <w:t xml:space="preserve"> </w:t>
      </w:r>
      <w:r>
        <w:t>Methode ebenfalls überschrieben werden.</w:t>
      </w:r>
    </w:p>
    <w:p w:rsidR="0077278E" w:rsidRPr="00F661A0" w:rsidRDefault="0077278E" w:rsidP="0077278E">
      <w:pPr>
        <w:pStyle w:val="Listenabsatz"/>
        <w:numPr>
          <w:ilvl w:val="0"/>
          <w:numId w:val="23"/>
        </w:numPr>
      </w:pPr>
      <w:r w:rsidRPr="00F661A0">
        <w:t>Erweitern des Switch</w:t>
      </w:r>
      <w:r w:rsidR="000B3B0B">
        <w:t>-Blockes</w:t>
      </w:r>
      <w:r w:rsidRPr="00F661A0">
        <w:t xml:space="preserve"> in der </w:t>
      </w:r>
      <w:r w:rsidRPr="00A03976">
        <w:rPr>
          <w:i/>
          <w:color w:val="0070C0"/>
        </w:rPr>
        <w:t>main</w:t>
      </w:r>
      <w:r w:rsidRPr="00A03976">
        <w:rPr>
          <w:color w:val="0070C0"/>
        </w:rPr>
        <w:t xml:space="preserve"> </w:t>
      </w:r>
      <w:r w:rsidRPr="00F661A0">
        <w:t xml:space="preserve">Methode der </w:t>
      </w:r>
      <w:r w:rsidRPr="00A03976">
        <w:rPr>
          <w:i/>
          <w:color w:val="0070C0"/>
        </w:rPr>
        <w:t>VRServerStarter</w:t>
      </w:r>
      <w:r w:rsidRPr="00A03976">
        <w:rPr>
          <w:color w:val="0070C0"/>
        </w:rPr>
        <w:t xml:space="preserve"> </w:t>
      </w:r>
      <w:r w:rsidRPr="00F661A0">
        <w:t xml:space="preserve">Datei (ch14_VirtualRoomServer). Dabei wird anhand des spezifizierten Typen eine Instanz </w:t>
      </w:r>
      <w:r>
        <w:t xml:space="preserve">von </w:t>
      </w:r>
      <w:r w:rsidRPr="00A03976">
        <w:rPr>
          <w:i/>
          <w:color w:val="0070C0"/>
        </w:rPr>
        <w:t>BoardGameServer</w:t>
      </w:r>
      <w:r w:rsidRPr="00A03976">
        <w:rPr>
          <w:color w:val="0070C0"/>
        </w:rPr>
        <w:t xml:space="preserve"> </w:t>
      </w:r>
      <w:r>
        <w:t xml:space="preserve">mit </w:t>
      </w:r>
      <w:r w:rsidRPr="00F661A0">
        <w:t>der neu erstell</w:t>
      </w:r>
      <w:r>
        <w:t>t</w:t>
      </w:r>
      <w:r w:rsidRPr="00F661A0">
        <w:t xml:space="preserve">en </w:t>
      </w:r>
      <w:r w:rsidRPr="00A03976">
        <w:rPr>
          <w:i/>
          <w:color w:val="0070C0"/>
        </w:rPr>
        <w:t>BoardGame</w:t>
      </w:r>
      <w:r w:rsidRPr="00A03976">
        <w:rPr>
          <w:color w:val="0070C0"/>
        </w:rPr>
        <w:t xml:space="preserve"> </w:t>
      </w:r>
      <w:r>
        <w:t>Instanz als Argument</w:t>
      </w:r>
      <w:r w:rsidRPr="00F661A0">
        <w:t xml:space="preserve"> erstellt.</w:t>
      </w:r>
    </w:p>
    <w:p w:rsidR="0077278E" w:rsidRPr="00F661A0" w:rsidRDefault="0077278E" w:rsidP="0077278E">
      <w:pPr>
        <w:pStyle w:val="Listenabsatz"/>
        <w:numPr>
          <w:ilvl w:val="0"/>
          <w:numId w:val="23"/>
        </w:numPr>
      </w:pPr>
      <w:r w:rsidRPr="00F661A0">
        <w:t>Kreieren eine</w:t>
      </w:r>
      <w:r>
        <w:t>r</w:t>
      </w:r>
      <w:r w:rsidRPr="00F661A0">
        <w:t xml:space="preserve"> Sub-Klasse von </w:t>
      </w:r>
      <w:r w:rsidRPr="00A03976">
        <w:rPr>
          <w:i/>
          <w:color w:val="0070C0"/>
        </w:rPr>
        <w:t>BoardGameScene</w:t>
      </w:r>
      <w:r w:rsidRPr="00A03976">
        <w:rPr>
          <w:color w:val="0070C0"/>
        </w:rPr>
        <w:t xml:space="preserve"> </w:t>
      </w:r>
      <w:r w:rsidRPr="00F661A0">
        <w:t>(ch4_VirtualRoom). Wichtig: Die Funktion</w:t>
      </w:r>
      <w:r>
        <w:t>en</w:t>
      </w:r>
      <w:r w:rsidRPr="00F661A0">
        <w:t xml:space="preserve"> </w:t>
      </w:r>
      <w:r w:rsidRPr="00A03976">
        <w:rPr>
          <w:i/>
          <w:color w:val="0070C0"/>
        </w:rPr>
        <w:t>updateFromWorldState</w:t>
      </w:r>
      <w:r w:rsidRPr="00A03976">
        <w:rPr>
          <w:color w:val="0070C0"/>
        </w:rPr>
        <w:t xml:space="preserve"> </w:t>
      </w:r>
      <w:r>
        <w:t xml:space="preserve">und </w:t>
      </w:r>
      <w:r w:rsidRPr="00A03976">
        <w:rPr>
          <w:i/>
          <w:color w:val="0070C0"/>
        </w:rPr>
        <w:t>resetSpecificGame</w:t>
      </w:r>
      <w:r w:rsidRPr="00A03976">
        <w:rPr>
          <w:color w:val="0070C0"/>
        </w:rPr>
        <w:t xml:space="preserve"> </w:t>
      </w:r>
      <w:r>
        <w:t xml:space="preserve">müssen </w:t>
      </w:r>
      <w:r w:rsidRPr="00F661A0">
        <w:t>zwingend überschrieben werden.</w:t>
      </w:r>
    </w:p>
    <w:p w:rsidR="0077278E" w:rsidRDefault="0077278E" w:rsidP="0077278E">
      <w:pPr>
        <w:pStyle w:val="Listenabsatz"/>
        <w:numPr>
          <w:ilvl w:val="0"/>
          <w:numId w:val="23"/>
        </w:numPr>
      </w:pPr>
      <w:r w:rsidRPr="00F661A0">
        <w:t>Erweitern des Switch</w:t>
      </w:r>
      <w:r w:rsidR="000B3B0B">
        <w:t>-Blockes</w:t>
      </w:r>
      <w:r w:rsidRPr="00F661A0">
        <w:t xml:space="preserve"> in der Funktion </w:t>
      </w:r>
      <w:r w:rsidRPr="00A03976">
        <w:rPr>
          <w:i/>
          <w:color w:val="0070C0"/>
        </w:rPr>
        <w:t>postSceneLoad</w:t>
      </w:r>
      <w:r w:rsidRPr="00A03976">
        <w:rPr>
          <w:color w:val="0070C0"/>
        </w:rPr>
        <w:t xml:space="preserve"> </w:t>
      </w:r>
      <w:r w:rsidRPr="00F661A0">
        <w:t xml:space="preserve">der Klasse </w:t>
      </w:r>
      <w:r w:rsidRPr="00A03976">
        <w:rPr>
          <w:i/>
          <w:color w:val="0070C0"/>
        </w:rPr>
        <w:t>VRSceneView</w:t>
      </w:r>
      <w:r w:rsidRPr="00A03976">
        <w:rPr>
          <w:color w:val="0070C0"/>
        </w:rPr>
        <w:t xml:space="preserve"> </w:t>
      </w:r>
      <w:r w:rsidRPr="00F661A0">
        <w:t>(ch14_VirtualRoom). Da</w:t>
      </w:r>
      <w:r>
        <w:t>bei wird ebenfalls anhand des im Punkt</w:t>
      </w:r>
      <w:r w:rsidRPr="00F661A0">
        <w:t xml:space="preserve"> 1 definierten Typen eine Instanz der neu erstellen Sub-Klasse im Punkt 5 erstellt.</w:t>
      </w:r>
    </w:p>
    <w:p w:rsidR="0077278E" w:rsidRDefault="0077278E" w:rsidP="0077278E"/>
    <w:p w:rsidR="0077278E" w:rsidRDefault="0077278E" w:rsidP="0077278E">
      <w:r>
        <w:t>In den neu zu kreierenden Klassen wird die Logik in den folgenden Funktionen aufgeteilt:</w:t>
      </w:r>
    </w:p>
    <w:p w:rsidR="0077278E" w:rsidRDefault="0077278E" w:rsidP="0077278E"/>
    <w:tbl>
      <w:tblPr>
        <w:tblStyle w:val="GridTable1Light-Accent110"/>
        <w:tblW w:w="4960" w:type="pct"/>
        <w:tblLayout w:type="fixed"/>
        <w:tblLook w:val="0420" w:firstRow="1" w:lastRow="0" w:firstColumn="0" w:lastColumn="0" w:noHBand="0" w:noVBand="1"/>
      </w:tblPr>
      <w:tblGrid>
        <w:gridCol w:w="1489"/>
        <w:gridCol w:w="1674"/>
        <w:gridCol w:w="6218"/>
      </w:tblGrid>
      <w:tr w:rsidR="0077278E" w:rsidTr="00B156A4">
        <w:trPr>
          <w:cnfStyle w:val="100000000000" w:firstRow="1" w:lastRow="0" w:firstColumn="0" w:lastColumn="0" w:oddVBand="0" w:evenVBand="0" w:oddHBand="0" w:evenHBand="0" w:firstRowFirstColumn="0" w:firstRowLastColumn="0" w:lastRowFirstColumn="0" w:lastRowLastColumn="0"/>
        </w:trPr>
        <w:tc>
          <w:tcPr>
            <w:tcW w:w="794" w:type="pct"/>
          </w:tcPr>
          <w:p w:rsidR="0077278E" w:rsidRDefault="0077278E" w:rsidP="00B156A4">
            <w:r>
              <w:t>Klasse</w:t>
            </w:r>
          </w:p>
        </w:tc>
        <w:tc>
          <w:tcPr>
            <w:tcW w:w="892" w:type="pct"/>
          </w:tcPr>
          <w:p w:rsidR="0077278E" w:rsidRDefault="0077278E" w:rsidP="00B156A4">
            <w:r>
              <w:t>Funktion</w:t>
            </w:r>
          </w:p>
        </w:tc>
        <w:tc>
          <w:tcPr>
            <w:tcW w:w="3314" w:type="pct"/>
          </w:tcPr>
          <w:p w:rsidR="0077278E" w:rsidRDefault="0077278E" w:rsidP="00B156A4">
            <w:r>
              <w:t>Zweck</w:t>
            </w:r>
          </w:p>
        </w:tc>
      </w:tr>
      <w:tr w:rsidR="0077278E" w:rsidTr="00B156A4">
        <w:tc>
          <w:tcPr>
            <w:tcW w:w="794" w:type="pct"/>
          </w:tcPr>
          <w:p w:rsidR="0077278E" w:rsidRDefault="0077278E" w:rsidP="00B156A4">
            <w:r w:rsidRPr="00EA6E5D">
              <w:rPr>
                <w:i/>
              </w:rPr>
              <w:t>Subklasse</w:t>
            </w:r>
            <w:r>
              <w:t xml:space="preserve"> von BoardGame (Punkt 3)</w:t>
            </w:r>
          </w:p>
        </w:tc>
        <w:tc>
          <w:tcPr>
            <w:tcW w:w="892" w:type="pct"/>
          </w:tcPr>
          <w:p w:rsidR="0077278E" w:rsidRPr="00B810F0" w:rsidRDefault="0077278E" w:rsidP="00B156A4">
            <w:pPr>
              <w:rPr>
                <w:i/>
              </w:rPr>
            </w:pPr>
            <w:r w:rsidRPr="00B810F0">
              <w:rPr>
                <w:i/>
              </w:rPr>
              <w:t>Konstruktor</w:t>
            </w:r>
          </w:p>
        </w:tc>
        <w:tc>
          <w:tcPr>
            <w:tcW w:w="3314" w:type="pct"/>
          </w:tcPr>
          <w:p w:rsidR="0077278E" w:rsidRDefault="0077278E" w:rsidP="000B3B0B">
            <w:r>
              <w:t xml:space="preserve">Setzen der Spielereigenschaften (Farbe / Name / Selektionsfarbe). Dem Basis-Konstruktor wird eine Referenz auf ein </w:t>
            </w:r>
            <w:r w:rsidRPr="0062566D">
              <w:rPr>
                <w:i/>
                <w:color w:val="0070C0"/>
              </w:rPr>
              <w:t>BoardFieldSelector</w:t>
            </w:r>
            <w:r w:rsidRPr="0062566D">
              <w:rPr>
                <w:color w:val="0070C0"/>
              </w:rPr>
              <w:t xml:space="preserve"> </w:t>
            </w:r>
            <w:r w:rsidRPr="0062566D">
              <w:t>angegeben.</w:t>
            </w:r>
            <w:r>
              <w:t xml:space="preserve"> Zusätzlich werden dem Basis-Konstruktor die Dimensionen des Spielfeldes angegeben. Achtung: Das Pattern bezieht sich nur auf 3-dimensionale Spielfelder. Werden nur zwei davon verwendet, muss die Anzahl Levels (Z-Indices) auf 1 gesetzt werden. Der Konstruktor kann nun selber die Grösse aller Felder inkl. deren Positionen definieren. Dabei wird auf das 3D Array </w:t>
            </w:r>
            <w:r w:rsidRPr="0062566D">
              <w:rPr>
                <w:i/>
                <w:color w:val="0070C0"/>
              </w:rPr>
              <w:t>_boardPlayFields</w:t>
            </w:r>
            <w:r>
              <w:t xml:space="preserve"> zugegriffen. Die erste Dimension entspricht dem Level (Z-Index). Die zweite der Spalte (Y-Index) und die dritte Dimension entspricht der Zeilenangabe (X-Index).</w:t>
            </w:r>
          </w:p>
        </w:tc>
      </w:tr>
      <w:tr w:rsidR="0077278E" w:rsidTr="00B156A4">
        <w:tc>
          <w:tcPr>
            <w:tcW w:w="794" w:type="pct"/>
          </w:tcPr>
          <w:p w:rsidR="0077278E" w:rsidRPr="00EA6E5D" w:rsidRDefault="0077278E" w:rsidP="00B156A4">
            <w:pPr>
              <w:rPr>
                <w:i/>
              </w:rPr>
            </w:pPr>
            <w:r w:rsidRPr="00EA6E5D">
              <w:rPr>
                <w:i/>
              </w:rPr>
              <w:t>Subklasse</w:t>
            </w:r>
            <w:r>
              <w:t xml:space="preserve"> von BoardGame (Punkt 3)</w:t>
            </w:r>
          </w:p>
        </w:tc>
        <w:tc>
          <w:tcPr>
            <w:tcW w:w="892" w:type="pct"/>
          </w:tcPr>
          <w:p w:rsidR="0077278E" w:rsidRPr="0062566D" w:rsidRDefault="0077278E" w:rsidP="00B156A4">
            <w:r>
              <w:t>updateGameState</w:t>
            </w:r>
          </w:p>
        </w:tc>
        <w:tc>
          <w:tcPr>
            <w:tcW w:w="3314" w:type="pct"/>
          </w:tcPr>
          <w:p w:rsidR="0077278E" w:rsidRDefault="0077278E" w:rsidP="00B156A4">
            <w:r>
              <w:t>Der Funktion wird der Index in allen drei Dimensionen (Z, Y und X) des Feldes angegeben, welches zuletzt bearbeitet wurde. Anhand von diesem soll die Brettspiel Implementation herausfinden, ob das Game abgeschlossen ist. Trifft dies zu, muss die Funktion unterscheiden zwischen einem Unentschieden oder ob es durch einen Spieler gewonnen wurde.</w:t>
            </w:r>
          </w:p>
        </w:tc>
      </w:tr>
      <w:tr w:rsidR="0077278E" w:rsidTr="00B156A4">
        <w:tc>
          <w:tcPr>
            <w:tcW w:w="794" w:type="pct"/>
          </w:tcPr>
          <w:p w:rsidR="0077278E" w:rsidRPr="00EA6E5D" w:rsidRDefault="0077278E" w:rsidP="00B156A4">
            <w:pPr>
              <w:rPr>
                <w:i/>
              </w:rPr>
            </w:pPr>
            <w:r w:rsidRPr="00EA6E5D">
              <w:rPr>
                <w:i/>
              </w:rPr>
              <w:t>Subklasse</w:t>
            </w:r>
            <w:r>
              <w:t xml:space="preserve"> von BoardGame (Punkt 3)</w:t>
            </w:r>
          </w:p>
        </w:tc>
        <w:tc>
          <w:tcPr>
            <w:tcW w:w="892" w:type="pct"/>
          </w:tcPr>
          <w:p w:rsidR="0077278E" w:rsidRPr="0062566D" w:rsidRDefault="0077278E" w:rsidP="00B156A4">
            <w:r>
              <w:t>getBoardState</w:t>
            </w:r>
          </w:p>
        </w:tc>
        <w:tc>
          <w:tcPr>
            <w:tcW w:w="3314" w:type="pct"/>
          </w:tcPr>
          <w:p w:rsidR="0077278E" w:rsidRDefault="0077278E" w:rsidP="00B156A4">
            <w:r>
              <w:t xml:space="preserve">Erzeugen einer Instanz der in Punkt 2 definierten Sub-Klasse von </w:t>
            </w:r>
            <w:r>
              <w:rPr>
                <w:i/>
                <w:color w:val="0070C0"/>
              </w:rPr>
              <w:t>BoardGameWorldState</w:t>
            </w:r>
            <w:r>
              <w:t>. Diese Klasse mit allen relevanten Welt-Status Informationen vorgängig ergänzen und in der Methode bestücken. Wichtig: Die Daten der Basis-Klasse (GameState / ActPlayerId / ResetBoxColors) müssen ebenfalls gesetzt werden. Instanz dem Aufrufer zurückgeben.</w:t>
            </w:r>
          </w:p>
        </w:tc>
      </w:tr>
      <w:tr w:rsidR="0077278E" w:rsidTr="00B156A4">
        <w:tc>
          <w:tcPr>
            <w:tcW w:w="794" w:type="pct"/>
          </w:tcPr>
          <w:p w:rsidR="0077278E" w:rsidRPr="00EA6E5D" w:rsidRDefault="0077278E" w:rsidP="00B156A4">
            <w:pPr>
              <w:rPr>
                <w:i/>
              </w:rPr>
            </w:pPr>
            <w:r w:rsidRPr="00EA6E5D">
              <w:rPr>
                <w:i/>
              </w:rPr>
              <w:t>Subklasse</w:t>
            </w:r>
            <w:r>
              <w:t xml:space="preserve"> von BoardGame (Punkt 3</w:t>
            </w:r>
          </w:p>
        </w:tc>
        <w:tc>
          <w:tcPr>
            <w:tcW w:w="892" w:type="pct"/>
          </w:tcPr>
          <w:p w:rsidR="0077278E" w:rsidRDefault="0077278E" w:rsidP="00B156A4">
            <w:r w:rsidRPr="00BC7744">
              <w:t>getMoveSimulation</w:t>
            </w:r>
            <w:r>
              <w:t xml:space="preserve"> (</w:t>
            </w:r>
            <w:r w:rsidR="000B3B0B">
              <w:t>optional</w:t>
            </w:r>
            <w:r>
              <w:t>)</w:t>
            </w:r>
          </w:p>
        </w:tc>
        <w:tc>
          <w:tcPr>
            <w:tcW w:w="3314" w:type="pct"/>
          </w:tcPr>
          <w:p w:rsidR="0077278E" w:rsidRDefault="0077278E" w:rsidP="00B156A4">
            <w:r>
              <w:t xml:space="preserve">Optional kann diese Funktion überschrieben werden. Die Funktion gibt eine Instanz einer Sub-Klasse von </w:t>
            </w:r>
            <w:r w:rsidRPr="00BC7744">
              <w:rPr>
                <w:i/>
                <w:color w:val="0070C0"/>
              </w:rPr>
              <w:t>BoardGameSimulation</w:t>
            </w:r>
            <w:r w:rsidRPr="00BC7744">
              <w:rPr>
                <w:color w:val="0070C0"/>
              </w:rPr>
              <w:t xml:space="preserve"> </w:t>
            </w:r>
            <w:r>
              <w:t>zurück. Diese Simulation wird bei jedem Selektieren (nicht auswählen, sondern bestätigen) erzeugt.</w:t>
            </w:r>
          </w:p>
        </w:tc>
      </w:tr>
      <w:tr w:rsidR="0077278E" w:rsidTr="00B156A4">
        <w:tc>
          <w:tcPr>
            <w:tcW w:w="794" w:type="pct"/>
          </w:tcPr>
          <w:p w:rsidR="0077278E" w:rsidRPr="00B810F0" w:rsidRDefault="0077278E" w:rsidP="00B156A4">
            <w:r>
              <w:rPr>
                <w:i/>
              </w:rPr>
              <w:t>Subklasse</w:t>
            </w:r>
            <w:r>
              <w:t xml:space="preserve"> von BoardGameScene (Punkt 5)</w:t>
            </w:r>
          </w:p>
        </w:tc>
        <w:tc>
          <w:tcPr>
            <w:tcW w:w="892" w:type="pct"/>
          </w:tcPr>
          <w:p w:rsidR="0077278E" w:rsidRPr="00B810F0" w:rsidRDefault="0077278E" w:rsidP="00B156A4">
            <w:pPr>
              <w:rPr>
                <w:i/>
              </w:rPr>
            </w:pPr>
            <w:r>
              <w:rPr>
                <w:i/>
              </w:rPr>
              <w:t>Konstruktor</w:t>
            </w:r>
          </w:p>
        </w:tc>
        <w:tc>
          <w:tcPr>
            <w:tcW w:w="3314" w:type="pct"/>
          </w:tcPr>
          <w:p w:rsidR="0077278E" w:rsidRDefault="0077278E" w:rsidP="00B156A4">
            <w:r>
              <w:t xml:space="preserve">Erzeugen der für die Szene weiteren notwendigen Szenengraph Objekte. Diese Objekte müssen, falls durch die Server-Anwendung manipulierbar, auch zu einem späteren Zeitpunkt </w:t>
            </w:r>
            <w:r>
              <w:lastRenderedPageBreak/>
              <w:t xml:space="preserve">erreichbar sein (Pointer speichern). Zusätzlich müssen die Objekte in den </w:t>
            </w:r>
            <w:r w:rsidRPr="001951B9">
              <w:rPr>
                <w:i/>
                <w:color w:val="0070C0"/>
              </w:rPr>
              <w:t>_rootNode</w:t>
            </w:r>
            <w:r>
              <w:t xml:space="preserve"> gehängt werden</w:t>
            </w:r>
            <w:r w:rsidR="000B3B0B">
              <w:t>.</w:t>
            </w:r>
          </w:p>
        </w:tc>
      </w:tr>
      <w:tr w:rsidR="0077278E" w:rsidTr="00B156A4">
        <w:tc>
          <w:tcPr>
            <w:tcW w:w="794" w:type="pct"/>
          </w:tcPr>
          <w:p w:rsidR="0077278E" w:rsidRPr="00B810F0" w:rsidRDefault="0077278E" w:rsidP="00B156A4">
            <w:r>
              <w:rPr>
                <w:i/>
              </w:rPr>
              <w:lastRenderedPageBreak/>
              <w:t>Subklasse</w:t>
            </w:r>
            <w:r>
              <w:t xml:space="preserve"> von BoardGameScene (Punkt 5)</w:t>
            </w:r>
          </w:p>
        </w:tc>
        <w:tc>
          <w:tcPr>
            <w:tcW w:w="892" w:type="pct"/>
          </w:tcPr>
          <w:p w:rsidR="0077278E" w:rsidRPr="00B810F0" w:rsidRDefault="0077278E" w:rsidP="00B156A4">
            <w:r w:rsidRPr="00B810F0">
              <w:t>updateFromWorldState</w:t>
            </w:r>
          </w:p>
        </w:tc>
        <w:tc>
          <w:tcPr>
            <w:tcW w:w="3314" w:type="pct"/>
          </w:tcPr>
          <w:p w:rsidR="0077278E" w:rsidRDefault="0077278E" w:rsidP="00B156A4">
            <w:pPr>
              <w:keepNext/>
            </w:pPr>
            <w:r>
              <w:t xml:space="preserve">Als Argument wird der Funktion der </w:t>
            </w:r>
            <w:r w:rsidRPr="00353281">
              <w:rPr>
                <w:i/>
                <w:color w:val="0070C0"/>
              </w:rPr>
              <w:t>RakNet::BitStream</w:t>
            </w:r>
            <w:r>
              <w:t xml:space="preserve"> übergeben. Anhand von diesem kann eine Instanz der in Punkt 2 erstellten Sub- Klasse von </w:t>
            </w:r>
            <w:r w:rsidRPr="00BC7744">
              <w:rPr>
                <w:i/>
                <w:color w:val="0070C0"/>
              </w:rPr>
              <w:t>BoardGameWorldState</w:t>
            </w:r>
            <w:r w:rsidRPr="00BC7744">
              <w:rPr>
                <w:color w:val="0070C0"/>
              </w:rPr>
              <w:t xml:space="preserve"> </w:t>
            </w:r>
            <w:r>
              <w:t xml:space="preserve">kreiert werden. Anschliessend muss zwingen die Basis-Funktion </w:t>
            </w:r>
            <w:r w:rsidRPr="00BC7744">
              <w:rPr>
                <w:i/>
                <w:color w:val="0070C0"/>
              </w:rPr>
              <w:t xml:space="preserve">updateBoardGameFromWroldState </w:t>
            </w:r>
            <w:r>
              <w:t xml:space="preserve">aufgerufen werden! Danach können die im Konstruktor erstellten Szenengraph Objekte anhand der erhaltenen Daten entsprechend manipuliert werden. Falls sich der </w:t>
            </w:r>
            <w:r w:rsidRPr="00BC7744">
              <w:rPr>
                <w:i/>
                <w:color w:val="0070C0"/>
              </w:rPr>
              <w:t>gameState</w:t>
            </w:r>
            <w:r w:rsidRPr="00BC7744">
              <w:rPr>
                <w:color w:val="0070C0"/>
              </w:rPr>
              <w:t xml:space="preserve"> </w:t>
            </w:r>
            <w:r>
              <w:t xml:space="preserve">geändert hat, muss der Schlusstext definiert werden. Anschliessend wird die Basis-Klassen Funktion </w:t>
            </w:r>
            <w:r w:rsidRPr="00BC7744">
              <w:rPr>
                <w:i/>
                <w:color w:val="0070C0"/>
              </w:rPr>
              <w:t>changeGameState</w:t>
            </w:r>
            <w:r w:rsidRPr="00BC7744">
              <w:t xml:space="preserve"> </w:t>
            </w:r>
            <w:r>
              <w:t>für die Darstellung der Reset-Boxen aufgerufen.</w:t>
            </w:r>
          </w:p>
        </w:tc>
      </w:tr>
      <w:tr w:rsidR="0077278E" w:rsidTr="00B156A4">
        <w:tc>
          <w:tcPr>
            <w:tcW w:w="794" w:type="pct"/>
          </w:tcPr>
          <w:p w:rsidR="0077278E" w:rsidRDefault="0077278E" w:rsidP="00B156A4">
            <w:pPr>
              <w:rPr>
                <w:i/>
              </w:rPr>
            </w:pPr>
            <w:r>
              <w:rPr>
                <w:i/>
              </w:rPr>
              <w:t>Subklasse</w:t>
            </w:r>
            <w:r>
              <w:t xml:space="preserve"> von BoardGameScene (Punkt 5)</w:t>
            </w:r>
          </w:p>
        </w:tc>
        <w:tc>
          <w:tcPr>
            <w:tcW w:w="892" w:type="pct"/>
          </w:tcPr>
          <w:p w:rsidR="0077278E" w:rsidRPr="00B810F0" w:rsidRDefault="0077278E" w:rsidP="00B156A4">
            <w:r w:rsidRPr="00AF1D58">
              <w:t>resetSpecificGame</w:t>
            </w:r>
            <w:r>
              <w:t xml:space="preserve"> (</w:t>
            </w:r>
            <w:r w:rsidR="000B3B0B">
              <w:t>optional</w:t>
            </w:r>
            <w:r>
              <w:t>)</w:t>
            </w:r>
          </w:p>
        </w:tc>
        <w:tc>
          <w:tcPr>
            <w:tcW w:w="3314" w:type="pct"/>
          </w:tcPr>
          <w:p w:rsidR="0077278E" w:rsidRDefault="0077278E" w:rsidP="00B156A4">
            <w:pPr>
              <w:keepNext/>
            </w:pPr>
            <w:r>
              <w:t>Führt Aktionen wie das Entfernen von weiteren Objekte</w:t>
            </w:r>
            <w:r w:rsidR="000B3B0B">
              <w:t>n</w:t>
            </w:r>
            <w:r>
              <w:t xml:space="preserve"> aus dem Szenengraphen, nebst den Reset-Boxen und dem Text, beim zurücksetzten des Spiels.</w:t>
            </w:r>
          </w:p>
        </w:tc>
      </w:tr>
    </w:tbl>
    <w:p w:rsidR="0077278E" w:rsidRPr="00BC7744" w:rsidRDefault="0077278E" w:rsidP="0077278E">
      <w:pPr>
        <w:pStyle w:val="Beschriftung"/>
      </w:pPr>
      <w:bookmarkStart w:id="211" w:name="_Toc389934504"/>
      <w:bookmarkStart w:id="212" w:name="_Toc390964752"/>
      <w:r>
        <w:t xml:space="preserve">Tabelle </w:t>
      </w:r>
      <w:fldSimple w:instr=" SEQ Tabelle \* ARABIC ">
        <w:r w:rsidR="001E2A8D">
          <w:rPr>
            <w:noProof/>
          </w:rPr>
          <w:t>4</w:t>
        </w:r>
      </w:fldSimple>
      <w:r>
        <w:t xml:space="preserve">: </w:t>
      </w:r>
      <w:r w:rsidRPr="002F34F9">
        <w:t>Eigene</w:t>
      </w:r>
      <w:r>
        <w:t>s</w:t>
      </w:r>
      <w:r w:rsidRPr="002F34F9">
        <w:t xml:space="preserve"> </w:t>
      </w:r>
      <w:r>
        <w:t xml:space="preserve">Brettspiel </w:t>
      </w:r>
      <w:r w:rsidRPr="002F34F9">
        <w:t>- Zu implementierende Funktionen</w:t>
      </w:r>
      <w:bookmarkEnd w:id="211"/>
      <w:bookmarkEnd w:id="212"/>
    </w:p>
    <w:p w:rsidR="0077278E" w:rsidRPr="008217A8" w:rsidRDefault="0077278E" w:rsidP="0077278E">
      <w:pPr>
        <w:pStyle w:val="berschrift4"/>
        <w:rPr>
          <w:lang w:val="en-GB"/>
        </w:rPr>
      </w:pPr>
      <w:r w:rsidRPr="008217A8">
        <w:rPr>
          <w:lang w:val="en-GB"/>
        </w:rPr>
        <w:t>Tic Tac Toe</w:t>
      </w:r>
      <w:bookmarkEnd w:id="210"/>
    </w:p>
    <w:p w:rsidR="0077278E" w:rsidRDefault="0077278E" w:rsidP="0077278E">
      <w:r w:rsidRPr="00E04E23">
        <w:t>Als erste</w:t>
      </w:r>
      <w:r>
        <w:t>s</w:t>
      </w:r>
      <w:r w:rsidRPr="00E04E23">
        <w:t xml:space="preserve"> </w:t>
      </w:r>
      <w:r>
        <w:t>einfaches Brettspiel wurde das Kultspiel Tic Tac Toe implementiert. Das Spiel sollte die gesamte Funktionalität mit dem Auswählen und Bestätigen von Felder</w:t>
      </w:r>
      <w:r w:rsidR="000B3B0B">
        <w:t>n</w:t>
      </w:r>
      <w:r>
        <w:t>, sowie einen Spielablauf demonstrieren.</w:t>
      </w:r>
    </w:p>
    <w:p w:rsidR="0077278E" w:rsidRDefault="0077278E" w:rsidP="0077278E"/>
    <w:p w:rsidR="0077278E" w:rsidRDefault="0077278E" w:rsidP="0077278E">
      <w:r>
        <w:t xml:space="preserve">Für das Spiel wurde der Daten-Typ </w:t>
      </w:r>
      <w:r w:rsidRPr="00841B3E">
        <w:rPr>
          <w:i/>
          <w:color w:val="0070C0"/>
        </w:rPr>
        <w:t>VR_GAME_</w:t>
      </w:r>
      <w:r>
        <w:rPr>
          <w:i/>
          <w:color w:val="0070C0"/>
        </w:rPr>
        <w:t>TIC_TAC_TOE</w:t>
      </w:r>
      <w:r>
        <w:t xml:space="preserve"> und die Klassen </w:t>
      </w:r>
      <w:r w:rsidRPr="00E04E23">
        <w:rPr>
          <w:i/>
          <w:color w:val="0070C0"/>
        </w:rPr>
        <w:t>TicTacToeWorldState</w:t>
      </w:r>
      <w:r>
        <w:t xml:space="preserve">, </w:t>
      </w:r>
      <w:r w:rsidRPr="00E04E23">
        <w:rPr>
          <w:i/>
          <w:color w:val="0070C0"/>
        </w:rPr>
        <w:t>TicTacToeGame</w:t>
      </w:r>
      <w:r>
        <w:t xml:space="preserve">, sowie </w:t>
      </w:r>
      <w:r w:rsidRPr="00E04E23">
        <w:rPr>
          <w:i/>
          <w:color w:val="0070C0"/>
        </w:rPr>
        <w:t>TicTacToeGameScene</w:t>
      </w:r>
      <w:r>
        <w:rPr>
          <w:i/>
          <w:color w:val="0070C0"/>
        </w:rPr>
        <w:t xml:space="preserve"> </w:t>
      </w:r>
      <w:r>
        <w:t>erstellt.</w:t>
      </w:r>
    </w:p>
    <w:p w:rsidR="0077278E" w:rsidRDefault="0077278E" w:rsidP="0077278E"/>
    <w:p w:rsidR="0077278E" w:rsidRDefault="0077278E" w:rsidP="0077278E">
      <w:r w:rsidRPr="00E04E23">
        <w:rPr>
          <w:b/>
        </w:rPr>
        <w:t>TicTacToeWorldState</w:t>
      </w:r>
      <w:r>
        <w:t>:</w:t>
      </w:r>
    </w:p>
    <w:p w:rsidR="0077278E" w:rsidRDefault="000B3B0B" w:rsidP="0077278E">
      <w:r>
        <w:t>Einzige brettspielspezifische</w:t>
      </w:r>
      <w:r w:rsidR="0077278E">
        <w:t xml:space="preserve"> Eigenschaft ist beim Tic Tac Toe die Farbe jedes einzelnen Spielfeldes. Aus diesem Gru</w:t>
      </w:r>
      <w:r>
        <w:t>nd wird für die Übertragung ein</w:t>
      </w:r>
      <w:r w:rsidR="0077278E">
        <w:t xml:space="preserve"> Array von </w:t>
      </w:r>
      <w:r w:rsidR="0077278E" w:rsidRPr="00E04E23">
        <w:rPr>
          <w:i/>
          <w:color w:val="0070C0"/>
        </w:rPr>
        <w:t>SLCol4f</w:t>
      </w:r>
      <w:r w:rsidR="0077278E" w:rsidRPr="00E04E23">
        <w:rPr>
          <w:color w:val="0070C0"/>
        </w:rPr>
        <w:t xml:space="preserve"> </w:t>
      </w:r>
      <w:r w:rsidR="0077278E">
        <w:t>serialisiert.</w:t>
      </w:r>
    </w:p>
    <w:p w:rsidR="0077278E" w:rsidRDefault="0077278E" w:rsidP="0077278E">
      <w:pPr>
        <w:spacing w:line="240" w:lineRule="auto"/>
        <w:rPr>
          <w:b/>
        </w:rPr>
      </w:pPr>
    </w:p>
    <w:p w:rsidR="0077278E" w:rsidRDefault="0077278E" w:rsidP="0077278E">
      <w:r w:rsidRPr="00E04E23">
        <w:rPr>
          <w:b/>
        </w:rPr>
        <w:t>TicTacToeGame</w:t>
      </w:r>
      <w:r>
        <w:t>:</w:t>
      </w:r>
    </w:p>
    <w:p w:rsidR="0077278E" w:rsidRDefault="0077278E" w:rsidP="0077278E">
      <w:r>
        <w:t xml:space="preserve">Im Konstruktor werden die jeweiligen Farben der Spieler zugewiesen. Zudem werden die </w:t>
      </w:r>
      <w:r w:rsidR="000B3B0B">
        <w:t>Feldergrössen</w:t>
      </w:r>
      <w:r>
        <w:t xml:space="preserve"> und Positionen definiert. Da die Gamescene dieselben Felder für den Szenengraphen definieren muss, wurde in der Common-Lib eine Datei </w:t>
      </w:r>
      <w:r w:rsidRPr="00E04E23">
        <w:rPr>
          <w:i/>
          <w:color w:val="0070C0"/>
        </w:rPr>
        <w:t>VRTicTacToeConstants.h</w:t>
      </w:r>
      <w:r w:rsidRPr="00E04E23">
        <w:rPr>
          <w:color w:val="0070C0"/>
        </w:rPr>
        <w:t xml:space="preserve"> </w:t>
      </w:r>
      <w:r>
        <w:t>mit diverse</w:t>
      </w:r>
      <w:r w:rsidR="000B3B0B">
        <w:t>n</w:t>
      </w:r>
      <w:r>
        <w:t xml:space="preserve"> Konstanten angelegt.</w:t>
      </w:r>
    </w:p>
    <w:p w:rsidR="0077278E" w:rsidRDefault="0077278E" w:rsidP="0077278E"/>
    <w:p w:rsidR="0077278E" w:rsidRDefault="0077278E" w:rsidP="0077278E">
      <w:r>
        <w:t xml:space="preserve">Die </w:t>
      </w:r>
      <w:r w:rsidRPr="00E04E23">
        <w:rPr>
          <w:i/>
          <w:color w:val="0070C0"/>
        </w:rPr>
        <w:t>updateGameState</w:t>
      </w:r>
      <w:r w:rsidRPr="00E04E23">
        <w:rPr>
          <w:color w:val="0070C0"/>
        </w:rPr>
        <w:t xml:space="preserve"> </w:t>
      </w:r>
      <w:r>
        <w:t xml:space="preserve">Methode überprüft ob sich das zuletzt selektierte Feld horizontal, vertikal oder diagonal mit Feldern vom selben Spieler befindet. Ist dies der Fall, wird das Spiel mit dem Status </w:t>
      </w:r>
      <w:r w:rsidRPr="007D1A32">
        <w:rPr>
          <w:i/>
          <w:color w:val="0070C0"/>
        </w:rPr>
        <w:t>VR_BOARDGAME_STATE_WON</w:t>
      </w:r>
      <w:r w:rsidR="000B3B0B">
        <w:t xml:space="preserve"> beendet. Wurde keine Winner-</w:t>
      </w:r>
      <w:r>
        <w:t xml:space="preserve">Kombination gefunden, wird überprüft ob sich noch nicht selektierte Felder auf dem Spielfeld befinden. Falls nicht, wird das Spiel mit </w:t>
      </w:r>
      <w:r w:rsidRPr="007D1A32">
        <w:rPr>
          <w:i/>
          <w:color w:val="0070C0"/>
        </w:rPr>
        <w:t>VR_BOARDGAME_STATE_TIE</w:t>
      </w:r>
      <w:r>
        <w:t xml:space="preserve"> beendet. Anderer falls wird das Spiel fortgesetzt.</w:t>
      </w:r>
    </w:p>
    <w:p w:rsidR="0077278E" w:rsidRDefault="0077278E" w:rsidP="0077278E"/>
    <w:p w:rsidR="0077278E" w:rsidRDefault="0077278E" w:rsidP="0077278E">
      <w:r>
        <w:t xml:space="preserve">Die </w:t>
      </w:r>
      <w:r w:rsidRPr="00355420">
        <w:rPr>
          <w:i/>
          <w:color w:val="0070C0"/>
        </w:rPr>
        <w:t>getWorldState</w:t>
      </w:r>
      <w:r w:rsidRPr="00355420">
        <w:rPr>
          <w:color w:val="0070C0"/>
        </w:rPr>
        <w:t xml:space="preserve"> </w:t>
      </w:r>
      <w:r>
        <w:t xml:space="preserve">Methode erzeugt eine Instanz von </w:t>
      </w:r>
      <w:r w:rsidRPr="00E04E23">
        <w:rPr>
          <w:i/>
          <w:color w:val="0070C0"/>
        </w:rPr>
        <w:t>TicTacToeWorldState</w:t>
      </w:r>
      <w:r w:rsidRPr="00355420">
        <w:t>.</w:t>
      </w:r>
      <w:r>
        <w:t xml:space="preserve"> Pro Spielfeld wird die Farbe des besitzenden Spielers abgespeichert. </w:t>
      </w:r>
      <w:r w:rsidR="000B3B0B">
        <w:t>Hat das Feld keinen Besitzer,</w:t>
      </w:r>
      <w:r>
        <w:t xml:space="preserve"> wird die aktuelle Spielfeld Farbe entnommen. Dies ist für die Selektierung eines neuen Feldes notwendig. Die </w:t>
      </w:r>
      <w:r w:rsidRPr="007D1A32">
        <w:rPr>
          <w:i/>
          <w:color w:val="0070C0"/>
        </w:rPr>
        <w:t>BoardGame</w:t>
      </w:r>
      <w:r w:rsidRPr="007D1A32">
        <w:rPr>
          <w:color w:val="0070C0"/>
        </w:rPr>
        <w:t xml:space="preserve"> </w:t>
      </w:r>
      <w:r>
        <w:t>übergreifenden Eigenschaften müssen ebenfalls gesetzt werden.</w:t>
      </w:r>
    </w:p>
    <w:p w:rsidR="0077278E" w:rsidRDefault="0077278E" w:rsidP="0077278E"/>
    <w:p w:rsidR="0077278E" w:rsidRDefault="0077278E" w:rsidP="0077278E">
      <w:r>
        <w:t xml:space="preserve">Als </w:t>
      </w:r>
      <w:r w:rsidR="000B3B0B">
        <w:t>Letztes</w:t>
      </w:r>
      <w:r>
        <w:t xml:space="preserve"> muss noch die </w:t>
      </w:r>
      <w:r w:rsidRPr="007D1A32">
        <w:rPr>
          <w:i/>
          <w:color w:val="0070C0"/>
        </w:rPr>
        <w:t>checkHit</w:t>
      </w:r>
      <w:r w:rsidRPr="007D1A32">
        <w:rPr>
          <w:color w:val="0070C0"/>
        </w:rPr>
        <w:t xml:space="preserve"> </w:t>
      </w:r>
      <w:r>
        <w:t xml:space="preserve">Methode implementiert werden. Für die Überprüfung wird über alle Spielfelder iteriert. Dabei wird auf jeder </w:t>
      </w:r>
      <w:r w:rsidRPr="007D1A32">
        <w:rPr>
          <w:i/>
          <w:color w:val="0070C0"/>
        </w:rPr>
        <w:t>BoardPlayField</w:t>
      </w:r>
      <w:r w:rsidRPr="007D1A32">
        <w:t xml:space="preserve"> anhand der Funktion</w:t>
      </w:r>
      <w:r>
        <w:rPr>
          <w:color w:val="0070C0"/>
        </w:rPr>
        <w:t xml:space="preserve"> </w:t>
      </w:r>
      <w:r w:rsidRPr="007D1A32">
        <w:rPr>
          <w:i/>
          <w:color w:val="0070C0"/>
        </w:rPr>
        <w:t>checkHit</w:t>
      </w:r>
      <w:r>
        <w:rPr>
          <w:color w:val="0070C0"/>
        </w:rPr>
        <w:t xml:space="preserve"> </w:t>
      </w:r>
      <w:r w:rsidRPr="007D1A32">
        <w:t>für die linke und die rechte Hand überprüft</w:t>
      </w:r>
      <w:r>
        <w:t>,</w:t>
      </w:r>
      <w:r w:rsidRPr="007D1A32">
        <w:t xml:space="preserve"> ob sich diese in der Box befindet oder nicht.</w:t>
      </w:r>
      <w:r>
        <w:t xml:space="preserve"> Die </w:t>
      </w:r>
      <w:r w:rsidRPr="00F303C3">
        <w:rPr>
          <w:i/>
          <w:color w:val="0070C0"/>
        </w:rPr>
        <w:t>checkHit</w:t>
      </w:r>
      <w:r w:rsidRPr="00F303C3">
        <w:rPr>
          <w:color w:val="0070C0"/>
        </w:rPr>
        <w:t xml:space="preserve"> </w:t>
      </w:r>
      <w:r>
        <w:t xml:space="preserve">Funktion in der </w:t>
      </w:r>
      <w:r w:rsidRPr="00F303C3">
        <w:rPr>
          <w:i/>
          <w:color w:val="0070C0"/>
        </w:rPr>
        <w:t>BoardPlayField</w:t>
      </w:r>
      <w:r w:rsidRPr="00F303C3">
        <w:rPr>
          <w:color w:val="0070C0"/>
        </w:rPr>
        <w:t xml:space="preserve"> </w:t>
      </w:r>
      <w:r>
        <w:t>Klasse kennt die Position und die Dimension des Feldes und kann daher selber diese Überprüfung durchführen.</w:t>
      </w:r>
    </w:p>
    <w:p w:rsidR="0077278E" w:rsidRDefault="0077278E" w:rsidP="0077278E"/>
    <w:p w:rsidR="0077278E" w:rsidRDefault="0077278E" w:rsidP="0077278E">
      <w:r w:rsidRPr="00F303C3">
        <w:rPr>
          <w:b/>
        </w:rPr>
        <w:lastRenderedPageBreak/>
        <w:t>TicTacToeGameScene</w:t>
      </w:r>
      <w:r>
        <w:t>:</w:t>
      </w:r>
    </w:p>
    <w:p w:rsidR="0077278E" w:rsidRDefault="0077278E" w:rsidP="0077278E">
      <w:r>
        <w:t xml:space="preserve">Der Konstruktor der Klasse erstellt das eigentlich sichtbare Spielbrett. Dabei werden Referenzen auf das Material jeder Box, welches ein Spielfeld darstellt, zwischengespeichert. Die </w:t>
      </w:r>
      <w:r w:rsidRPr="004F2C3E">
        <w:rPr>
          <w:i/>
          <w:color w:val="0070C0"/>
        </w:rPr>
        <w:t>SLBox</w:t>
      </w:r>
      <w:r>
        <w:t xml:space="preserve"> </w:t>
      </w:r>
      <w:r w:rsidR="000B3B0B">
        <w:t xml:space="preserve">Objekte </w:t>
      </w:r>
      <w:r>
        <w:t xml:space="preserve">werden in den </w:t>
      </w:r>
      <w:r w:rsidRPr="004F2C3E">
        <w:rPr>
          <w:i/>
          <w:color w:val="0070C0"/>
        </w:rPr>
        <w:t>_rootNode</w:t>
      </w:r>
      <w:r>
        <w:t xml:space="preserve"> eingefügt. Damit die Anzeige auf dem Client mit den Berechnungen auf dem Server übereinstimmen, werden alle Grössen und Distanzen aus der </w:t>
      </w:r>
      <w:r w:rsidRPr="004F2C3E">
        <w:rPr>
          <w:i/>
          <w:color w:val="0070C0"/>
        </w:rPr>
        <w:t>VRTicTacToeConstants.h</w:t>
      </w:r>
      <w:r>
        <w:t xml:space="preserve"> Datei in der Common-Lib verwendet.</w:t>
      </w:r>
    </w:p>
    <w:p w:rsidR="0077278E" w:rsidRDefault="0077278E" w:rsidP="0077278E"/>
    <w:p w:rsidR="0077278E" w:rsidRDefault="0077278E" w:rsidP="0077278E">
      <w:r>
        <w:t xml:space="preserve">Die </w:t>
      </w:r>
      <w:r w:rsidRPr="006868C4">
        <w:rPr>
          <w:i/>
          <w:color w:val="0070C0"/>
        </w:rPr>
        <w:t>updateFromWorldState</w:t>
      </w:r>
      <w:r w:rsidRPr="006868C4">
        <w:rPr>
          <w:color w:val="0070C0"/>
        </w:rPr>
        <w:t xml:space="preserve"> </w:t>
      </w:r>
      <w:r>
        <w:t xml:space="preserve">Methode erzeugt eine Instanz der </w:t>
      </w:r>
      <w:r>
        <w:rPr>
          <w:i/>
          <w:color w:val="0070C0"/>
        </w:rPr>
        <w:t>TicTacToe</w:t>
      </w:r>
      <w:r w:rsidRPr="003D74BD">
        <w:rPr>
          <w:i/>
          <w:color w:val="0070C0"/>
        </w:rPr>
        <w:t xml:space="preserve">WorldState </w:t>
      </w:r>
      <w:r>
        <w:t xml:space="preserve">Klasse anhand des mitgelieferten </w:t>
      </w:r>
      <w:r w:rsidRPr="00E06CC6">
        <w:rPr>
          <w:i/>
          <w:color w:val="0070C0"/>
        </w:rPr>
        <w:t>RakNet::BitStreams</w:t>
      </w:r>
      <w:r>
        <w:t xml:space="preserve">. Danach wird als </w:t>
      </w:r>
      <w:r w:rsidR="005E2E2A">
        <w:t>Erstes</w:t>
      </w:r>
      <w:r>
        <w:t xml:space="preserve"> auf der Basis-Klasse </w:t>
      </w:r>
      <w:r w:rsidRPr="004F2C3E">
        <w:rPr>
          <w:i/>
          <w:color w:val="0070C0"/>
        </w:rPr>
        <w:t>BoardGameScene</w:t>
      </w:r>
      <w:r w:rsidRPr="004F2C3E">
        <w:rPr>
          <w:color w:val="0070C0"/>
        </w:rPr>
        <w:t xml:space="preserve"> </w:t>
      </w:r>
      <w:r>
        <w:t xml:space="preserve">die Funktion </w:t>
      </w:r>
      <w:r w:rsidRPr="004F2C3E">
        <w:rPr>
          <w:i/>
          <w:color w:val="0070C0"/>
        </w:rPr>
        <w:t>updateBoardGameFromWorldState</w:t>
      </w:r>
      <w:r w:rsidRPr="004F2C3E">
        <w:rPr>
          <w:color w:val="0070C0"/>
        </w:rPr>
        <w:t xml:space="preserve"> </w:t>
      </w:r>
      <w:r>
        <w:t xml:space="preserve">aufgerufen. Anschliessend wird für jedes Feld die </w:t>
      </w:r>
      <w:r w:rsidR="005E2E2A">
        <w:t>ambiente</w:t>
      </w:r>
      <w:r>
        <w:t xml:space="preserve"> und </w:t>
      </w:r>
      <w:r w:rsidR="005E2E2A">
        <w:t>diffuse</w:t>
      </w:r>
      <w:r>
        <w:t xml:space="preserve"> Farbe des Materials basierend auf den Daten im erhaltenen Paket aktualisiert. Zum Schluss muss, falls sich der </w:t>
      </w:r>
      <w:r w:rsidRPr="004F2C3E">
        <w:rPr>
          <w:i/>
          <w:color w:val="0070C0"/>
        </w:rPr>
        <w:t>GameState</w:t>
      </w:r>
      <w:r w:rsidRPr="004F2C3E">
        <w:rPr>
          <w:color w:val="0070C0"/>
        </w:rPr>
        <w:t xml:space="preserve"> </w:t>
      </w:r>
      <w:r>
        <w:t xml:space="preserve">geändert hat, die Funktion </w:t>
      </w:r>
      <w:r w:rsidRPr="004F2C3E">
        <w:rPr>
          <w:i/>
          <w:color w:val="0070C0"/>
        </w:rPr>
        <w:t>changeGameState</w:t>
      </w:r>
      <w:r w:rsidRPr="004F2C3E">
        <w:rPr>
          <w:color w:val="0070C0"/>
        </w:rPr>
        <w:t xml:space="preserve"> </w:t>
      </w:r>
      <w:r>
        <w:t>in der Basis-Klasse aufgerufen werden.</w:t>
      </w:r>
    </w:p>
    <w:p w:rsidR="0077278E" w:rsidRDefault="0077278E" w:rsidP="0077278E"/>
    <w:p w:rsidR="0077278E" w:rsidRDefault="0077278E" w:rsidP="0077278E">
      <w:pPr>
        <w:keepNext/>
      </w:pPr>
      <w:r w:rsidRPr="00D620DE">
        <w:rPr>
          <w:noProof/>
          <w:lang w:eastAsia="de-CH"/>
        </w:rPr>
        <w:drawing>
          <wp:inline distT="0" distB="0" distL="0" distR="0" wp14:anchorId="75AF3AC1" wp14:editId="5E6DFA1E">
            <wp:extent cx="2830488" cy="1855499"/>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25000"/>
                              </a14:imgEffect>
                            </a14:imgLayer>
                          </a14:imgProps>
                        </a:ext>
                      </a:extLst>
                    </a:blip>
                    <a:stretch>
                      <a:fillRect/>
                    </a:stretch>
                  </pic:blipFill>
                  <pic:spPr>
                    <a:xfrm>
                      <a:off x="0" y="0"/>
                      <a:ext cx="2844157" cy="1864460"/>
                    </a:xfrm>
                    <a:prstGeom prst="rect">
                      <a:avLst/>
                    </a:prstGeom>
                  </pic:spPr>
                </pic:pic>
              </a:graphicData>
            </a:graphic>
          </wp:inline>
        </w:drawing>
      </w:r>
      <w:r w:rsidRPr="00D620DE">
        <w:rPr>
          <w:noProof/>
          <w:lang w:eastAsia="de-CH"/>
        </w:rPr>
        <w:drawing>
          <wp:inline distT="0" distB="0" distL="0" distR="0" wp14:anchorId="3C21426A" wp14:editId="62FDBD77">
            <wp:extent cx="3001251" cy="185553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25000"/>
                              </a14:imgEffect>
                            </a14:imgLayer>
                          </a14:imgProps>
                        </a:ext>
                      </a:extLst>
                    </a:blip>
                    <a:stretch>
                      <a:fillRect/>
                    </a:stretch>
                  </pic:blipFill>
                  <pic:spPr>
                    <a:xfrm>
                      <a:off x="0" y="0"/>
                      <a:ext cx="3043572" cy="1881698"/>
                    </a:xfrm>
                    <a:prstGeom prst="rect">
                      <a:avLst/>
                    </a:prstGeom>
                  </pic:spPr>
                </pic:pic>
              </a:graphicData>
            </a:graphic>
          </wp:inline>
        </w:drawing>
      </w:r>
    </w:p>
    <w:p w:rsidR="0077278E" w:rsidRDefault="0077278E" w:rsidP="0077278E">
      <w:pPr>
        <w:pStyle w:val="Beschriftung"/>
      </w:pPr>
      <w:bookmarkStart w:id="213" w:name="_Toc389934497"/>
      <w:bookmarkStart w:id="214" w:name="_Toc390964731"/>
      <w:r>
        <w:t xml:space="preserve">Abbildung </w:t>
      </w:r>
      <w:fldSimple w:instr=" SEQ Abbildung \* ARABIC ">
        <w:r w:rsidR="001E2A8D">
          <w:rPr>
            <w:noProof/>
          </w:rPr>
          <w:t>31</w:t>
        </w:r>
      </w:fldSimple>
      <w:r>
        <w:t>: Tic Tac Toe Spiel - Links: Am Laufen, Feld selektiert - Recht: Gewonnen</w:t>
      </w:r>
      <w:bookmarkEnd w:id="213"/>
      <w:bookmarkEnd w:id="214"/>
    </w:p>
    <w:p w:rsidR="0077278E" w:rsidRDefault="0077278E" w:rsidP="0077278E">
      <w:pPr>
        <w:pStyle w:val="berschrift4"/>
      </w:pPr>
      <w:bookmarkStart w:id="215" w:name="_Toc389732684"/>
      <w:r>
        <w:t>3D Vier-Gewinnt</w:t>
      </w:r>
      <w:bookmarkEnd w:id="215"/>
    </w:p>
    <w:p w:rsidR="0077278E" w:rsidRDefault="0077278E" w:rsidP="0077278E">
      <w:r>
        <w:t xml:space="preserve">Als </w:t>
      </w:r>
      <w:r w:rsidR="005E2E2A">
        <w:t>zweite</w:t>
      </w:r>
      <w:r>
        <w:t xml:space="preserve"> Brettspiel Implementation kam uns das Spiel 3D Vier-Gewinnt in den Sinn. Das Spiel eignet sich optimal für die Verwendung der Virtual Room Anwendung. Das Spielbrett hat 4 x 4 Zylinder, auf welche jeweils 4 Kugeln passen. Jeder Spieler kann abwechslungsweise eine Kugel auf einen der Zylinder platzieren, wobei die Kugel dann auf den untersten freien Platz fällt. Ziel des Spiels ist es, vor dem Gegner eine vierer Reihe mit den eigenen Kugeln entweder horizontal, vertikal oder diagonal und dass in allen drei Dimensionen zu bilden. Die Sc</w:t>
      </w:r>
      <w:r w:rsidR="005E2E2A">
        <w:t>hwierigkeit liegt dabei im drei</w:t>
      </w:r>
      <w:r>
        <w:t>dimensionale</w:t>
      </w:r>
      <w:r w:rsidR="005E2E2A">
        <w:t>n</w:t>
      </w:r>
      <w:r>
        <w:t xml:space="preserve"> Denken und der verschiedenen Sichtweisen aus unterschiedlichen Blickwinkeln.</w:t>
      </w:r>
    </w:p>
    <w:p w:rsidR="0077278E" w:rsidRDefault="0077278E" w:rsidP="0077278E"/>
    <w:p w:rsidR="0077278E" w:rsidRDefault="0077278E" w:rsidP="0077278E">
      <w:r>
        <w:t xml:space="preserve">Die Implementation des Spiels lehnt sich an die im Punkt </w:t>
      </w:r>
      <w:r>
        <w:fldChar w:fldCharType="begin"/>
      </w:r>
      <w:r>
        <w:instrText xml:space="preserve"> REF _Ref389925699 \r \h </w:instrText>
      </w:r>
      <w:r>
        <w:fldChar w:fldCharType="separate"/>
      </w:r>
      <w:r w:rsidR="001E2A8D">
        <w:t>0</w:t>
      </w:r>
      <w:r>
        <w:fldChar w:fldCharType="end"/>
      </w:r>
      <w:r>
        <w:t xml:space="preserve"> beschriebene Anleitung. Dabei wurde jedoch eine kleine Modifikation an der Denkweise durchgeführt. Als Spielfeld wird ein möglicher Platz einer Kugel betrachte</w:t>
      </w:r>
      <w:r w:rsidR="005E2E2A">
        <w:t xml:space="preserve">t. Ausgewählt wird im Game </w:t>
      </w:r>
      <w:r>
        <w:t xml:space="preserve">ein Zylinder und nicht ein Spielfeld. </w:t>
      </w:r>
      <w:r w:rsidR="005E2E2A">
        <w:t>D</w:t>
      </w:r>
      <w:r>
        <w:t xml:space="preserve">ie Berechnungen für die Hit-Detection </w:t>
      </w:r>
      <w:r w:rsidR="005E2E2A">
        <w:t xml:space="preserve">werden </w:t>
      </w:r>
      <w:r>
        <w:t>vom Server selber durchgeführt und auch die Farb</w:t>
      </w:r>
      <w:r w:rsidR="005E2E2A">
        <w:t>en der Zylinder werden eigens ermittelt</w:t>
      </w:r>
      <w:r>
        <w:t>.</w:t>
      </w:r>
    </w:p>
    <w:p w:rsidR="0077278E" w:rsidRDefault="0077278E" w:rsidP="0077278E"/>
    <w:p w:rsidR="0077278E" w:rsidRDefault="0077278E" w:rsidP="0077278E">
      <w:r>
        <w:t xml:space="preserve">Für das Spiel wurde der Daten-Typ </w:t>
      </w:r>
      <w:r w:rsidRPr="00B92E6B">
        <w:rPr>
          <w:i/>
          <w:color w:val="0070C0"/>
        </w:rPr>
        <w:t>VR_GAME_TYPE_CONNECT_FOUR</w:t>
      </w:r>
      <w:r>
        <w:t xml:space="preserve"> und die Klassen </w:t>
      </w:r>
      <w:r w:rsidRPr="00B92E6B">
        <w:rPr>
          <w:i/>
          <w:color w:val="0070C0"/>
        </w:rPr>
        <w:t>ConnectFourWorldState</w:t>
      </w:r>
      <w:r>
        <w:t xml:space="preserve">, </w:t>
      </w:r>
      <w:r w:rsidRPr="00B92E6B">
        <w:rPr>
          <w:i/>
          <w:color w:val="0070C0"/>
        </w:rPr>
        <w:t>ConnectFourGame</w:t>
      </w:r>
      <w:r w:rsidRPr="00B92E6B">
        <w:t xml:space="preserve">, </w:t>
      </w:r>
      <w:r w:rsidRPr="00B92E6B">
        <w:rPr>
          <w:i/>
          <w:color w:val="0070C0"/>
        </w:rPr>
        <w:t>ConnectFourFallingSphereSimulation</w:t>
      </w:r>
      <w:r>
        <w:t xml:space="preserve">, sowie </w:t>
      </w:r>
      <w:r w:rsidRPr="00B92E6B">
        <w:rPr>
          <w:i/>
          <w:color w:val="0070C0"/>
        </w:rPr>
        <w:t>ConnectFourGameScene</w:t>
      </w:r>
      <w:r>
        <w:rPr>
          <w:i/>
          <w:color w:val="0070C0"/>
        </w:rPr>
        <w:t xml:space="preserve"> </w:t>
      </w:r>
      <w:r>
        <w:t>erstellt.</w:t>
      </w:r>
    </w:p>
    <w:p w:rsidR="0077278E" w:rsidRDefault="0077278E" w:rsidP="0077278E"/>
    <w:p w:rsidR="0077278E" w:rsidRDefault="0077278E" w:rsidP="0077278E">
      <w:r w:rsidRPr="003651EA">
        <w:rPr>
          <w:b/>
        </w:rPr>
        <w:t>ConnectFourWorldState</w:t>
      </w:r>
      <w:r>
        <w:t>:</w:t>
      </w:r>
    </w:p>
    <w:p w:rsidR="0077278E" w:rsidRDefault="0077278E" w:rsidP="0077278E">
      <w:r>
        <w:t xml:space="preserve">Da die Selektierung nicht direkt über die Felder, sondern über die Zylinder erfolgt, werden die Farben aller Zylinder dem Client übertragen. Zusätzlich wird die Anzahl Kugeln angegeben. Pro Kugel muss neben der Position in der Welt und deren Farbe, noch ein boolescher Wert spezifiziert werden, welcher </w:t>
      </w:r>
      <w:r w:rsidR="005E2E2A">
        <w:t>angibt, ob es sich bei der Kugel um eine Sieges-Kugel handelt</w:t>
      </w:r>
      <w:r>
        <w:t xml:space="preserve"> oder nicht. Dieser Wert wird verwendet</w:t>
      </w:r>
      <w:r w:rsidR="005E2E2A">
        <w:t>,</w:t>
      </w:r>
      <w:r>
        <w:t xml:space="preserve"> um di</w:t>
      </w:r>
      <w:r w:rsidR="005E2E2A">
        <w:t>e Sieger-</w:t>
      </w:r>
      <w:r>
        <w:t>Kombination auf dem Client aufleuchten zu lassen.</w:t>
      </w:r>
    </w:p>
    <w:p w:rsidR="0077278E" w:rsidRDefault="0077278E" w:rsidP="0077278E"/>
    <w:p w:rsidR="0077278E" w:rsidRDefault="0077278E" w:rsidP="0077278E">
      <w:r w:rsidRPr="003651EA">
        <w:rPr>
          <w:b/>
        </w:rPr>
        <w:lastRenderedPageBreak/>
        <w:t>ConnectFourGame</w:t>
      </w:r>
      <w:r>
        <w:t>:</w:t>
      </w:r>
    </w:p>
    <w:p w:rsidR="0077278E" w:rsidRDefault="0077278E" w:rsidP="0077278E">
      <w:bookmarkStart w:id="216" w:name="_Toc389732685"/>
      <w:bookmarkStart w:id="217" w:name="_Toc389920793"/>
      <w:r>
        <w:t xml:space="preserve">Im Konstruktor werden die jeweiligen Farben der Spieler zugewiesen. Zudem werden die </w:t>
      </w:r>
      <w:r w:rsidR="005E2E2A">
        <w:t>Zylindergrössen</w:t>
      </w:r>
      <w:r>
        <w:t xml:space="preserve"> und Positionen definiert. Da die Gamescene dieselben Werte für den Szenengraphen definieren muss, wurde in der Common-Lib eine Datei </w:t>
      </w:r>
      <w:r w:rsidRPr="003651EA">
        <w:rPr>
          <w:i/>
          <w:color w:val="0070C0"/>
        </w:rPr>
        <w:t>VRConnectFourConstants.h</w:t>
      </w:r>
      <w:r>
        <w:rPr>
          <w:i/>
          <w:color w:val="0070C0"/>
        </w:rPr>
        <w:t xml:space="preserve"> </w:t>
      </w:r>
      <w:r>
        <w:t>mit diverse</w:t>
      </w:r>
      <w:r w:rsidR="005E2E2A">
        <w:t>n</w:t>
      </w:r>
      <w:r>
        <w:t xml:space="preserve"> Konstanten angelegt. Neben den Zylinder müssen die Positionen und Grössen der </w:t>
      </w:r>
      <w:r w:rsidR="005E2E2A">
        <w:rPr>
          <w:i/>
          <w:color w:val="0070C0"/>
        </w:rPr>
        <w:t xml:space="preserve">BoardPlayField </w:t>
      </w:r>
      <w:r w:rsidR="005E2E2A">
        <w:t>Objekte s</w:t>
      </w:r>
      <w:r w:rsidRPr="003651EA">
        <w:t>pezifi</w:t>
      </w:r>
      <w:r>
        <w:t>zi</w:t>
      </w:r>
      <w:r w:rsidRPr="003651EA">
        <w:t>ert werden.</w:t>
      </w:r>
      <w:r>
        <w:t xml:space="preserve"> Dabei entspricht jedes Spielfeld einer möglichen Position einer Kugel. Neben diesen beiden Eigenschaften muss zwingend auch die Simulations-Start und Simulations-End Position definiert werden. Anhand von diesen wird das Herunterfallen einer Kugel nachgeahmt.</w:t>
      </w:r>
    </w:p>
    <w:p w:rsidR="0077278E" w:rsidRDefault="0077278E" w:rsidP="0077278E"/>
    <w:p w:rsidR="0077278E" w:rsidRDefault="0077278E" w:rsidP="0077278E">
      <w:r>
        <w:t xml:space="preserve">Die </w:t>
      </w:r>
      <w:r w:rsidRPr="00E04E23">
        <w:rPr>
          <w:i/>
          <w:color w:val="0070C0"/>
        </w:rPr>
        <w:t>updateGameState</w:t>
      </w:r>
      <w:r w:rsidRPr="00E04E23">
        <w:rPr>
          <w:color w:val="0070C0"/>
        </w:rPr>
        <w:t xml:space="preserve"> </w:t>
      </w:r>
      <w:r>
        <w:t xml:space="preserve">Methode überprüft ob sich die zuletzt hinzugefügte Kugel (zuletzt selektiertes Feld) horizontal, vertikal oder diagonal nur mit Feldern vom selben Spieler befindet. </w:t>
      </w:r>
      <w:r w:rsidR="005E2E2A">
        <w:t>Ist dies der Fall,</w:t>
      </w:r>
      <w:r>
        <w:t xml:space="preserve"> wird das Spiel mit dem Status </w:t>
      </w:r>
      <w:r w:rsidRPr="007D1A32">
        <w:rPr>
          <w:i/>
          <w:color w:val="0070C0"/>
        </w:rPr>
        <w:t>VR_BOARDGAME_STATE_WON</w:t>
      </w:r>
      <w:r w:rsidR="005E2E2A">
        <w:t xml:space="preserve"> beendet. Wurde keine Winner-</w:t>
      </w:r>
      <w:r>
        <w:t xml:space="preserve">Kombination gefunden, wird überprüft ob sich noch nicht selektierte Felder auf dem Spielfeld befinden. Falls nicht, wird das Spiel mit </w:t>
      </w:r>
      <w:r w:rsidRPr="007D1A32">
        <w:rPr>
          <w:i/>
          <w:color w:val="0070C0"/>
        </w:rPr>
        <w:t>VR_BOARDGAME_STATE_TIE</w:t>
      </w:r>
      <w:r>
        <w:t xml:space="preserve"> beendet. Anderer falls wird das Spiel fortgesetzt. Wichtig: Wurde bei der Überprüfung vier siegende Felder gefunden, werden auf diesen </w:t>
      </w:r>
      <w:r w:rsidRPr="003651EA">
        <w:rPr>
          <w:i/>
          <w:color w:val="0070C0"/>
        </w:rPr>
        <w:t>BoardPlayFields</w:t>
      </w:r>
      <w:r w:rsidRPr="003651EA">
        <w:rPr>
          <w:color w:val="0070C0"/>
        </w:rPr>
        <w:t xml:space="preserve"> </w:t>
      </w:r>
      <w:r>
        <w:t xml:space="preserve">die Eigenschaft </w:t>
      </w:r>
      <w:r w:rsidRPr="003651EA">
        <w:rPr>
          <w:i/>
          <w:color w:val="0070C0"/>
        </w:rPr>
        <w:t>_isWinner</w:t>
      </w:r>
      <w:r>
        <w:t xml:space="preserve"> auf True gesetzt.</w:t>
      </w:r>
    </w:p>
    <w:p w:rsidR="0077278E" w:rsidRDefault="0077278E" w:rsidP="0077278E"/>
    <w:p w:rsidR="0077278E" w:rsidRDefault="0077278E" w:rsidP="0077278E">
      <w:r>
        <w:t xml:space="preserve">Die </w:t>
      </w:r>
      <w:r w:rsidRPr="00355420">
        <w:rPr>
          <w:i/>
          <w:color w:val="0070C0"/>
        </w:rPr>
        <w:t>getWorldState</w:t>
      </w:r>
      <w:r w:rsidRPr="00355420">
        <w:rPr>
          <w:color w:val="0070C0"/>
        </w:rPr>
        <w:t xml:space="preserve"> </w:t>
      </w:r>
      <w:r>
        <w:t xml:space="preserve">Methode erzeugt eine Instanz von </w:t>
      </w:r>
      <w:r w:rsidRPr="00756F6B">
        <w:rPr>
          <w:i/>
          <w:color w:val="0070C0"/>
        </w:rPr>
        <w:t>ConnectFourWorldState</w:t>
      </w:r>
      <w:r w:rsidRPr="00355420">
        <w:t>.</w:t>
      </w:r>
      <w:r>
        <w:t xml:space="preserve"> Zum einen wird pro Zylinder die Farbe ermittelt. Da jedoch vom </w:t>
      </w:r>
      <w:r w:rsidRPr="00756F6B">
        <w:rPr>
          <w:i/>
          <w:color w:val="0070C0"/>
        </w:rPr>
        <w:t>BoardGame</w:t>
      </w:r>
      <w:r w:rsidRPr="00756F6B">
        <w:rPr>
          <w:color w:val="0070C0"/>
        </w:rPr>
        <w:t xml:space="preserve"> </w:t>
      </w:r>
      <w:r>
        <w:t xml:space="preserve">Pattern her nur </w:t>
      </w:r>
      <w:r w:rsidRPr="00756F6B">
        <w:rPr>
          <w:i/>
          <w:color w:val="0070C0"/>
        </w:rPr>
        <w:t>BoardFields</w:t>
      </w:r>
      <w:r w:rsidRPr="00756F6B">
        <w:rPr>
          <w:color w:val="0070C0"/>
        </w:rPr>
        <w:t xml:space="preserve"> </w:t>
      </w:r>
      <w:r>
        <w:t xml:space="preserve">selektiert werden, wird die Farbe jeweils aus den vier Feldern pro Zylinder ermittelt. Ist eins dieser Felder selektiert, wird dessen Farbe als Zylinderfarbe verwendet. Als </w:t>
      </w:r>
      <w:r w:rsidR="005E2E2A">
        <w:t>Nächstes</w:t>
      </w:r>
      <w:r>
        <w:t xml:space="preserve"> wird in der Funktion die Anzahl Kugeln errechnet. Dabei entspricht jedes </w:t>
      </w:r>
      <w:r w:rsidRPr="00756F6B">
        <w:rPr>
          <w:i/>
          <w:color w:val="0070C0"/>
        </w:rPr>
        <w:t>BoardField</w:t>
      </w:r>
      <w:r w:rsidRPr="00756F6B">
        <w:rPr>
          <w:color w:val="0070C0"/>
        </w:rPr>
        <w:t xml:space="preserve"> </w:t>
      </w:r>
      <w:r>
        <w:t xml:space="preserve">mit einem Besitzer einer Kugel. Als Farbe wird die </w:t>
      </w:r>
      <w:r w:rsidR="005E2E2A">
        <w:t>Besitzerfarbe</w:t>
      </w:r>
      <w:r>
        <w:t xml:space="preserve"> kopiert und die Po</w:t>
      </w:r>
      <w:r w:rsidR="005E2E2A">
        <w:t>sition entspricht der Spielfeld-</w:t>
      </w:r>
      <w:r>
        <w:t xml:space="preserve">Position. Die </w:t>
      </w:r>
      <w:r w:rsidRPr="007D1A32">
        <w:rPr>
          <w:i/>
          <w:color w:val="0070C0"/>
        </w:rPr>
        <w:t>BoardGame</w:t>
      </w:r>
      <w:r w:rsidRPr="007D1A32">
        <w:rPr>
          <w:color w:val="0070C0"/>
        </w:rPr>
        <w:t xml:space="preserve"> </w:t>
      </w:r>
      <w:r>
        <w:t>übergreifenden Eigenschaften werden ebenfalls gesetzt.</w:t>
      </w:r>
    </w:p>
    <w:p w:rsidR="0077278E" w:rsidRDefault="0077278E" w:rsidP="0077278E"/>
    <w:p w:rsidR="0077278E" w:rsidRDefault="005E2E2A" w:rsidP="0077278E">
      <w:r>
        <w:t>Wie bereits beschrieben,</w:t>
      </w:r>
      <w:r w:rsidR="0077278E">
        <w:t xml:space="preserve"> muss beim Hinzufügen einer Kugel eine Simulation stattfinden. Dafür wurde die Methode </w:t>
      </w:r>
      <w:r w:rsidR="0077278E" w:rsidRPr="00756F6B">
        <w:rPr>
          <w:i/>
          <w:color w:val="0070C0"/>
        </w:rPr>
        <w:t>getMoveSimulation</w:t>
      </w:r>
      <w:r w:rsidR="0077278E" w:rsidRPr="00756F6B">
        <w:rPr>
          <w:color w:val="0070C0"/>
        </w:rPr>
        <w:t xml:space="preserve"> </w:t>
      </w:r>
      <w:r w:rsidR="0077278E">
        <w:t xml:space="preserve">überschrieben. Die Methode gibt dabei eine Referenz auf Instanz der Klasse </w:t>
      </w:r>
      <w:r w:rsidR="0077278E" w:rsidRPr="00756F6B">
        <w:rPr>
          <w:i/>
          <w:color w:val="0070C0"/>
        </w:rPr>
        <w:t>ConnectFourFallingSphereSimulation</w:t>
      </w:r>
      <w:r w:rsidR="0077278E" w:rsidRPr="00756F6B">
        <w:rPr>
          <w:color w:val="0070C0"/>
        </w:rPr>
        <w:t xml:space="preserve"> </w:t>
      </w:r>
      <w:r w:rsidR="0077278E">
        <w:t>zurück. Der Klasse wird eine Referenz auf das aktuell ausgewählte Spielfeld übergeben.</w:t>
      </w:r>
    </w:p>
    <w:p w:rsidR="0077278E" w:rsidRDefault="0077278E" w:rsidP="0077278E"/>
    <w:p w:rsidR="0077278E" w:rsidRDefault="0077278E" w:rsidP="0077278E">
      <w:r>
        <w:t xml:space="preserve">Zu guter Letzt musste in der </w:t>
      </w:r>
      <w:r w:rsidRPr="00756F6B">
        <w:rPr>
          <w:i/>
          <w:color w:val="0070C0"/>
        </w:rPr>
        <w:t>ConnectFourGame</w:t>
      </w:r>
      <w:r w:rsidRPr="00756F6B">
        <w:rPr>
          <w:color w:val="0070C0"/>
        </w:rPr>
        <w:t xml:space="preserve"> </w:t>
      </w:r>
      <w:r>
        <w:t xml:space="preserve">Klasse noch die Funktion </w:t>
      </w:r>
      <w:r w:rsidRPr="00756F6B">
        <w:rPr>
          <w:i/>
          <w:color w:val="0070C0"/>
        </w:rPr>
        <w:t>checkHit</w:t>
      </w:r>
      <w:r w:rsidRPr="00756F6B">
        <w:rPr>
          <w:color w:val="0070C0"/>
        </w:rPr>
        <w:t xml:space="preserve"> </w:t>
      </w:r>
      <w:r>
        <w:t xml:space="preserve">überschrieben werden. Diese Funktion </w:t>
      </w:r>
      <w:r w:rsidR="005E2E2A">
        <w:t>überprüft als Erstes, ob sich eine der Hände im obersten Viertel eines Zylinders befindet</w:t>
      </w:r>
      <w:r>
        <w:t>. Trifft dies zu, wird das erste Feld von unten in diesem Zylinder, welches keinen Besitzer hat, zurückgegeben.</w:t>
      </w:r>
    </w:p>
    <w:p w:rsidR="0077278E" w:rsidRDefault="0077278E" w:rsidP="0077278E"/>
    <w:p w:rsidR="0077278E" w:rsidRDefault="0077278E" w:rsidP="0077278E">
      <w:r w:rsidRPr="004E48E9">
        <w:rPr>
          <w:b/>
        </w:rPr>
        <w:t>ConnectFourFallingSphereSimulation</w:t>
      </w:r>
      <w:r>
        <w:t>:</w:t>
      </w:r>
    </w:p>
    <w:p w:rsidR="0077278E" w:rsidRDefault="0077278E" w:rsidP="0077278E">
      <w:r>
        <w:t xml:space="preserve">Die Simulation bekommt als Argument ein </w:t>
      </w:r>
      <w:r w:rsidRPr="007707CE">
        <w:rPr>
          <w:i/>
          <w:color w:val="0070C0"/>
        </w:rPr>
        <w:t>BoardField</w:t>
      </w:r>
      <w:r>
        <w:t>. Dieses besitzt eine aktuelle, einen simulations-start und –end Position. Die aktuelle Position wird dem Client übermittelt. Somit wird im Konstruktor die aktuelle Po</w:t>
      </w:r>
      <w:r w:rsidR="005E2E2A">
        <w:t xml:space="preserve">sition auf die simulations-start </w:t>
      </w:r>
      <w:r>
        <w:t>Position gesetzt. Anschliessend wird basierend auf der Zielstufe, die Anzahl Simulations-Schritte und ein delta Vektor berechnet.</w:t>
      </w:r>
    </w:p>
    <w:p w:rsidR="0077278E" w:rsidRDefault="0077278E" w:rsidP="0077278E">
      <w:r>
        <w:t xml:space="preserve">Bei jedem </w:t>
      </w:r>
      <w:r w:rsidRPr="007707CE">
        <w:rPr>
          <w:i/>
          <w:color w:val="0070C0"/>
        </w:rPr>
        <w:t>doSimulate</w:t>
      </w:r>
      <w:r w:rsidRPr="007707CE">
        <w:rPr>
          <w:color w:val="0070C0"/>
        </w:rPr>
        <w:t xml:space="preserve"> </w:t>
      </w:r>
      <w:r>
        <w:t>Aufruf wird nun für die errechnet</w:t>
      </w:r>
      <w:r w:rsidR="005E2E2A">
        <w:t>e</w:t>
      </w:r>
      <w:r>
        <w:t xml:space="preserve"> Anzahl Simulations-Schritte die aktuelle Position um den Delta Vektor addiert. Beim letzten </w:t>
      </w:r>
      <w:r w:rsidRPr="007707CE">
        <w:rPr>
          <w:i/>
          <w:color w:val="0070C0"/>
        </w:rPr>
        <w:t>doSimulate</w:t>
      </w:r>
      <w:r w:rsidRPr="007707CE">
        <w:rPr>
          <w:color w:val="0070C0"/>
        </w:rPr>
        <w:t xml:space="preserve"> </w:t>
      </w:r>
      <w:r>
        <w:t xml:space="preserve">Aufruf wird die aktuelle Position </w:t>
      </w:r>
      <w:r w:rsidR="005E2E2A">
        <w:t>des Feldes auf die simulations-e</w:t>
      </w:r>
      <w:r>
        <w:t>nd Position gesetzt.</w:t>
      </w:r>
    </w:p>
    <w:p w:rsidR="0077278E" w:rsidRDefault="0077278E" w:rsidP="0077278E"/>
    <w:p w:rsidR="0077278E" w:rsidRDefault="008252E6" w:rsidP="0077278E">
      <w:pPr>
        <w:keepNext/>
      </w:pPr>
      <w:r>
        <w:rPr>
          <w:noProof/>
          <w:lang w:eastAsia="de-CH"/>
        </w:rPr>
        <w:lastRenderedPageBreak/>
        <w:drawing>
          <wp:inline distT="0" distB="0" distL="0" distR="0" wp14:anchorId="3B5A59B8" wp14:editId="1430B95E">
            <wp:extent cx="3098567" cy="202720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128189" cy="2046587"/>
                    </a:xfrm>
                    <a:prstGeom prst="rect">
                      <a:avLst/>
                    </a:prstGeom>
                    <a:noFill/>
                    <a:ln>
                      <a:noFill/>
                    </a:ln>
                  </pic:spPr>
                </pic:pic>
              </a:graphicData>
            </a:graphic>
          </wp:inline>
        </w:drawing>
      </w:r>
    </w:p>
    <w:p w:rsidR="0077278E" w:rsidRDefault="0077278E" w:rsidP="0077278E">
      <w:pPr>
        <w:pStyle w:val="Beschriftung"/>
      </w:pPr>
      <w:bookmarkStart w:id="218" w:name="_Toc389934498"/>
      <w:bookmarkStart w:id="219" w:name="_Toc390964732"/>
      <w:r>
        <w:t xml:space="preserve">Abbildung </w:t>
      </w:r>
      <w:fldSimple w:instr=" SEQ Abbildung \* ARABIC ">
        <w:r w:rsidR="001E2A8D">
          <w:rPr>
            <w:noProof/>
          </w:rPr>
          <w:t>32</w:t>
        </w:r>
      </w:fldSimple>
      <w:r>
        <w:t>: 3D Vier-Gewinn - Simulation der herunterfallenden Kugel</w:t>
      </w:r>
      <w:bookmarkEnd w:id="218"/>
      <w:bookmarkEnd w:id="219"/>
    </w:p>
    <w:p w:rsidR="0077278E" w:rsidRDefault="0077278E" w:rsidP="0077278E">
      <w:r w:rsidRPr="007707CE">
        <w:rPr>
          <w:b/>
        </w:rPr>
        <w:t>ConnectFourGameScene</w:t>
      </w:r>
      <w:r>
        <w:t>:</w:t>
      </w:r>
    </w:p>
    <w:p w:rsidR="0077278E" w:rsidRDefault="0077278E" w:rsidP="0077278E">
      <w:r>
        <w:t>Der Konstruktor erstellt das leere sichtbare Spielbrett. Dabei handelt es sich um einen Sockel mit 4x4 Zylinder darauf positioniert. Damit die Anzeige auf dem Client mit den Berechnung</w:t>
      </w:r>
      <w:r w:rsidR="005E2E2A">
        <w:t>en auf dem Server übereinstimmt</w:t>
      </w:r>
      <w:r>
        <w:t xml:space="preserve">, werden alle Grössen und Distanzen wie beim Tic Tac Toe aus der </w:t>
      </w:r>
      <w:r w:rsidRPr="00DB57ED">
        <w:rPr>
          <w:i/>
          <w:color w:val="0070C0"/>
        </w:rPr>
        <w:t>VRConnectFourConstants.h</w:t>
      </w:r>
      <w:r w:rsidRPr="00DB57ED">
        <w:rPr>
          <w:color w:val="0070C0"/>
        </w:rPr>
        <w:t xml:space="preserve"> </w:t>
      </w:r>
      <w:r>
        <w:t xml:space="preserve">Datei in der Common-Lib entnommen. Da die Zylinder in der Farbe wechseln können, muss pro Objekt die Referenz auf das Material zwischengespeichert werden. Zusätzlich werden alle Materialien der maximalen Anzahl </w:t>
      </w:r>
      <w:r w:rsidRPr="00DB57ED">
        <w:rPr>
          <w:i/>
          <w:color w:val="0070C0"/>
        </w:rPr>
        <w:t>SLSpheres</w:t>
      </w:r>
      <w:r w:rsidRPr="00DB57ED">
        <w:rPr>
          <w:color w:val="0070C0"/>
        </w:rPr>
        <w:t xml:space="preserve"> </w:t>
      </w:r>
      <w:r>
        <w:t>erstellt und zwischengespeichert. Der Sockel und die Zylinder werden in den Szenengraph eingefügt. Der Client speichert sich die aktuelle Anzahl Kugeln auf dem Spielbrett. Diese wird initial auf 0 gesetzt.</w:t>
      </w:r>
    </w:p>
    <w:p w:rsidR="0077278E" w:rsidRDefault="0077278E" w:rsidP="0077278E"/>
    <w:p w:rsidR="0077278E" w:rsidRDefault="0077278E" w:rsidP="0077278E">
      <w:r>
        <w:t xml:space="preserve">Die </w:t>
      </w:r>
      <w:r w:rsidRPr="006868C4">
        <w:rPr>
          <w:i/>
          <w:color w:val="0070C0"/>
        </w:rPr>
        <w:t>updateFromWorldState</w:t>
      </w:r>
      <w:r w:rsidRPr="006868C4">
        <w:rPr>
          <w:color w:val="0070C0"/>
        </w:rPr>
        <w:t xml:space="preserve"> </w:t>
      </w:r>
      <w:r>
        <w:t xml:space="preserve">Methode erzeugt eine Instanz der </w:t>
      </w:r>
      <w:r w:rsidRPr="00DB57ED">
        <w:rPr>
          <w:i/>
          <w:color w:val="0070C0"/>
        </w:rPr>
        <w:t>ConnectFourWorldState</w:t>
      </w:r>
      <w:r>
        <w:rPr>
          <w:i/>
          <w:color w:val="0070C0"/>
        </w:rPr>
        <w:t xml:space="preserve"> </w:t>
      </w:r>
      <w:r>
        <w:t xml:space="preserve">Klasse. Danach wird als </w:t>
      </w:r>
      <w:r w:rsidR="005E2E2A">
        <w:t>Erstes</w:t>
      </w:r>
      <w:r>
        <w:t xml:space="preserve"> die Funktion </w:t>
      </w:r>
      <w:r w:rsidRPr="004F2C3E">
        <w:rPr>
          <w:i/>
          <w:color w:val="0070C0"/>
        </w:rPr>
        <w:t>updateBoardGameFromWorldState</w:t>
      </w:r>
      <w:r w:rsidRPr="004F2C3E">
        <w:rPr>
          <w:color w:val="0070C0"/>
        </w:rPr>
        <w:t xml:space="preserve"> </w:t>
      </w:r>
      <w:r>
        <w:t xml:space="preserve">aufgerufen. Anschliessend wird für jeden Zylinder die </w:t>
      </w:r>
      <w:r w:rsidR="005E2E2A">
        <w:t>ambiente</w:t>
      </w:r>
      <w:r>
        <w:t xml:space="preserve"> und </w:t>
      </w:r>
      <w:r w:rsidR="005E2E2A">
        <w:t>diffuse</w:t>
      </w:r>
      <w:r>
        <w:t xml:space="preserve"> Farbe des Materials basierend auf den Daten im erhaltenen Paket aktualisiert. Anhand der momentanen Anzahl Kugeln auf dem Spielbrett und der erhaltenen Anzahl aus dem Paket, wird ermittelt ob neue dazu gekommen sind. Trifft dies zu, muss die Farbe und Position aller bestehenden Kugeln aktualisiert werden, da die Reihenfolge geändert haben könnte. Der </w:t>
      </w:r>
      <w:r w:rsidR="005E2E2A">
        <w:t>ambiente</w:t>
      </w:r>
      <w:r>
        <w:t xml:space="preserve"> und </w:t>
      </w:r>
      <w:r w:rsidR="005E2E2A">
        <w:t>diffuse</w:t>
      </w:r>
      <w:r>
        <w:t xml:space="preserve"> Anteil wird aus dem Daten Paket entnommen. Falls es sich bei der Kugel um eine Sieger-Kugel handelt, wird zusätzlich noch die Emission für ein Leuchten der Sphäre gesetzt. Neue Kugeln werden mit der korrekten Position und Farbe erstellt und in den Szenengraphen eingefügt. Zum Schluss muss, falls sich der </w:t>
      </w:r>
      <w:r w:rsidRPr="004F2C3E">
        <w:rPr>
          <w:i/>
          <w:color w:val="0070C0"/>
        </w:rPr>
        <w:t>GameState</w:t>
      </w:r>
      <w:r w:rsidRPr="004F2C3E">
        <w:rPr>
          <w:color w:val="0070C0"/>
        </w:rPr>
        <w:t xml:space="preserve"> </w:t>
      </w:r>
      <w:r>
        <w:t xml:space="preserve">geändert hat, die Funktion </w:t>
      </w:r>
      <w:r w:rsidRPr="004F2C3E">
        <w:rPr>
          <w:i/>
          <w:color w:val="0070C0"/>
        </w:rPr>
        <w:t>changeGameState</w:t>
      </w:r>
      <w:r w:rsidRPr="004F2C3E">
        <w:rPr>
          <w:color w:val="0070C0"/>
        </w:rPr>
        <w:t xml:space="preserve"> </w:t>
      </w:r>
      <w:r>
        <w:t>in der Basis-Klasse aufgerufen werden.</w:t>
      </w:r>
    </w:p>
    <w:p w:rsidR="0077278E" w:rsidRDefault="0077278E" w:rsidP="0077278E"/>
    <w:p w:rsidR="0077278E" w:rsidRDefault="0077278E" w:rsidP="0077278E">
      <w:r>
        <w:t xml:space="preserve">Da beim Zurücksetzten des 3D Vier-Gewinnt Spiels zusätzliche Aktionen auf dem Client ebenfalls durchgeführt werden müssen, wurde die Funktion </w:t>
      </w:r>
      <w:r w:rsidRPr="00C74C99">
        <w:rPr>
          <w:i/>
          <w:color w:val="0070C0"/>
        </w:rPr>
        <w:t>resetSpecificGame</w:t>
      </w:r>
      <w:r w:rsidRPr="00C74C99">
        <w:rPr>
          <w:color w:val="0070C0"/>
        </w:rPr>
        <w:t xml:space="preserve"> </w:t>
      </w:r>
      <w:r>
        <w:t>implementiert. Dabei werden alle momentanen Sphären aus dem Szenengraph entfernt.</w:t>
      </w:r>
    </w:p>
    <w:p w:rsidR="0077278E" w:rsidRDefault="0077278E" w:rsidP="0077278E"/>
    <w:p w:rsidR="0077278E" w:rsidRDefault="008252E6" w:rsidP="0077278E">
      <w:pPr>
        <w:keepNext/>
      </w:pPr>
      <w:r>
        <w:rPr>
          <w:noProof/>
          <w:lang w:eastAsia="de-CH"/>
        </w:rPr>
        <w:lastRenderedPageBreak/>
        <w:drawing>
          <wp:inline distT="0" distB="0" distL="0" distR="0" wp14:anchorId="2C44169A" wp14:editId="4B23E86A">
            <wp:extent cx="2650248" cy="211347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2680442" cy="2137551"/>
                    </a:xfrm>
                    <a:prstGeom prst="rect">
                      <a:avLst/>
                    </a:prstGeom>
                    <a:noFill/>
                    <a:ln>
                      <a:noFill/>
                    </a:ln>
                  </pic:spPr>
                </pic:pic>
              </a:graphicData>
            </a:graphic>
          </wp:inline>
        </w:drawing>
      </w:r>
      <w:r>
        <w:t xml:space="preserve">  </w:t>
      </w:r>
      <w:r>
        <w:rPr>
          <w:noProof/>
          <w:lang w:eastAsia="de-CH"/>
        </w:rPr>
        <w:drawing>
          <wp:inline distT="0" distB="0" distL="0" distR="0" wp14:anchorId="3B97F583" wp14:editId="4FB2759C">
            <wp:extent cx="2347682" cy="2104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2372182" cy="2126811"/>
                    </a:xfrm>
                    <a:prstGeom prst="rect">
                      <a:avLst/>
                    </a:prstGeom>
                    <a:noFill/>
                    <a:ln>
                      <a:noFill/>
                    </a:ln>
                  </pic:spPr>
                </pic:pic>
              </a:graphicData>
            </a:graphic>
          </wp:inline>
        </w:drawing>
      </w:r>
    </w:p>
    <w:p w:rsidR="0077278E" w:rsidRDefault="0077278E" w:rsidP="0077278E">
      <w:pPr>
        <w:pStyle w:val="Beschriftung"/>
      </w:pPr>
      <w:bookmarkStart w:id="220" w:name="_Toc389934499"/>
      <w:bookmarkStart w:id="221" w:name="_Toc390964733"/>
      <w:r>
        <w:t xml:space="preserve">Abbildung </w:t>
      </w:r>
      <w:fldSimple w:instr=" SEQ Abbildung \* ARABIC ">
        <w:r w:rsidR="001E2A8D">
          <w:rPr>
            <w:noProof/>
          </w:rPr>
          <w:t>33</w:t>
        </w:r>
      </w:fldSimple>
      <w:r>
        <w:t>: 3D Vier-Gewinnt - Links: Am Laufen, Zylinder selektiert - Recht: Gewonnen</w:t>
      </w:r>
      <w:bookmarkEnd w:id="220"/>
      <w:bookmarkEnd w:id="221"/>
    </w:p>
    <w:p w:rsidR="0077278E" w:rsidRDefault="0077278E" w:rsidP="0077278E">
      <w:pPr>
        <w:pStyle w:val="berschrift3"/>
      </w:pPr>
      <w:bookmarkStart w:id="222" w:name="_Toc390966002"/>
      <w:r>
        <w:t>Turn Table</w:t>
      </w:r>
      <w:bookmarkEnd w:id="216"/>
      <w:bookmarkEnd w:id="217"/>
      <w:bookmarkEnd w:id="222"/>
    </w:p>
    <w:p w:rsidR="0077278E" w:rsidRDefault="0077278E" w:rsidP="0077278E">
      <w:r>
        <w:t xml:space="preserve">Als letzte Beispiel Applikation wurde eine Turn Table (Drehtisch) implementieren. Die Idee dabei ist, dass alle Player im Raum eine detaillierte Sicht auch ein beliebiges Mesh haben, welches auf einem drehbaren Tisch in der Mitte des Raums platziert wird. Dabei ist die Komplexität im Vergleich zu den Brettspielen wieder um einiges reduziert worden. Zu erwähnen ist auch, dass das eigentliche Mesh nicht über das Netzwerk versendet wird. Einzig die Rotation im Raum wird verändert. D.h. die </w:t>
      </w:r>
      <w:r w:rsidRPr="00841B3E">
        <w:rPr>
          <w:i/>
          <w:color w:val="0070C0"/>
        </w:rPr>
        <w:t>GameScene</w:t>
      </w:r>
      <w:r w:rsidRPr="00841B3E">
        <w:rPr>
          <w:color w:val="0070C0"/>
        </w:rPr>
        <w:t xml:space="preserve"> </w:t>
      </w:r>
      <w:r>
        <w:t>auf dem Client lädt beim Starten das Mesh in den Raum. Das initiale Versenden des Meshes vom Server aus könnte als Erweiterung implementiert werden und würde etwas mehr an Flexibilität anbieten.</w:t>
      </w:r>
    </w:p>
    <w:p w:rsidR="0077278E" w:rsidRDefault="0077278E" w:rsidP="0077278E"/>
    <w:p w:rsidR="0077278E" w:rsidRDefault="0077278E" w:rsidP="0077278E">
      <w:r>
        <w:t xml:space="preserve">Für die Turn Table wurde der Daten-Typ </w:t>
      </w:r>
      <w:r w:rsidRPr="00841B3E">
        <w:rPr>
          <w:i/>
          <w:color w:val="0070C0"/>
        </w:rPr>
        <w:t>VR_GAME_TYPE_TURN_TABLE</w:t>
      </w:r>
      <w:r>
        <w:t xml:space="preserve"> und die Klassen </w:t>
      </w:r>
      <w:r w:rsidRPr="00841B3E">
        <w:rPr>
          <w:i/>
          <w:color w:val="0070C0"/>
        </w:rPr>
        <w:t>TurnTableWorldState</w:t>
      </w:r>
      <w:r>
        <w:t xml:space="preserve">, </w:t>
      </w:r>
      <w:r w:rsidRPr="00841B3E">
        <w:rPr>
          <w:i/>
          <w:color w:val="0070C0"/>
        </w:rPr>
        <w:t>TurnTableServer</w:t>
      </w:r>
      <w:r>
        <w:t xml:space="preserve">, sowie </w:t>
      </w:r>
      <w:r w:rsidRPr="00841B3E">
        <w:rPr>
          <w:i/>
          <w:color w:val="0070C0"/>
        </w:rPr>
        <w:t>TurnTableGameScene</w:t>
      </w:r>
      <w:r w:rsidRPr="00841B3E">
        <w:rPr>
          <w:color w:val="0070C0"/>
        </w:rPr>
        <w:t xml:space="preserve"> </w:t>
      </w:r>
      <w:r>
        <w:t>erstellt.</w:t>
      </w:r>
    </w:p>
    <w:p w:rsidR="0077278E" w:rsidRDefault="0077278E" w:rsidP="0077278E">
      <w:r w:rsidRPr="00841B3E">
        <w:rPr>
          <w:b/>
        </w:rPr>
        <w:t>TurnTableWorldState</w:t>
      </w:r>
      <w:r>
        <w:t>:</w:t>
      </w:r>
    </w:p>
    <w:p w:rsidR="0077278E" w:rsidRDefault="0077278E" w:rsidP="0077278E">
      <w:r>
        <w:t>Als einzige sich wechselnde Eigenschaft beim Turn Table ist die Ausrichtung des Tisches (und des darauf liegenden Meshes). Dafür reicht es ein einzelnes Quaternion im Paket dem Client zukommen zu lassen.</w:t>
      </w:r>
    </w:p>
    <w:p w:rsidR="0077278E" w:rsidRDefault="0077278E" w:rsidP="0077278E"/>
    <w:p w:rsidR="0077278E" w:rsidRDefault="0077278E" w:rsidP="0077278E">
      <w:r w:rsidRPr="00841B3E">
        <w:rPr>
          <w:b/>
        </w:rPr>
        <w:t>TurnTableServer</w:t>
      </w:r>
      <w:r>
        <w:t>:</w:t>
      </w:r>
    </w:p>
    <w:p w:rsidR="0077278E" w:rsidRDefault="0077278E" w:rsidP="0077278E">
      <w:r>
        <w:t>Der Konstruktor muss keine weiteren Aufgaben durchführen, da die initiale Ausrichtung einer 0 – Rotation entspricht.</w:t>
      </w:r>
    </w:p>
    <w:p w:rsidR="0077278E" w:rsidRDefault="0077278E" w:rsidP="0077278E">
      <w:r>
        <w:t xml:space="preserve">Die </w:t>
      </w:r>
      <w:r w:rsidRPr="00234F6F">
        <w:rPr>
          <w:i/>
          <w:color w:val="0070C0"/>
        </w:rPr>
        <w:t>simulate</w:t>
      </w:r>
      <w:r w:rsidRPr="00234F6F">
        <w:rPr>
          <w:color w:val="0070C0"/>
        </w:rPr>
        <w:t xml:space="preserve"> </w:t>
      </w:r>
      <w:r>
        <w:t xml:space="preserve">Methode wird jeweils pro Person für die linke und die rechte Hand-Position eine Hit-Detection mit der </w:t>
      </w:r>
      <w:r w:rsidR="005E2E2A">
        <w:t>Tischplatte</w:t>
      </w:r>
      <w:r>
        <w:t xml:space="preserve"> durchführen. Da die </w:t>
      </w:r>
      <w:r w:rsidR="005E2E2A">
        <w:t>Tischplatte</w:t>
      </w:r>
      <w:r>
        <w:t xml:space="preserve"> auf dem Server nicht modelliert wird, werden die Berechnungen anhand von fixen Werten jeweils mit einem Minimum und Maximum in </w:t>
      </w:r>
      <w:r w:rsidR="005E2E2A">
        <w:t>y-Richtung und</w:t>
      </w:r>
      <w:r>
        <w:t xml:space="preserve"> einer maximale Distanz in den zwei Dimensionen X und Z zur </w:t>
      </w:r>
      <w:r w:rsidR="005E2E2A">
        <w:t>Y-Achse durchgeführt. Pro linke</w:t>
      </w:r>
      <w:r>
        <w:t xml:space="preserve"> Hand über alle Player wird die Rotation in der </w:t>
      </w:r>
      <w:r w:rsidRPr="00234F6F">
        <w:rPr>
          <w:i/>
          <w:color w:val="0070C0"/>
        </w:rPr>
        <w:t>simulate</w:t>
      </w:r>
      <w:r w:rsidRPr="00234F6F">
        <w:rPr>
          <w:color w:val="0070C0"/>
        </w:rPr>
        <w:t xml:space="preserve"> </w:t>
      </w:r>
      <w:r>
        <w:t>Methode um 1 Grad im Gegenuhrzeigersinn verändert. Pro rechte Hand über alle Player um 1 Grad im Uhrzeigersinn. Dadurch wird sich der Tisch schneller drehen, falls mehrere Player gleichzeitig dieselbe Hand in den Tisch legen. Andererseits bleibt der Tisch unbewegt, falls linke und rechte Hand einer Person zur selben Zeit im Tisch liegen.</w:t>
      </w:r>
      <w:r w:rsidRPr="003D74BD">
        <w:t xml:space="preserve"> </w:t>
      </w:r>
    </w:p>
    <w:p w:rsidR="0077278E" w:rsidRDefault="0077278E" w:rsidP="0077278E">
      <w:r>
        <w:t xml:space="preserve">Die </w:t>
      </w:r>
      <w:r w:rsidRPr="00355420">
        <w:rPr>
          <w:i/>
          <w:color w:val="0070C0"/>
        </w:rPr>
        <w:t>getWorldState</w:t>
      </w:r>
      <w:r w:rsidRPr="00355420">
        <w:rPr>
          <w:color w:val="0070C0"/>
        </w:rPr>
        <w:t xml:space="preserve"> </w:t>
      </w:r>
      <w:r>
        <w:t xml:space="preserve">Methode erzeugt eine Instanz der </w:t>
      </w:r>
      <w:r w:rsidRPr="003D74BD">
        <w:rPr>
          <w:i/>
          <w:color w:val="0070C0"/>
        </w:rPr>
        <w:t xml:space="preserve">TurnTableWorldState </w:t>
      </w:r>
      <w:r w:rsidRPr="00355420">
        <w:t>Klasse.</w:t>
      </w:r>
      <w:r>
        <w:t xml:space="preserve"> Anschliessend wird die momentan berechnete Rotation als Variable gesetzt.</w:t>
      </w:r>
    </w:p>
    <w:p w:rsidR="0077278E" w:rsidRDefault="0077278E" w:rsidP="0077278E"/>
    <w:p w:rsidR="0077278E" w:rsidRDefault="0077278E" w:rsidP="0077278E">
      <w:r w:rsidRPr="00841B3E">
        <w:rPr>
          <w:b/>
        </w:rPr>
        <w:t>TurnTableGameScene</w:t>
      </w:r>
      <w:r>
        <w:t>:</w:t>
      </w:r>
    </w:p>
    <w:p w:rsidR="0077278E" w:rsidRDefault="0077278E" w:rsidP="0077278E">
      <w:r>
        <w:t xml:space="preserve">Der Konstruktor erstellt den Drehtisch anhand eines Sockels und der Tischplatte. Dabei haben die beiden Zylinder unterschiedliche Materialien. Der gesamte Tisch entspricht einer </w:t>
      </w:r>
      <w:r w:rsidRPr="00F66038">
        <w:rPr>
          <w:i/>
          <w:color w:val="0070C0"/>
        </w:rPr>
        <w:t>SLGroup</w:t>
      </w:r>
      <w:r w:rsidRPr="00F66038">
        <w:t>,</w:t>
      </w:r>
      <w:r>
        <w:t xml:space="preserve"> welche zu einem späteren Zeitpunkt im Raum rotiert werden muss. Daher wird eine Referenz zu dieser Gruppe als Pointer Variable gespeichert. Der Inhalt auf dem Tisch entspricht einer weiteren Gruppe. Immer noch im Konstruktor wird ein vordefiniertes Mesh (zur Veranschaulichung der „Teapot“) in diese </w:t>
      </w:r>
      <w:r>
        <w:lastRenderedPageBreak/>
        <w:t>Inhalt-Gruppe importiert. Durch die Szenengraphen Architektur wird beim Anwenden einer Rotation auf der Tisch-Gruppe auch der gesamte Inhalt rotiert.</w:t>
      </w:r>
    </w:p>
    <w:p w:rsidR="0077278E" w:rsidRDefault="0077278E" w:rsidP="0077278E">
      <w:r>
        <w:t xml:space="preserve">Die </w:t>
      </w:r>
      <w:r w:rsidRPr="006868C4">
        <w:rPr>
          <w:i/>
          <w:color w:val="0070C0"/>
        </w:rPr>
        <w:t>updateFromWorldState</w:t>
      </w:r>
      <w:r w:rsidRPr="006868C4">
        <w:rPr>
          <w:color w:val="0070C0"/>
        </w:rPr>
        <w:t xml:space="preserve"> </w:t>
      </w:r>
      <w:r>
        <w:t xml:space="preserve">Methode erzeugt eine Instanz der </w:t>
      </w:r>
      <w:r w:rsidRPr="003D74BD">
        <w:rPr>
          <w:i/>
          <w:color w:val="0070C0"/>
        </w:rPr>
        <w:t xml:space="preserve">TurnTableWorldState </w:t>
      </w:r>
      <w:r>
        <w:t xml:space="preserve">Klasse anhand des mitgelieferten </w:t>
      </w:r>
      <w:r w:rsidRPr="00E06CC6">
        <w:rPr>
          <w:i/>
          <w:color w:val="0070C0"/>
        </w:rPr>
        <w:t>RakNet::BitStreams</w:t>
      </w:r>
      <w:r>
        <w:t xml:space="preserve">. Anschliessend wird wie bei allen Implementationen die </w:t>
      </w:r>
      <w:r w:rsidRPr="00E06CC6">
        <w:rPr>
          <w:i/>
          <w:color w:val="0070C0"/>
        </w:rPr>
        <w:t>rebuildPersons</w:t>
      </w:r>
      <w:r w:rsidRPr="00E06CC6">
        <w:rPr>
          <w:color w:val="0070C0"/>
        </w:rPr>
        <w:t xml:space="preserve"> </w:t>
      </w:r>
      <w:r>
        <w:t xml:space="preserve">Funktion der Basis-Klasse aufgerufen. Als </w:t>
      </w:r>
      <w:r w:rsidR="005E2E2A">
        <w:t>Letztes</w:t>
      </w:r>
      <w:r>
        <w:t xml:space="preserve"> muss einzig die im Paket gespeicherte Rotation als solche direkt auf der Tisch-Gruppe gesetzt werden (nicht darauf multiplizieren, sondern überschreiben).</w:t>
      </w:r>
    </w:p>
    <w:p w:rsidR="0077278E" w:rsidRDefault="0077278E" w:rsidP="0077278E"/>
    <w:p w:rsidR="0077278E" w:rsidRDefault="0077278E" w:rsidP="0077278E">
      <w:pPr>
        <w:keepNext/>
      </w:pPr>
      <w:r>
        <w:rPr>
          <w:noProof/>
          <w:lang w:eastAsia="de-CH"/>
        </w:rPr>
        <w:drawing>
          <wp:inline distT="0" distB="0" distL="0" distR="0" wp14:anchorId="0C56C568" wp14:editId="77DFD130">
            <wp:extent cx="3941528" cy="286076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952961" cy="2869064"/>
                    </a:xfrm>
                    <a:prstGeom prst="rect">
                      <a:avLst/>
                    </a:prstGeom>
                    <a:noFill/>
                    <a:ln>
                      <a:noFill/>
                    </a:ln>
                  </pic:spPr>
                </pic:pic>
              </a:graphicData>
            </a:graphic>
          </wp:inline>
        </w:drawing>
      </w:r>
    </w:p>
    <w:p w:rsidR="0077278E" w:rsidRDefault="0077278E" w:rsidP="0077278E">
      <w:pPr>
        <w:pStyle w:val="Beschriftung"/>
      </w:pPr>
      <w:bookmarkStart w:id="223" w:name="_Toc389934500"/>
      <w:bookmarkStart w:id="224" w:name="_Toc390964734"/>
      <w:r>
        <w:t xml:space="preserve">Abbildung </w:t>
      </w:r>
      <w:fldSimple w:instr=" SEQ Abbildung \* ARABIC ">
        <w:r w:rsidR="001E2A8D">
          <w:rPr>
            <w:noProof/>
          </w:rPr>
          <w:t>34</w:t>
        </w:r>
      </w:fldSimple>
      <w:r>
        <w:t>: Turn Table mit dem „Teapot“ als Mesh</w:t>
      </w:r>
      <w:bookmarkEnd w:id="223"/>
      <w:bookmarkEnd w:id="224"/>
    </w:p>
    <w:p w:rsidR="00444BF3" w:rsidRPr="00F61647" w:rsidRDefault="00444BF3" w:rsidP="00444BF3">
      <w:pPr>
        <w:pStyle w:val="berschrift2"/>
      </w:pPr>
      <w:bookmarkStart w:id="225" w:name="_Ref390239307"/>
      <w:bookmarkStart w:id="226" w:name="_Ref390239312"/>
      <w:bookmarkStart w:id="227" w:name="_Toc390966003"/>
      <w:bookmarkEnd w:id="91"/>
      <w:r w:rsidRPr="00F61647">
        <w:t>Rigged Mesh</w:t>
      </w:r>
      <w:bookmarkEnd w:id="225"/>
      <w:bookmarkEnd w:id="226"/>
      <w:bookmarkEnd w:id="227"/>
    </w:p>
    <w:p w:rsidR="001D17E9" w:rsidRDefault="00966D98" w:rsidP="00966D98">
      <w:r w:rsidRPr="00F61647">
        <w:t xml:space="preserve">Für die Darstellung des Spielers in der Applikation gab es verschiedene Möglichkeiten. Wir zogen zwei Methoden in Betracht: Die </w:t>
      </w:r>
      <w:r w:rsidR="005E2E2A" w:rsidRPr="00F61647">
        <w:t>Erste</w:t>
      </w:r>
      <w:r w:rsidRPr="00F61647">
        <w:t xml:space="preserve"> davon wäre ein S</w:t>
      </w:r>
      <w:r>
        <w:t>pielermodell aus der Punktewolk</w:t>
      </w:r>
      <w:r w:rsidRPr="00F61647">
        <w:t>e der Kinect zu generieren.</w:t>
      </w:r>
    </w:p>
    <w:p w:rsidR="001D17E9" w:rsidRDefault="001D17E9" w:rsidP="00966D98"/>
    <w:p w:rsidR="001D17E9" w:rsidRDefault="001D17E9" w:rsidP="001D17E9">
      <w:pPr>
        <w:keepNext/>
      </w:pPr>
      <w:r>
        <w:rPr>
          <w:noProof/>
          <w:lang w:eastAsia="de-CH"/>
        </w:rPr>
        <w:drawing>
          <wp:inline distT="0" distB="0" distL="0" distR="0" wp14:anchorId="6069174C" wp14:editId="3AAF9800">
            <wp:extent cx="1891030" cy="20617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bright="20000"/>
                              </a14:imgEffect>
                            </a14:imgLayer>
                          </a14:imgProps>
                        </a:ext>
                      </a:extLst>
                    </a:blip>
                    <a:srcRect b="12759"/>
                    <a:stretch/>
                  </pic:blipFill>
                  <pic:spPr bwMode="auto">
                    <a:xfrm>
                      <a:off x="0" y="0"/>
                      <a:ext cx="1899335" cy="2070768"/>
                    </a:xfrm>
                    <a:prstGeom prst="rect">
                      <a:avLst/>
                    </a:prstGeom>
                    <a:ln>
                      <a:noFill/>
                    </a:ln>
                    <a:extLst>
                      <a:ext uri="{53640926-AAD7-44D8-BBD7-CCE9431645EC}">
                        <a14:shadowObscured xmlns:a14="http://schemas.microsoft.com/office/drawing/2010/main"/>
                      </a:ext>
                    </a:extLst>
                  </pic:spPr>
                </pic:pic>
              </a:graphicData>
            </a:graphic>
          </wp:inline>
        </w:drawing>
      </w:r>
    </w:p>
    <w:p w:rsidR="001D17E9" w:rsidRDefault="001D17E9" w:rsidP="001D17E9">
      <w:pPr>
        <w:pStyle w:val="Beschriftung"/>
      </w:pPr>
      <w:bookmarkStart w:id="228" w:name="_Toc390964735"/>
      <w:r>
        <w:t xml:space="preserve">Abbildung </w:t>
      </w:r>
      <w:fldSimple w:instr=" SEQ Abbildung \* ARABIC ">
        <w:r w:rsidR="001E2A8D">
          <w:rPr>
            <w:noProof/>
          </w:rPr>
          <w:t>35</w:t>
        </w:r>
      </w:fldSimple>
      <w:r>
        <w:t>: Punktewolke Bild der Kinect, Quelle: Kinect 2 Tech Demo</w:t>
      </w:r>
      <w:bookmarkEnd w:id="228"/>
    </w:p>
    <w:p w:rsidR="001D17E9" w:rsidRDefault="001D17E9" w:rsidP="00966D98"/>
    <w:p w:rsidR="00966D98" w:rsidRDefault="005E2E2A" w:rsidP="00966D98">
      <w:r>
        <w:t>Die Z</w:t>
      </w:r>
      <w:r w:rsidR="00966D98" w:rsidRPr="00F61647">
        <w:t xml:space="preserve">weite, ein traditionellerer Ansatz, ist die Verwendung eines sogenannten </w:t>
      </w:r>
      <w:r w:rsidR="00966D98">
        <w:t>r</w:t>
      </w:r>
      <w:r w:rsidR="00966D98" w:rsidRPr="00F61647">
        <w:t>igged Meshes</w:t>
      </w:r>
      <w:r w:rsidR="00966D98">
        <w:t>,</w:t>
      </w:r>
      <w:r w:rsidR="00966D98" w:rsidRPr="00F61647">
        <w:t xml:space="preserve"> wie es auch in den meisten 3D-Spielen der Fall ist. Wir entschieden uns für die zweite </w:t>
      </w:r>
      <w:r>
        <w:t>Variante aus folgenden Gründen:</w:t>
      </w:r>
    </w:p>
    <w:p w:rsidR="005E2E2A" w:rsidRPr="00F61647" w:rsidRDefault="005E2E2A" w:rsidP="00966D98"/>
    <w:p w:rsidR="00966D98" w:rsidRPr="00F61647" w:rsidRDefault="00966D98" w:rsidP="00966D98">
      <w:pPr>
        <w:pStyle w:val="Listenabsatz"/>
        <w:numPr>
          <w:ilvl w:val="0"/>
          <w:numId w:val="24"/>
        </w:numPr>
      </w:pPr>
      <w:r w:rsidRPr="00F61647">
        <w:t>Weniger fehleranfällig, ein dynamisches Mesh aus einer Punktewol</w:t>
      </w:r>
      <w:r>
        <w:t>k</w:t>
      </w:r>
      <w:r w:rsidRPr="00F61647">
        <w:t xml:space="preserve">e flackert oft stark. </w:t>
      </w:r>
    </w:p>
    <w:p w:rsidR="00966D98" w:rsidRPr="00F61647" w:rsidRDefault="00966D98" w:rsidP="00966D98">
      <w:pPr>
        <w:pStyle w:val="Listenabsatz"/>
        <w:numPr>
          <w:ilvl w:val="0"/>
          <w:numId w:val="24"/>
        </w:numPr>
      </w:pPr>
      <w:r w:rsidRPr="00F61647">
        <w:t>Daten auch hinter der Kamera vorhanden, bei der Punktewol</w:t>
      </w:r>
      <w:r>
        <w:t>k</w:t>
      </w:r>
      <w:r w:rsidRPr="00F61647">
        <w:t xml:space="preserve">e fehlen jegliche </w:t>
      </w:r>
      <w:r w:rsidR="005E2E2A" w:rsidRPr="00F61647">
        <w:t>Daten, welche für die Kamera verdeckt sind</w:t>
      </w:r>
      <w:r>
        <w:t>.</w:t>
      </w:r>
    </w:p>
    <w:p w:rsidR="00966D98" w:rsidRPr="00F61647" w:rsidRDefault="00966D98" w:rsidP="00966D98"/>
    <w:p w:rsidR="00966D98" w:rsidRPr="00F61647" w:rsidRDefault="00966D98" w:rsidP="00966D98">
      <w:r w:rsidRPr="00F61647">
        <w:t>Die erste Methode wäre jedoch eine mögliche Ergänzung für das Projekt in der Zukunft.</w:t>
      </w:r>
    </w:p>
    <w:p w:rsidR="00966D98" w:rsidRPr="00F61647" w:rsidRDefault="00966D98" w:rsidP="00966D98">
      <w:pPr>
        <w:pStyle w:val="berschrift3"/>
      </w:pPr>
      <w:bookmarkStart w:id="229" w:name="_Toc390966004"/>
      <w:r>
        <w:t>Was ist ein r</w:t>
      </w:r>
      <w:r w:rsidRPr="00F61647">
        <w:t>igged Mesh</w:t>
      </w:r>
      <w:bookmarkEnd w:id="229"/>
    </w:p>
    <w:p w:rsidR="00966D98" w:rsidRPr="00F61647" w:rsidRDefault="00966D98" w:rsidP="00966D98">
      <w:r w:rsidRPr="00F61647">
        <w:t xml:space="preserve">Ein </w:t>
      </w:r>
      <w:r>
        <w:t>r</w:t>
      </w:r>
      <w:r w:rsidRPr="00F61647">
        <w:t>igged Mesh ist ein Mesh</w:t>
      </w:r>
      <w:r>
        <w:t>,</w:t>
      </w:r>
      <w:r w:rsidRPr="00F61647">
        <w:t xml:space="preserve"> welches von einem Skelett verformt werden kann. </w:t>
      </w:r>
    </w:p>
    <w:p w:rsidR="00966D98" w:rsidRPr="00F61647" w:rsidRDefault="00966D98" w:rsidP="00966D98"/>
    <w:p w:rsidR="00966D98" w:rsidRPr="00F61647" w:rsidRDefault="00966D98" w:rsidP="00966D98">
      <w:pPr>
        <w:keepNext/>
      </w:pPr>
      <w:r w:rsidRPr="00F61647">
        <w:rPr>
          <w:noProof/>
          <w:lang w:eastAsia="de-CH"/>
        </w:rPr>
        <w:drawing>
          <wp:inline distT="0" distB="0" distL="0" distR="0" wp14:anchorId="7D670639" wp14:editId="7466AAD2">
            <wp:extent cx="4139565" cy="2570322"/>
            <wp:effectExtent l="0" t="0" r="0" b="1905"/>
            <wp:docPr id="51" name="Grafik 51" descr="RiggedMesh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ggedMesh07"/>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5000"/>
                              </a14:imgEffect>
                            </a14:imgLayer>
                          </a14:imgProps>
                        </a:ext>
                        <a:ext uri="{28A0092B-C50C-407E-A947-70E740481C1C}">
                          <a14:useLocalDpi xmlns:a14="http://schemas.microsoft.com/office/drawing/2010/main" val="0"/>
                        </a:ext>
                      </a:extLst>
                    </a:blip>
                    <a:srcRect t="4619" b="3626"/>
                    <a:stretch/>
                  </pic:blipFill>
                  <pic:spPr bwMode="auto">
                    <a:xfrm>
                      <a:off x="0" y="0"/>
                      <a:ext cx="4161892" cy="2584185"/>
                    </a:xfrm>
                    <a:prstGeom prst="rect">
                      <a:avLst/>
                    </a:prstGeom>
                    <a:noFill/>
                    <a:ln>
                      <a:noFill/>
                    </a:ln>
                    <a:extLst>
                      <a:ext uri="{53640926-AAD7-44D8-BBD7-CCE9431645EC}">
                        <a14:shadowObscured xmlns:a14="http://schemas.microsoft.com/office/drawing/2010/main"/>
                      </a:ext>
                    </a:extLst>
                  </pic:spPr>
                </pic:pic>
              </a:graphicData>
            </a:graphic>
          </wp:inline>
        </w:drawing>
      </w:r>
    </w:p>
    <w:p w:rsidR="00966D98" w:rsidRPr="00F61647" w:rsidRDefault="00966D98" w:rsidP="00966D98">
      <w:pPr>
        <w:pStyle w:val="Beschriftung"/>
      </w:pPr>
      <w:bookmarkStart w:id="230" w:name="_Toc390964736"/>
      <w:r w:rsidRPr="00F61647">
        <w:t xml:space="preserve">Abbildung </w:t>
      </w:r>
      <w:fldSimple w:instr=" SEQ Abbildung \* ARABIC ">
        <w:r w:rsidR="001E2A8D">
          <w:rPr>
            <w:noProof/>
          </w:rPr>
          <w:t>36</w:t>
        </w:r>
      </w:fldSimple>
      <w:r w:rsidRPr="00F61647">
        <w:t>: Rigged Mesh mit sichtbarem Skelett</w:t>
      </w:r>
      <w:r w:rsidR="00383B2F">
        <w:t xml:space="preserve"> in der Modelling-Software Blender</w:t>
      </w:r>
      <w:bookmarkEnd w:id="230"/>
    </w:p>
    <w:p w:rsidR="00966D98" w:rsidRPr="00F61647" w:rsidRDefault="00966D98" w:rsidP="00966D98">
      <w:r w:rsidRPr="00F61647">
        <w:t>Solche Modelle werden von Artists kreiert und mit den nötigen Gelenken, sogenannten Bones oder auch Joints versehen. Das Kreieren dieses Skelettes wird als Rigging bezeichnet.</w:t>
      </w:r>
    </w:p>
    <w:p w:rsidR="00966D98" w:rsidRPr="00F61647" w:rsidRDefault="00966D98" w:rsidP="00966D98">
      <w:pPr>
        <w:pStyle w:val="berschrift3"/>
      </w:pPr>
      <w:bookmarkStart w:id="231" w:name="_Toc389659916"/>
      <w:bookmarkStart w:id="232" w:name="_Toc390966005"/>
      <w:r w:rsidRPr="00F61647">
        <w:t>Skinning</w:t>
      </w:r>
      <w:bookmarkEnd w:id="231"/>
      <w:bookmarkEnd w:id="232"/>
    </w:p>
    <w:p w:rsidR="00966D98" w:rsidRPr="00F61647" w:rsidRDefault="00966D98" w:rsidP="00966D98">
      <w:r w:rsidRPr="00F61647">
        <w:t>Nachdem das Skelett für ein Mesh kreiert ist, kommt der Skinning-Prozess. Skinning bedeutet in diesem Fall das Zuweisen von Vertices zu Bones (</w:t>
      </w:r>
      <w:r w:rsidR="005E2E2A" w:rsidRPr="00F61647">
        <w:t>ein</w:t>
      </w:r>
      <w:r w:rsidRPr="00F61647">
        <w:t xml:space="preserve"> Vertex ist ein einzelner Punkt in einem Gitternetz-Modell). Ein einzelner Vertex kann von mehreren Bones mit unterschiedlicher Gewichtung beeinflusst werden, wobei die Summe dieser Gewichtungen 1 betragen sollte. Im Normalfall wird ein Vertex von einem einzelnen Bone beeinf</w:t>
      </w:r>
      <w:r>
        <w:t>lusst. Bei Übergängen zwischen z</w:t>
      </w:r>
      <w:r w:rsidRPr="00F61647">
        <w:t>wei Bones</w:t>
      </w:r>
      <w:r>
        <w:t>,</w:t>
      </w:r>
      <w:r w:rsidRPr="00F61647">
        <w:t xml:space="preserve"> wie zum Beispiel beim Ellbogen werden Punkte oft auch von z</w:t>
      </w:r>
      <w:r>
        <w:t>wei beeinflusst, was dazu führt</w:t>
      </w:r>
      <w:r w:rsidRPr="00F61647">
        <w:t xml:space="preserve"> dass sich ein Knick zwischen den Knochen bildet. Wären Vertices strikt nur einem Bone zugewiesen</w:t>
      </w:r>
      <w:r>
        <w:t>,</w:t>
      </w:r>
      <w:r w:rsidRPr="00F61647">
        <w:t xml:space="preserve"> so könnte es in Bereichen wie eben dem Ellbogen zu Überlappungen des Meshes kommen, was die </w:t>
      </w:r>
      <w:r w:rsidR="00894416">
        <w:t>Glaubwürdigkeit</w:t>
      </w:r>
      <w:r w:rsidRPr="00F61647">
        <w:t xml:space="preserve"> stark schwächen kann.</w:t>
      </w:r>
    </w:p>
    <w:p w:rsidR="00966D98" w:rsidRPr="00F61647" w:rsidRDefault="00966D98" w:rsidP="00966D98">
      <w:r w:rsidRPr="00F61647">
        <w:t>In der unteren Abbildung sind die Gewichtungen für den Oberarmknochen farblich hervorgehoben. Rot bedeutet 100% Einfluss, Blau 0%.</w:t>
      </w:r>
    </w:p>
    <w:p w:rsidR="00966D98" w:rsidRPr="00F61647" w:rsidRDefault="00966D98" w:rsidP="00966D98"/>
    <w:p w:rsidR="00966D98" w:rsidRPr="00F61647" w:rsidRDefault="00966D98" w:rsidP="00966D98">
      <w:pPr>
        <w:keepNext/>
      </w:pPr>
      <w:r w:rsidRPr="00F61647">
        <w:rPr>
          <w:noProof/>
          <w:lang w:eastAsia="de-CH"/>
        </w:rPr>
        <w:lastRenderedPageBreak/>
        <w:drawing>
          <wp:inline distT="0" distB="0" distL="0" distR="0" wp14:anchorId="21B42CB5" wp14:editId="1823DD52">
            <wp:extent cx="2787611" cy="4097548"/>
            <wp:effectExtent l="0" t="0" r="0" b="0"/>
            <wp:docPr id="50" name="Grafik 50" descr="Screenshot 2014-06-05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14-06-05 09"/>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50000"/>
                              </a14:imgEffect>
                            </a14:imgLayer>
                          </a14:imgProps>
                        </a:ext>
                        <a:ext uri="{28A0092B-C50C-407E-A947-70E740481C1C}">
                          <a14:useLocalDpi xmlns:a14="http://schemas.microsoft.com/office/drawing/2010/main" val="0"/>
                        </a:ext>
                      </a:extLst>
                    </a:blip>
                    <a:srcRect/>
                    <a:stretch>
                      <a:fillRect/>
                    </a:stretch>
                  </pic:blipFill>
                  <pic:spPr bwMode="auto">
                    <a:xfrm>
                      <a:off x="0" y="0"/>
                      <a:ext cx="2793405" cy="4106065"/>
                    </a:xfrm>
                    <a:prstGeom prst="rect">
                      <a:avLst/>
                    </a:prstGeom>
                    <a:noFill/>
                    <a:ln>
                      <a:noFill/>
                    </a:ln>
                  </pic:spPr>
                </pic:pic>
              </a:graphicData>
            </a:graphic>
          </wp:inline>
        </w:drawing>
      </w:r>
    </w:p>
    <w:p w:rsidR="00966D98" w:rsidRPr="00F61647" w:rsidRDefault="00966D98" w:rsidP="00966D98">
      <w:pPr>
        <w:pStyle w:val="Beschriftung"/>
      </w:pPr>
      <w:bookmarkStart w:id="233" w:name="_Toc390964737"/>
      <w:r w:rsidRPr="00F61647">
        <w:t xml:space="preserve">Abbildung </w:t>
      </w:r>
      <w:fldSimple w:instr=" SEQ Abbildung \* ARABIC ">
        <w:r w:rsidR="001E2A8D">
          <w:rPr>
            <w:noProof/>
          </w:rPr>
          <w:t>37</w:t>
        </w:r>
      </w:fldSimple>
      <w:r w:rsidRPr="00F61647">
        <w:t>: Bone Gewichte visualisiert, rot = 1, blau = 0</w:t>
      </w:r>
      <w:bookmarkEnd w:id="233"/>
    </w:p>
    <w:p w:rsidR="00966D98" w:rsidRPr="00F61647" w:rsidRDefault="00966D98" w:rsidP="00966D98">
      <w:pPr>
        <w:pStyle w:val="berschrift3"/>
      </w:pPr>
      <w:bookmarkStart w:id="234" w:name="_Toc389659915"/>
      <w:bookmarkStart w:id="235" w:name="_Toc390966006"/>
      <w:r w:rsidRPr="00F61647">
        <w:t>Importer</w:t>
      </w:r>
      <w:bookmarkEnd w:id="234"/>
      <w:bookmarkEnd w:id="235"/>
    </w:p>
    <w:p w:rsidR="00966D98" w:rsidRPr="00F61647" w:rsidRDefault="00966D98" w:rsidP="00966D98">
      <w:r w:rsidRPr="00F61647">
        <w:t>Um Modelle</w:t>
      </w:r>
      <w:r>
        <w:t>,</w:t>
      </w:r>
      <w:r w:rsidRPr="00F61647">
        <w:t xml:space="preserve"> welche mit Modellierungs</w:t>
      </w:r>
      <w:r w:rsidR="005E2E2A">
        <w:t>-S</w:t>
      </w:r>
      <w:r w:rsidRPr="00F61647">
        <w:t>oftware erstellt wurden</w:t>
      </w:r>
      <w:r>
        <w:t>,</w:t>
      </w:r>
      <w:r w:rsidRPr="00F61647">
        <w:t xml:space="preserve"> nutzen zu können, müssen wir die Daten in die Virtual Room Applikation importieren. Es gibt eine grosse Anzahl an </w:t>
      </w:r>
      <w:r w:rsidR="005E2E2A" w:rsidRPr="00F61647">
        <w:t>Fileformaten, welche 3D-Modelle beschreiben und die genutzt werden könnten</w:t>
      </w:r>
      <w:r w:rsidRPr="00F61647">
        <w:t xml:space="preserve">. Wir brauchen ein </w:t>
      </w:r>
      <w:r w:rsidR="005E2E2A" w:rsidRPr="00F61647">
        <w:t>Fileformat, welches die Hierarchie einer Szene beschreiben kann</w:t>
      </w:r>
      <w:r w:rsidRPr="00F61647">
        <w:t xml:space="preserve">, sowie die Skelette der Meshes. Wir entschieden uns die Open Source Library Assimp zu verwenden, da sie bereits eine grosse Anzahl an Fileformaten unterstützt und in eine einfache Datenstruktur laden kann. </w:t>
      </w:r>
    </w:p>
    <w:p w:rsidR="00966D98" w:rsidRPr="00F61647" w:rsidRDefault="00505E71" w:rsidP="00966D98">
      <w:pPr>
        <w:keepNext/>
      </w:pPr>
      <w:r>
        <w:rPr>
          <w:noProof/>
          <w:lang w:eastAsia="de-CH"/>
        </w:rPr>
        <w:lastRenderedPageBreak/>
        <w:drawing>
          <wp:inline distT="0" distB="0" distL="0" distR="0">
            <wp:extent cx="6010275" cy="3038475"/>
            <wp:effectExtent l="0" t="0" r="9525" b="9525"/>
            <wp:docPr id="22" name="Bild 2" descr="FIXED_Ass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XED_Assi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p w:rsidR="00966D98" w:rsidRPr="00F61647" w:rsidRDefault="00966D98" w:rsidP="00966D98">
      <w:pPr>
        <w:pStyle w:val="Beschriftung"/>
      </w:pPr>
      <w:bookmarkStart w:id="236" w:name="_Toc390964738"/>
      <w:r w:rsidRPr="00F61647">
        <w:t xml:space="preserve">Abbildung </w:t>
      </w:r>
      <w:fldSimple w:instr=" SEQ Abbildung \* ARABIC ">
        <w:r w:rsidR="001E2A8D">
          <w:rPr>
            <w:noProof/>
          </w:rPr>
          <w:t>38</w:t>
        </w:r>
      </w:fldSimple>
      <w:r w:rsidRPr="00F61647">
        <w:t>: Assimp Import Library Daten Strukturen für das Laden von Szenen</w:t>
      </w:r>
      <w:bookmarkEnd w:id="236"/>
    </w:p>
    <w:p w:rsidR="00966D98" w:rsidRPr="00F61647" w:rsidRDefault="00966D98" w:rsidP="00966D98">
      <w:bookmarkStart w:id="237" w:name="_Toc389659917"/>
      <w:r w:rsidRPr="00F61647">
        <w:t>Assimp lädt alle Elemente einer Szene in eine aiScene-Instanz</w:t>
      </w:r>
      <w:r>
        <w:t>.</w:t>
      </w:r>
      <w:r w:rsidRPr="00F61647">
        <w:t xml:space="preserve"> </w:t>
      </w:r>
      <w:r>
        <w:t>D</w:t>
      </w:r>
      <w:r w:rsidRPr="00F61647">
        <w:t>iese Instanz enthält einen Szenengraph und Referenzen auf alle Meshes, Materialien, Texturen, Kameras, Lichter und Animationen. Für unsere Zwecke benötigen wir nur Meshes, Materialien, Texturen u</w:t>
      </w:r>
      <w:r>
        <w:t>nd den Szenengraphen. Wenn ein r</w:t>
      </w:r>
      <w:r w:rsidRPr="00F61647">
        <w:t>igged Mesh geladen wird</w:t>
      </w:r>
      <w:r>
        <w:t>,</w:t>
      </w:r>
      <w:r w:rsidRPr="00F61647">
        <w:t xml:space="preserve"> verfügt dieses </w:t>
      </w:r>
      <w:r>
        <w:t>über eine Liste von aiBones.</w:t>
      </w:r>
      <w:r w:rsidRPr="00F61647">
        <w:t xml:space="preserve"> </w:t>
      </w:r>
      <w:r>
        <w:t>D</w:t>
      </w:r>
      <w:r w:rsidRPr="00F61647">
        <w:t xml:space="preserve">ie Namen dieser Bones </w:t>
      </w:r>
      <w:r>
        <w:t>k</w:t>
      </w:r>
      <w:r w:rsidRPr="00F61647">
        <w:t xml:space="preserve">orrespondieren mit einem Namen einer aiNode im Szenengraphen. </w:t>
      </w:r>
    </w:p>
    <w:p w:rsidR="00966D98" w:rsidRPr="00F61647" w:rsidRDefault="00966D98" w:rsidP="00966D98"/>
    <w:p w:rsidR="00966D98" w:rsidRPr="00F61647" w:rsidRDefault="00966D98" w:rsidP="00966D98">
      <w:r w:rsidRPr="009513E0">
        <w:rPr>
          <w:i/>
          <w:color w:val="0070C0"/>
        </w:rPr>
        <w:t>SLImporter</w:t>
      </w:r>
      <w:r w:rsidRPr="009513E0">
        <w:rPr>
          <w:color w:val="0070C0"/>
        </w:rPr>
        <w:t xml:space="preserve"> </w:t>
      </w:r>
      <w:r w:rsidRPr="00F61647">
        <w:t xml:space="preserve">ist die Wrapper-Klasse um </w:t>
      </w:r>
      <w:r w:rsidR="005E2E2A">
        <w:t>Assimp,</w:t>
      </w:r>
      <w:r w:rsidR="005E2E2A" w:rsidRPr="00F61647">
        <w:t xml:space="preserve"> welche importierte Daten in die SLProject Datenstrukturen schreibt</w:t>
      </w:r>
      <w:r w:rsidRPr="00F61647">
        <w:t xml:space="preserve">. Der Import Prozess läuft wie folgt ab: </w:t>
      </w:r>
    </w:p>
    <w:p w:rsidR="00966D98" w:rsidRPr="00F61647" w:rsidRDefault="00966D98" w:rsidP="00966D98"/>
    <w:p w:rsidR="00966D98" w:rsidRPr="00F61647" w:rsidRDefault="00966D98" w:rsidP="00966D98">
      <w:pPr>
        <w:pStyle w:val="Listenabsatz"/>
        <w:numPr>
          <w:ilvl w:val="0"/>
          <w:numId w:val="25"/>
        </w:numPr>
      </w:pPr>
      <w:r w:rsidRPr="00F61647">
        <w:t>Wir laden alle Materialien und Texturen in SLProject Datenstrukturen</w:t>
      </w:r>
    </w:p>
    <w:p w:rsidR="00966D98" w:rsidRPr="00F61647" w:rsidRDefault="00966D98" w:rsidP="00966D98">
      <w:pPr>
        <w:pStyle w:val="Listenabsatz"/>
        <w:numPr>
          <w:ilvl w:val="0"/>
          <w:numId w:val="25"/>
        </w:numPr>
      </w:pPr>
      <w:r w:rsidRPr="00F61647">
        <w:t xml:space="preserve">Wir laden alle Nodes des Szenengraphen in einen Baum von </w:t>
      </w:r>
      <w:r w:rsidRPr="00CB2EB6">
        <w:rPr>
          <w:i/>
          <w:color w:val="0070C0"/>
        </w:rPr>
        <w:t>SLBoneNodes</w:t>
      </w:r>
    </w:p>
    <w:p w:rsidR="00966D98" w:rsidRPr="00F61647" w:rsidRDefault="00966D98" w:rsidP="00966D98">
      <w:pPr>
        <w:pStyle w:val="Listenabsatz"/>
        <w:numPr>
          <w:ilvl w:val="0"/>
          <w:numId w:val="25"/>
        </w:numPr>
      </w:pPr>
      <w:r w:rsidRPr="00F61647">
        <w:t>Wir laden alle Meshes</w:t>
      </w:r>
    </w:p>
    <w:p w:rsidR="00966D98" w:rsidRPr="00F61647" w:rsidRDefault="00966D98" w:rsidP="00966D98">
      <w:pPr>
        <w:pStyle w:val="Listenabsatz"/>
        <w:numPr>
          <w:ilvl w:val="1"/>
          <w:numId w:val="25"/>
        </w:numPr>
      </w:pPr>
      <w:r w:rsidRPr="00F61647">
        <w:t>In diesem Schritt greifen wir auf die Materialien und Texturen zurück</w:t>
      </w:r>
      <w:r>
        <w:t xml:space="preserve"> und </w:t>
      </w:r>
      <w:r w:rsidRPr="00F61647">
        <w:t>setzen die Materialien des Meshes direkt.</w:t>
      </w:r>
    </w:p>
    <w:p w:rsidR="00966D98" w:rsidRPr="00F61647" w:rsidRDefault="00966D98" w:rsidP="00966D98">
      <w:pPr>
        <w:pStyle w:val="Listenabsatz"/>
        <w:numPr>
          <w:ilvl w:val="1"/>
          <w:numId w:val="25"/>
        </w:numPr>
      </w:pPr>
      <w:r w:rsidRPr="00F61647">
        <w:t xml:space="preserve">Bone Referenzen, falls vorhanden, werden ebenfalls direkt dem Mesh hinzugefügt. Diese Referenzen zeigen auf den im zweiten Schritt importierten </w:t>
      </w:r>
      <w:r w:rsidRPr="00CB2EB6">
        <w:rPr>
          <w:i/>
          <w:color w:val="0070C0"/>
        </w:rPr>
        <w:t>SLBoneNode</w:t>
      </w:r>
      <w:r w:rsidRPr="00F61647">
        <w:t>-Baum.</w:t>
      </w:r>
    </w:p>
    <w:p w:rsidR="00966D98" w:rsidRPr="00F61647" w:rsidRDefault="00966D98" w:rsidP="00966D98">
      <w:pPr>
        <w:pStyle w:val="Listenabsatz"/>
        <w:numPr>
          <w:ilvl w:val="0"/>
          <w:numId w:val="25"/>
        </w:numPr>
      </w:pPr>
      <w:r w:rsidRPr="00F61647">
        <w:t xml:space="preserve">Wir traversieren den </w:t>
      </w:r>
      <w:r w:rsidRPr="00CB2EB6">
        <w:rPr>
          <w:i/>
          <w:color w:val="0070C0"/>
        </w:rPr>
        <w:t>SLBoneNode</w:t>
      </w:r>
      <w:r>
        <w:rPr>
          <w:color w:val="0070C0"/>
        </w:rPr>
        <w:t>-</w:t>
      </w:r>
      <w:r w:rsidRPr="00F61647">
        <w:t xml:space="preserve">Baum ein weiteres </w:t>
      </w:r>
      <w:r w:rsidR="005E2E2A" w:rsidRPr="00F61647">
        <w:t>Mal, um die relativen Pose Matrizen zu finden</w:t>
      </w:r>
      <w:r w:rsidRPr="00F61647">
        <w:t xml:space="preserve"> (diese Matrizen beschreiben die Pose des Meshes in welcher es geriggt wurde).</w:t>
      </w:r>
    </w:p>
    <w:p w:rsidR="00966D98" w:rsidRPr="00F61647" w:rsidRDefault="00966D98" w:rsidP="00966D98">
      <w:pPr>
        <w:pStyle w:val="Listenabsatz"/>
        <w:numPr>
          <w:ilvl w:val="0"/>
          <w:numId w:val="25"/>
        </w:numPr>
      </w:pPr>
      <w:r w:rsidRPr="00F61647">
        <w:t xml:space="preserve">Als </w:t>
      </w:r>
      <w:r w:rsidR="005E2E2A" w:rsidRPr="00F61647">
        <w:t>Letztes</w:t>
      </w:r>
      <w:r w:rsidRPr="00F61647">
        <w:t xml:space="preserve"> importieren wir Animationen, falls vorhanden. </w:t>
      </w:r>
    </w:p>
    <w:p w:rsidR="00966D98" w:rsidRPr="00F61647" w:rsidRDefault="00966D98" w:rsidP="00966D98"/>
    <w:p w:rsidR="00966D98" w:rsidRDefault="00966D98" w:rsidP="00966D98">
      <w:r w:rsidRPr="00F61647">
        <w:t xml:space="preserve">Der 5. Schritt wurde in diesem Projekt nicht implementiert, da es </w:t>
      </w:r>
      <w:r>
        <w:t>gr</w:t>
      </w:r>
      <w:r w:rsidRPr="00F61647">
        <w:t>undlegende Änderungen am vorhandenen Animationssystem i</w:t>
      </w:r>
      <w:r>
        <w:t>m</w:t>
      </w:r>
      <w:r w:rsidR="005E2E2A">
        <w:t xml:space="preserve"> SLProjec</w:t>
      </w:r>
      <w:r w:rsidRPr="00F61647">
        <w:t>t vorausgesetzt hätte</w:t>
      </w:r>
      <w:r>
        <w:t>,</w:t>
      </w:r>
      <w:r w:rsidRPr="00F61647">
        <w:t xml:space="preserve"> und Keyframe-Animationen wurden nicht benötigt. Jed</w:t>
      </w:r>
      <w:r w:rsidR="005E2E2A">
        <w:t xml:space="preserve">och wurde zum Testen der rigged </w:t>
      </w:r>
      <w:r w:rsidRPr="00F61647">
        <w:t>Mesh Klasse ein solches Animationssystem in einem externen Projekt implementiert. Als Implementationshilfe diente hierzu das Buch „Real-Time 3D Character Animation with Visual C++“ [8].</w:t>
      </w:r>
    </w:p>
    <w:p w:rsidR="00966D98" w:rsidRPr="00F61647" w:rsidRDefault="00966D98" w:rsidP="00966D98"/>
    <w:p w:rsidR="00966D98" w:rsidRDefault="00966D98" w:rsidP="00966D98">
      <w:pPr>
        <w:keepNext/>
      </w:pPr>
      <w:r w:rsidRPr="00F61647">
        <w:rPr>
          <w:noProof/>
          <w:lang w:eastAsia="de-CH"/>
        </w:rPr>
        <w:lastRenderedPageBreak/>
        <w:drawing>
          <wp:inline distT="0" distB="0" distL="0" distR="0" wp14:anchorId="32EE43CB" wp14:editId="79AB94A4">
            <wp:extent cx="6010275" cy="2800350"/>
            <wp:effectExtent l="0" t="0" r="9525" b="0"/>
            <wp:docPr id="45" name="Picture 30" descr="C:\Users\Marc\Dropbox\Work\Bachelor Doc\UML\Mesh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ropbox\Work\Bachelor Doc\UML\MeshClas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0275" cy="2800350"/>
                    </a:xfrm>
                    <a:prstGeom prst="rect">
                      <a:avLst/>
                    </a:prstGeom>
                    <a:noFill/>
                    <a:ln>
                      <a:noFill/>
                    </a:ln>
                  </pic:spPr>
                </pic:pic>
              </a:graphicData>
            </a:graphic>
          </wp:inline>
        </w:drawing>
      </w:r>
    </w:p>
    <w:p w:rsidR="00966D98" w:rsidRPr="00F61647" w:rsidRDefault="00966D98" w:rsidP="00966D98">
      <w:pPr>
        <w:pStyle w:val="Beschriftung"/>
      </w:pPr>
      <w:bookmarkStart w:id="238" w:name="_Toc390964739"/>
      <w:r>
        <w:t xml:space="preserve">Abbildung </w:t>
      </w:r>
      <w:fldSimple w:instr=" SEQ Abbildung \* ARABIC ">
        <w:r w:rsidR="001E2A8D">
          <w:rPr>
            <w:noProof/>
          </w:rPr>
          <w:t>39</w:t>
        </w:r>
      </w:fldSimple>
      <w:r>
        <w:t>: SLImporter, Wrapper-Klasse um Assimp.</w:t>
      </w:r>
      <w:bookmarkEnd w:id="238"/>
    </w:p>
    <w:p w:rsidR="00966D98" w:rsidRPr="00F61647" w:rsidRDefault="00966D98" w:rsidP="00966D98">
      <w:pPr>
        <w:pStyle w:val="berschrift4"/>
      </w:pPr>
      <w:r w:rsidRPr="00F61647">
        <w:t>Mesh Klasse</w:t>
      </w:r>
    </w:p>
    <w:p w:rsidR="00966D98" w:rsidRPr="00F61647" w:rsidRDefault="00966D98" w:rsidP="00966D98">
      <w:r w:rsidRPr="00CB2EB6">
        <w:rPr>
          <w:i/>
          <w:color w:val="0070C0"/>
        </w:rPr>
        <w:t>SLNewMesh</w:t>
      </w:r>
      <w:r w:rsidRPr="009311E1">
        <w:rPr>
          <w:color w:val="0070C0"/>
        </w:rPr>
        <w:t xml:space="preserve"> </w:t>
      </w:r>
      <w:r w:rsidRPr="00F61647">
        <w:t>ist eine zweite Mesh</w:t>
      </w:r>
      <w:r>
        <w:t>-</w:t>
      </w:r>
      <w:r w:rsidRPr="00F61647">
        <w:t>Implementation i</w:t>
      </w:r>
      <w:r>
        <w:t>m</w:t>
      </w:r>
      <w:r w:rsidRPr="00F61647">
        <w:t xml:space="preserve"> SLProject</w:t>
      </w:r>
      <w:r>
        <w:t>,</w:t>
      </w:r>
      <w:r w:rsidRPr="00F61647">
        <w:t xml:space="preserve"> welche in einer nächste</w:t>
      </w:r>
      <w:r>
        <w:t>n</w:t>
      </w:r>
      <w:r w:rsidRPr="00F61647">
        <w:t xml:space="preserve"> Iteration die alte Mesh Klasse ersetzen soll. Zur Zeit der Abgabe war diese Klasse jedoch noch nicht soweit</w:t>
      </w:r>
      <w:r>
        <w:t xml:space="preserve"> fertiggestellt,</w:t>
      </w:r>
      <w:r w:rsidRPr="00F61647">
        <w:t xml:space="preserve"> um die alte komplett abzulösen</w:t>
      </w:r>
      <w:r>
        <w:t xml:space="preserve"> zu können</w:t>
      </w:r>
      <w:r w:rsidRPr="00F61647">
        <w:t xml:space="preserve">. Die </w:t>
      </w:r>
      <w:r w:rsidRPr="00CB2EB6">
        <w:rPr>
          <w:i/>
          <w:color w:val="0070C0"/>
        </w:rPr>
        <w:t>SLNewMesh</w:t>
      </w:r>
      <w:r w:rsidRPr="00CB2EB6">
        <w:rPr>
          <w:color w:val="0070C0"/>
        </w:rPr>
        <w:t xml:space="preserve"> </w:t>
      </w:r>
      <w:r w:rsidRPr="00F61647">
        <w:t xml:space="preserve">Klasse bietet die Möglichkeit </w:t>
      </w:r>
      <w:r w:rsidRPr="00CB2EB6">
        <w:rPr>
          <w:i/>
          <w:color w:val="0070C0"/>
        </w:rPr>
        <w:t>SLBoneNodes</w:t>
      </w:r>
      <w:r w:rsidRPr="009311E1">
        <w:rPr>
          <w:color w:val="0070C0"/>
        </w:rPr>
        <w:t xml:space="preserve"> </w:t>
      </w:r>
      <w:r w:rsidRPr="00F61647">
        <w:t xml:space="preserve">auf Vertices zu binden (Skinning). Die dafür benötigten Bones und Bone-Gewichte werden im </w:t>
      </w:r>
      <w:r w:rsidRPr="00CB2EB6">
        <w:rPr>
          <w:i/>
          <w:color w:val="0070C0"/>
        </w:rPr>
        <w:t>SLImporter</w:t>
      </w:r>
      <w:r w:rsidRPr="009311E1">
        <w:rPr>
          <w:color w:val="0070C0"/>
        </w:rPr>
        <w:t xml:space="preserve"> </w:t>
      </w:r>
      <w:r w:rsidRPr="00F61647">
        <w:t>beim Laden de</w:t>
      </w:r>
      <w:r>
        <w:t>s</w:t>
      </w:r>
      <w:r w:rsidRPr="00F61647">
        <w:t xml:space="preserve"> Meshes gesetzt.</w:t>
      </w:r>
    </w:p>
    <w:p w:rsidR="00966D98" w:rsidRPr="00F61647" w:rsidRDefault="00966D98" w:rsidP="00966D98"/>
    <w:p w:rsidR="00966D98" w:rsidRPr="00F61647" w:rsidRDefault="00966D98" w:rsidP="00966D98">
      <w:r w:rsidRPr="00F61647">
        <w:t>Die Mesh-Klasse</w:t>
      </w:r>
      <w:r w:rsidR="00B839D1">
        <w:t xml:space="preserve"> unterstützt bis zu vier Bones p</w:t>
      </w:r>
      <w:r w:rsidRPr="00F61647">
        <w:t>ro Vertex, in den meisten Fällen werden höchstens zwei Bones pro Vertex vorhanden sein, dies sollte also genügend Freiheit bieten. Jedoch könnte diese Anzahl zu einem späteren Zeitpunkt er</w:t>
      </w:r>
      <w:r>
        <w:t>höht werden, da die meisten Modelling-</w:t>
      </w:r>
      <w:r w:rsidRPr="00F61647">
        <w:t xml:space="preserve">Programme kein Limit </w:t>
      </w:r>
      <w:r>
        <w:t>vorgeben</w:t>
      </w:r>
      <w:r w:rsidRPr="00F61647">
        <w:t>.</w:t>
      </w:r>
    </w:p>
    <w:p w:rsidR="00966D98" w:rsidRPr="00F61647" w:rsidRDefault="00966D98" w:rsidP="00966D98">
      <w:pPr>
        <w:pStyle w:val="berschrift4"/>
      </w:pPr>
      <w:r w:rsidRPr="00F61647">
        <w:t>Bones</w:t>
      </w:r>
    </w:p>
    <w:p w:rsidR="00966D98" w:rsidRDefault="00966D98" w:rsidP="00966D98">
      <w:pPr>
        <w:keepNext/>
      </w:pPr>
      <w:r w:rsidRPr="00F61647">
        <w:rPr>
          <w:noProof/>
          <w:lang w:eastAsia="de-CH"/>
        </w:rPr>
        <w:drawing>
          <wp:inline distT="0" distB="0" distL="0" distR="0" wp14:anchorId="467245DF" wp14:editId="28EF643D">
            <wp:extent cx="3571875" cy="1581150"/>
            <wp:effectExtent l="0" t="0" r="9525" b="0"/>
            <wp:docPr id="46" name="Picture 34" descr="C:\Users\Marc\Dropbox\Work\Bachelor Doc\UML\SLBon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ropbox\Work\Bachelor Doc\UML\SLBoneNod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1581150"/>
                    </a:xfrm>
                    <a:prstGeom prst="rect">
                      <a:avLst/>
                    </a:prstGeom>
                    <a:noFill/>
                    <a:ln>
                      <a:noFill/>
                    </a:ln>
                  </pic:spPr>
                </pic:pic>
              </a:graphicData>
            </a:graphic>
          </wp:inline>
        </w:drawing>
      </w:r>
    </w:p>
    <w:p w:rsidR="00966D98" w:rsidRPr="00F61647" w:rsidRDefault="00966D98" w:rsidP="00966D98">
      <w:pPr>
        <w:pStyle w:val="Beschriftung"/>
      </w:pPr>
      <w:bookmarkStart w:id="239" w:name="_Toc390964740"/>
      <w:r>
        <w:t xml:space="preserve">Abbildung </w:t>
      </w:r>
      <w:fldSimple w:instr=" SEQ Abbildung \* ARABIC ">
        <w:r w:rsidR="001E2A8D">
          <w:rPr>
            <w:noProof/>
          </w:rPr>
          <w:t>40</w:t>
        </w:r>
      </w:fldSimple>
      <w:r>
        <w:t>: SLBoneNode Klassen-Member</w:t>
      </w:r>
      <w:bookmarkEnd w:id="239"/>
    </w:p>
    <w:p w:rsidR="00966D98" w:rsidRPr="00F61647" w:rsidRDefault="00966D98" w:rsidP="00966D98">
      <w:pPr>
        <w:keepNext/>
      </w:pPr>
      <w:r w:rsidRPr="00F61647">
        <w:t xml:space="preserve">Ein Bone ist ein Teil eines Baumes und besitzt eine relative Transformation. </w:t>
      </w:r>
      <w:r>
        <w:t>Aus diesen hierarchischen relativen Transformationen wird die globale Transformation berechnet. S</w:t>
      </w:r>
      <w:r w:rsidRPr="00F61647">
        <w:t>oweit funktionieren die Bones wie no</w:t>
      </w:r>
      <w:r>
        <w:t>rmale Nodes eines Szenengraphen.</w:t>
      </w:r>
      <w:r w:rsidRPr="00F61647">
        <w:t xml:space="preserve"> Bones besitzen jedoch noch eine zusätzliche Matrix, die Offset Matrix. Die Offset Matrix ist die Inverse der globalen Transformation im Mesh-Raum. Sie dient dazu die Vertices welche von </w:t>
      </w:r>
      <w:r>
        <w:t>einem</w:t>
      </w:r>
      <w:r w:rsidRPr="00F61647">
        <w:t xml:space="preserve"> Bone beeinflusst werden in </w:t>
      </w:r>
      <w:r>
        <w:t>den korrekten</w:t>
      </w:r>
      <w:r w:rsidRPr="00F61647">
        <w:t xml:space="preserve"> Bone-Raum zu </w:t>
      </w:r>
      <w:r w:rsidRPr="00F61647">
        <w:lastRenderedPageBreak/>
        <w:t>verschieben</w:t>
      </w:r>
      <w:r>
        <w:t>,</w:t>
      </w:r>
      <w:r w:rsidRPr="00F61647">
        <w:t xml:space="preserve"> um die Transformation auf die Vertices anzuwenden. Di</w:t>
      </w:r>
      <w:r>
        <w:t>e finale Bone-</w:t>
      </w:r>
      <w:r w:rsidRPr="00F61647">
        <w:t xml:space="preserve">Matrix bildet sich also aus dem folgenden Produkt: </w:t>
      </w:r>
      <w:r w:rsidRPr="00CB2EB6">
        <w:rPr>
          <w:i/>
          <w:color w:val="0070C0"/>
        </w:rPr>
        <w:t>_globalTransform</w:t>
      </w:r>
      <w:r w:rsidRPr="00CB2EB6">
        <w:rPr>
          <w:color w:val="0070C0"/>
        </w:rPr>
        <w:t xml:space="preserve"> </w:t>
      </w:r>
      <w:r w:rsidRPr="00F61647">
        <w:t xml:space="preserve">* </w:t>
      </w:r>
      <w:r w:rsidRPr="00CB2EB6">
        <w:rPr>
          <w:i/>
          <w:color w:val="0070C0"/>
        </w:rPr>
        <w:t>_offset</w:t>
      </w:r>
      <w:r w:rsidRPr="00F61647">
        <w:t>;</w:t>
      </w:r>
    </w:p>
    <w:p w:rsidR="00966D98" w:rsidRPr="00F61647" w:rsidRDefault="00966D98" w:rsidP="00966D98">
      <w:pPr>
        <w:keepNext/>
      </w:pPr>
    </w:p>
    <w:p w:rsidR="00966D98" w:rsidRPr="00F61647" w:rsidRDefault="00966D98" w:rsidP="00966D98">
      <w:pPr>
        <w:keepNext/>
      </w:pPr>
      <w:r w:rsidRPr="00F61647">
        <w:rPr>
          <w:noProof/>
          <w:lang w:eastAsia="de-CH"/>
        </w:rPr>
        <w:drawing>
          <wp:inline distT="0" distB="0" distL="0" distR="0" wp14:anchorId="02E5450A" wp14:editId="3096520C">
            <wp:extent cx="2676525" cy="3579963"/>
            <wp:effectExtent l="0" t="0" r="0" b="1905"/>
            <wp:docPr id="47" name="Picture 31" descr="BoneOffset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neOffsetMatrix"/>
                    <pic:cNvPicPr>
                      <a:picLocks noChangeAspect="1" noChangeArrowheads="1"/>
                    </pic:cNvPicPr>
                  </pic:nvPicPr>
                  <pic:blipFill rotWithShape="1">
                    <a:blip r:embed="rId70">
                      <a:extLst>
                        <a:ext uri="{BEBA8EAE-BF5A-486C-A8C5-ECC9F3942E4B}">
                          <a14:imgProps xmlns:a14="http://schemas.microsoft.com/office/drawing/2010/main">
                            <a14:imgLayer r:embed="rId71">
                              <a14:imgEffect>
                                <a14:brightnessContrast bright="25000"/>
                              </a14:imgEffect>
                            </a14:imgLayer>
                          </a14:imgProps>
                        </a:ext>
                        <a:ext uri="{28A0092B-C50C-407E-A947-70E740481C1C}">
                          <a14:useLocalDpi xmlns:a14="http://schemas.microsoft.com/office/drawing/2010/main" val="0"/>
                        </a:ext>
                      </a:extLst>
                    </a:blip>
                    <a:srcRect b="6505"/>
                    <a:stretch/>
                  </pic:blipFill>
                  <pic:spPr bwMode="auto">
                    <a:xfrm>
                      <a:off x="0" y="0"/>
                      <a:ext cx="2676525" cy="3579963"/>
                    </a:xfrm>
                    <a:prstGeom prst="rect">
                      <a:avLst/>
                    </a:prstGeom>
                    <a:noFill/>
                    <a:ln>
                      <a:noFill/>
                    </a:ln>
                    <a:extLst>
                      <a:ext uri="{53640926-AAD7-44D8-BBD7-CCE9431645EC}">
                        <a14:shadowObscured xmlns:a14="http://schemas.microsoft.com/office/drawing/2010/main"/>
                      </a:ext>
                    </a:extLst>
                  </pic:spPr>
                </pic:pic>
              </a:graphicData>
            </a:graphic>
          </wp:inline>
        </w:drawing>
      </w:r>
    </w:p>
    <w:p w:rsidR="00966D98" w:rsidRPr="00F61647" w:rsidRDefault="00966D98" w:rsidP="00966D98">
      <w:pPr>
        <w:pStyle w:val="Beschriftung"/>
      </w:pPr>
      <w:bookmarkStart w:id="240" w:name="_Toc390964741"/>
      <w:r w:rsidRPr="00F61647">
        <w:t xml:space="preserve">Abbildung </w:t>
      </w:r>
      <w:fldSimple w:instr=" SEQ Abbildung \* ARABIC ">
        <w:r w:rsidR="001E2A8D">
          <w:rPr>
            <w:noProof/>
          </w:rPr>
          <w:t>41</w:t>
        </w:r>
      </w:fldSimple>
      <w:r w:rsidRPr="00F61647">
        <w:t>: Absolute Bone Transformationen im Mesh-Raum, die Inverse ist die Offset-Matrix</w:t>
      </w:r>
      <w:bookmarkEnd w:id="240"/>
    </w:p>
    <w:p w:rsidR="00966D98" w:rsidRPr="00F61647" w:rsidRDefault="00966D98" w:rsidP="00966D98">
      <w:pPr>
        <w:pStyle w:val="berschrift4"/>
      </w:pPr>
      <w:r w:rsidRPr="00F61647">
        <w:t>Shader</w:t>
      </w:r>
    </w:p>
    <w:p w:rsidR="00966D98" w:rsidRPr="00F61647" w:rsidRDefault="00966D98" w:rsidP="00966D98">
      <w:r w:rsidRPr="00F61647">
        <w:t>Die finale Vertex Transformation wird in einem Vertex-Shader gemacht. Wir erlauben ein Maximum von vier Bones pro Vertex. Pro Mesh wird eine Liste von Bone-Matrize</w:t>
      </w:r>
      <w:r>
        <w:t>n</w:t>
      </w:r>
      <w:r w:rsidRPr="00F61647">
        <w:t xml:space="preserve"> erstellt</w:t>
      </w:r>
      <w:r>
        <w:t xml:space="preserve"> (</w:t>
      </w:r>
      <w:r w:rsidRPr="00CB2EB6">
        <w:rPr>
          <w:i/>
          <w:color w:val="0070C0"/>
        </w:rPr>
        <w:t>u_bones</w:t>
      </w:r>
      <w:r>
        <w:t>)</w:t>
      </w:r>
      <w:r w:rsidRPr="00F61647">
        <w:t xml:space="preserve"> welche die </w:t>
      </w:r>
      <w:r w:rsidR="005E2E2A">
        <w:t>Bone-</w:t>
      </w:r>
      <w:r w:rsidRPr="00F61647">
        <w:t xml:space="preserve">Transformationen in Weltkoordinaten </w:t>
      </w:r>
      <w:r>
        <w:t>enthält</w:t>
      </w:r>
      <w:r w:rsidRPr="00F61647">
        <w:t xml:space="preserve">. Eine mögliche Optimierung wäre Meshes welche die gleichen Skelette verwenden </w:t>
      </w:r>
      <w:r>
        <w:t>nacheinander zu r</w:t>
      </w:r>
      <w:r w:rsidRPr="00F61647">
        <w:t>e</w:t>
      </w:r>
      <w:r>
        <w:t>n</w:t>
      </w:r>
      <w:r w:rsidRPr="00F61647">
        <w:t>dern</w:t>
      </w:r>
      <w:r>
        <w:t>,</w:t>
      </w:r>
      <w:r w:rsidRPr="00F61647">
        <w:t xml:space="preserve"> </w:t>
      </w:r>
      <w:r>
        <w:t>um</w:t>
      </w:r>
      <w:r w:rsidRPr="00F61647">
        <w:t xml:space="preserve"> die Liste </w:t>
      </w:r>
      <w:r w:rsidRPr="00CB2EB6">
        <w:rPr>
          <w:i/>
          <w:color w:val="0070C0"/>
        </w:rPr>
        <w:t>u_bones</w:t>
      </w:r>
      <w:r w:rsidRPr="00F61647">
        <w:t xml:space="preserve"> nur </w:t>
      </w:r>
      <w:r>
        <w:t>einmal setzen zu müssen</w:t>
      </w:r>
      <w:r w:rsidRPr="00F61647">
        <w:t>.</w:t>
      </w:r>
    </w:p>
    <w:p w:rsidR="00966D98" w:rsidRPr="00F61647" w:rsidRDefault="00966D98" w:rsidP="00966D98"/>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FF"/>
          <w:szCs w:val="19"/>
          <w:lang w:val="en-US" w:eastAsia="de-CH"/>
        </w:rPr>
        <w:t>in</w:t>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2B91AF"/>
          <w:szCs w:val="19"/>
          <w:lang w:val="en-US" w:eastAsia="de-CH"/>
        </w:rPr>
        <w:t>ivec4</w:t>
      </w:r>
      <w:r w:rsidRPr="00A02D2E">
        <w:rPr>
          <w:rFonts w:ascii="Consolas" w:hAnsi="Consolas" w:cs="Consolas"/>
          <w:color w:val="2B91AF"/>
          <w:szCs w:val="19"/>
          <w:lang w:val="en-US" w:eastAsia="de-CH"/>
        </w:rPr>
        <w:tab/>
      </w:r>
      <w:r w:rsidRPr="00A02D2E">
        <w:rPr>
          <w:rFonts w:ascii="Consolas" w:hAnsi="Consolas" w:cs="Consolas"/>
          <w:color w:val="000000" w:themeColor="text1"/>
          <w:szCs w:val="19"/>
          <w:lang w:val="en-US" w:eastAsia="de-CH"/>
        </w:rPr>
        <w:t>a_boneIds;</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FF"/>
          <w:szCs w:val="19"/>
          <w:lang w:val="en-US" w:eastAsia="de-CH"/>
        </w:rPr>
        <w:t>in</w:t>
      </w:r>
      <w:r w:rsidRPr="00A02D2E">
        <w:rPr>
          <w:rFonts w:ascii="Consolas" w:hAnsi="Consolas" w:cs="Consolas"/>
          <w:color w:val="0000FF"/>
          <w:szCs w:val="19"/>
          <w:lang w:val="en-US" w:eastAsia="de-CH"/>
        </w:rPr>
        <w:tab/>
      </w:r>
      <w:r w:rsidRPr="00A02D2E">
        <w:rPr>
          <w:rFonts w:ascii="Consolas" w:hAnsi="Consolas" w:cs="Consolas"/>
          <w:color w:val="0000FF"/>
          <w:szCs w:val="19"/>
          <w:lang w:val="en-US" w:eastAsia="de-CH"/>
        </w:rPr>
        <w:tab/>
      </w:r>
      <w:r w:rsidRPr="00A02D2E">
        <w:rPr>
          <w:rFonts w:ascii="Consolas" w:hAnsi="Consolas" w:cs="Consolas"/>
          <w:color w:val="2B91AF"/>
          <w:szCs w:val="19"/>
          <w:lang w:val="en-US" w:eastAsia="de-CH"/>
        </w:rPr>
        <w:t>vec4</w:t>
      </w:r>
      <w:r w:rsidRPr="00A02D2E">
        <w:rPr>
          <w:rFonts w:ascii="Consolas" w:hAnsi="Consolas" w:cs="Consolas"/>
          <w:color w:val="2B91AF"/>
          <w:szCs w:val="19"/>
          <w:lang w:val="en-US" w:eastAsia="de-CH"/>
        </w:rPr>
        <w:tab/>
      </w:r>
      <w:r w:rsidRPr="00A02D2E">
        <w:rPr>
          <w:rFonts w:ascii="Consolas" w:hAnsi="Consolas" w:cs="Consolas"/>
          <w:color w:val="000000" w:themeColor="text1"/>
          <w:szCs w:val="19"/>
          <w:lang w:val="en-US" w:eastAsia="de-CH"/>
        </w:rPr>
        <w:t>a_boneWeights;</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p>
    <w:p w:rsidR="00966D98" w:rsidRPr="0077278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fr-CH" w:eastAsia="de-CH"/>
        </w:rPr>
      </w:pPr>
      <w:r w:rsidRPr="0077278E">
        <w:rPr>
          <w:rFonts w:ascii="Consolas" w:hAnsi="Consolas" w:cs="Consolas"/>
          <w:color w:val="0000FF"/>
          <w:szCs w:val="19"/>
          <w:lang w:val="fr-CH" w:eastAsia="de-CH"/>
        </w:rPr>
        <w:t>const</w:t>
      </w:r>
      <w:r w:rsidRPr="0077278E">
        <w:rPr>
          <w:rFonts w:ascii="Consolas" w:hAnsi="Consolas" w:cs="Consolas"/>
          <w:color w:val="0000FF"/>
          <w:szCs w:val="19"/>
          <w:lang w:val="fr-CH" w:eastAsia="de-CH"/>
        </w:rPr>
        <w:tab/>
      </w:r>
      <w:r w:rsidRPr="0077278E">
        <w:rPr>
          <w:rFonts w:ascii="Consolas" w:hAnsi="Consolas" w:cs="Consolas"/>
          <w:color w:val="0000FF"/>
          <w:szCs w:val="19"/>
          <w:lang w:val="fr-CH" w:eastAsia="de-CH"/>
        </w:rPr>
        <w:tab/>
      </w:r>
      <w:r w:rsidRPr="0077278E">
        <w:rPr>
          <w:rFonts w:ascii="Consolas" w:hAnsi="Consolas" w:cs="Consolas"/>
          <w:color w:val="2B91AF"/>
          <w:szCs w:val="19"/>
          <w:lang w:val="fr-CH" w:eastAsia="de-CH"/>
        </w:rPr>
        <w:t>int</w:t>
      </w:r>
      <w:r w:rsidRPr="0077278E">
        <w:rPr>
          <w:rFonts w:ascii="Consolas" w:hAnsi="Consolas" w:cs="Consolas"/>
          <w:color w:val="2B91AF"/>
          <w:szCs w:val="19"/>
          <w:lang w:val="fr-CH" w:eastAsia="de-CH"/>
        </w:rPr>
        <w:tab/>
      </w:r>
      <w:r w:rsidRPr="0077278E">
        <w:rPr>
          <w:rFonts w:ascii="Consolas" w:hAnsi="Consolas" w:cs="Consolas"/>
          <w:color w:val="000000" w:themeColor="text1"/>
          <w:szCs w:val="19"/>
          <w:lang w:val="fr-CH" w:eastAsia="de-CH"/>
        </w:rPr>
        <w:t>MAX_BONES = 100;</w:t>
      </w:r>
    </w:p>
    <w:p w:rsidR="00966D98" w:rsidRPr="0077278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fr-CH" w:eastAsia="de-CH"/>
        </w:rPr>
      </w:pPr>
      <w:r w:rsidRPr="0077278E">
        <w:rPr>
          <w:rFonts w:ascii="Consolas" w:hAnsi="Consolas" w:cs="Consolas"/>
          <w:color w:val="0000FF"/>
          <w:szCs w:val="19"/>
          <w:lang w:val="fr-CH" w:eastAsia="de-CH"/>
        </w:rPr>
        <w:t>uniform</w:t>
      </w:r>
      <w:r w:rsidRPr="0077278E">
        <w:rPr>
          <w:rFonts w:ascii="Consolas" w:hAnsi="Consolas" w:cs="Consolas"/>
          <w:color w:val="000000" w:themeColor="text1"/>
          <w:szCs w:val="19"/>
          <w:lang w:val="fr-CH" w:eastAsia="de-CH"/>
        </w:rPr>
        <w:tab/>
      </w:r>
      <w:r w:rsidRPr="0077278E">
        <w:rPr>
          <w:rFonts w:ascii="Consolas" w:hAnsi="Consolas" w:cs="Consolas"/>
          <w:color w:val="2B91AF"/>
          <w:szCs w:val="19"/>
          <w:lang w:val="fr-CH" w:eastAsia="de-CH"/>
        </w:rPr>
        <w:t>mat4</w:t>
      </w:r>
      <w:r w:rsidRPr="0077278E">
        <w:rPr>
          <w:rFonts w:ascii="Consolas" w:hAnsi="Consolas" w:cs="Consolas"/>
          <w:color w:val="2B91AF"/>
          <w:szCs w:val="19"/>
          <w:lang w:val="fr-CH" w:eastAsia="de-CH"/>
        </w:rPr>
        <w:tab/>
      </w:r>
      <w:r w:rsidRPr="0077278E">
        <w:rPr>
          <w:rFonts w:ascii="Consolas" w:hAnsi="Consolas" w:cs="Consolas"/>
          <w:color w:val="000000" w:themeColor="text1"/>
          <w:szCs w:val="19"/>
          <w:lang w:val="fr-CH" w:eastAsia="de-CH"/>
        </w:rPr>
        <w:t>u_bones[MAX_BONES];</w:t>
      </w:r>
    </w:p>
    <w:p w:rsidR="00966D98" w:rsidRPr="0077278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fr-CH" w:eastAsia="de-CH"/>
        </w:rPr>
      </w:pPr>
    </w:p>
    <w:p w:rsidR="00966D98" w:rsidRPr="0077278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fr-CH" w:eastAsia="de-CH"/>
        </w:rPr>
      </w:pPr>
      <w:r w:rsidRPr="0077278E">
        <w:rPr>
          <w:rFonts w:ascii="Consolas" w:hAnsi="Consolas" w:cs="Consolas"/>
          <w:color w:val="2B91AF"/>
          <w:szCs w:val="19"/>
          <w:lang w:val="fr-CH" w:eastAsia="de-CH"/>
        </w:rPr>
        <w:t>void</w:t>
      </w:r>
      <w:r w:rsidRPr="0077278E">
        <w:rPr>
          <w:rFonts w:ascii="Consolas" w:hAnsi="Consolas" w:cs="Consolas"/>
          <w:color w:val="000000" w:themeColor="text1"/>
          <w:szCs w:val="19"/>
          <w:lang w:val="fr-CH" w:eastAsia="de-CH"/>
        </w:rPr>
        <w:t xml:space="preserve"> main(</w:t>
      </w:r>
      <w:r w:rsidRPr="0077278E">
        <w:rPr>
          <w:rFonts w:ascii="Consolas" w:hAnsi="Consolas" w:cs="Consolas"/>
          <w:color w:val="2B91AF"/>
          <w:szCs w:val="19"/>
          <w:lang w:val="fr-CH" w:eastAsia="de-CH"/>
        </w:rPr>
        <w:t>void</w:t>
      </w:r>
      <w:r w:rsidRPr="0077278E">
        <w:rPr>
          <w:rFonts w:ascii="Consolas" w:hAnsi="Consolas" w:cs="Consolas"/>
          <w:color w:val="000000" w:themeColor="text1"/>
          <w:szCs w:val="19"/>
          <w:lang w:val="fr-CH" w:eastAsia="de-CH"/>
        </w:rPr>
        <w:t>)</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00" w:themeColor="text1"/>
          <w:szCs w:val="19"/>
          <w:lang w:val="en-US" w:eastAsia="de-CH"/>
        </w:rPr>
        <w:t xml:space="preserve">{  </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00" w:themeColor="text1"/>
          <w:szCs w:val="19"/>
          <w:lang w:val="en-US" w:eastAsia="de-CH"/>
        </w:rPr>
        <w:tab/>
      </w:r>
      <w:r w:rsidRPr="00A02D2E">
        <w:rPr>
          <w:rFonts w:ascii="Consolas" w:hAnsi="Consolas" w:cs="Consolas"/>
          <w:color w:val="2B91AF"/>
          <w:szCs w:val="19"/>
          <w:lang w:val="en-US" w:eastAsia="de-CH"/>
        </w:rPr>
        <w:t xml:space="preserve">mat4 </w:t>
      </w:r>
      <w:r w:rsidRPr="00A02D2E">
        <w:rPr>
          <w:rFonts w:ascii="Consolas" w:hAnsi="Consolas" w:cs="Consolas"/>
          <w:color w:val="000000" w:themeColor="text1"/>
          <w:szCs w:val="19"/>
          <w:lang w:val="en-US" w:eastAsia="de-CH"/>
        </w:rPr>
        <w:t xml:space="preserve">boneTransform = </w:t>
      </w:r>
      <w:r w:rsidRPr="00A02D2E">
        <w:rPr>
          <w:rFonts w:ascii="Consolas" w:hAnsi="Consolas" w:cs="Consolas"/>
          <w:color w:val="000000" w:themeColor="text1"/>
          <w:szCs w:val="19"/>
          <w:lang w:val="en-US" w:eastAsia="de-CH"/>
        </w:rPr>
        <w:tab/>
        <w:t>u_bones[a_boneIds.x] * a_boneWeights.x</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t xml:space="preserve">+ </w:t>
      </w:r>
      <w:r w:rsidRPr="00A02D2E">
        <w:rPr>
          <w:rFonts w:ascii="Consolas" w:hAnsi="Consolas" w:cs="Consolas"/>
          <w:color w:val="000000" w:themeColor="text1"/>
          <w:szCs w:val="19"/>
          <w:lang w:val="en-US" w:eastAsia="de-CH"/>
        </w:rPr>
        <w:tab/>
        <w:t>u_bones[a_boneIds.y] * a_boneWeights.y</w:t>
      </w:r>
    </w:p>
    <w:p w:rsidR="00966D98" w:rsidRPr="00A02D2E" w:rsidRDefault="00966D98" w:rsidP="00966D98">
      <w:pPr>
        <w:shd w:val="clear" w:color="auto" w:fill="F2F2F2" w:themeFill="background1" w:themeFillShade="F2"/>
        <w:autoSpaceDE w:val="0"/>
        <w:autoSpaceDN w:val="0"/>
        <w:adjustRightInd w:val="0"/>
        <w:spacing w:line="240" w:lineRule="auto"/>
        <w:rPr>
          <w:rFonts w:ascii="Consolas" w:hAnsi="Consolas" w:cs="Consolas"/>
          <w:color w:val="000000" w:themeColor="text1"/>
          <w:szCs w:val="19"/>
          <w:lang w:val="en-US" w:eastAsia="de-CH"/>
        </w:rPr>
      </w:pP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t xml:space="preserve">+ </w:t>
      </w:r>
      <w:r w:rsidRPr="00A02D2E">
        <w:rPr>
          <w:rFonts w:ascii="Consolas" w:hAnsi="Consolas" w:cs="Consolas"/>
          <w:color w:val="000000" w:themeColor="text1"/>
          <w:szCs w:val="19"/>
          <w:lang w:val="en-US" w:eastAsia="de-CH"/>
        </w:rPr>
        <w:tab/>
        <w:t>u_bones[a_boneIds.z] * a_boneWeights.z</w:t>
      </w:r>
    </w:p>
    <w:p w:rsidR="00966D98" w:rsidRPr="00A02D2E" w:rsidRDefault="00966D98" w:rsidP="00966D98">
      <w:pPr>
        <w:shd w:val="clear" w:color="auto" w:fill="F2F2F2" w:themeFill="background1" w:themeFillShade="F2"/>
        <w:rPr>
          <w:rFonts w:ascii="Consolas" w:hAnsi="Consolas" w:cs="Consolas"/>
          <w:color w:val="000000" w:themeColor="text1"/>
          <w:szCs w:val="19"/>
          <w:lang w:val="en-US" w:eastAsia="de-CH"/>
        </w:rPr>
      </w:pP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r>
      <w:r w:rsidRPr="00A02D2E">
        <w:rPr>
          <w:rFonts w:ascii="Consolas" w:hAnsi="Consolas" w:cs="Consolas"/>
          <w:color w:val="000000" w:themeColor="text1"/>
          <w:szCs w:val="19"/>
          <w:lang w:val="en-US" w:eastAsia="de-CH"/>
        </w:rPr>
        <w:tab/>
        <w:t xml:space="preserve">+ </w:t>
      </w:r>
      <w:r w:rsidRPr="00A02D2E">
        <w:rPr>
          <w:rFonts w:ascii="Consolas" w:hAnsi="Consolas" w:cs="Consolas"/>
          <w:color w:val="000000" w:themeColor="text1"/>
          <w:szCs w:val="19"/>
          <w:lang w:val="en-US" w:eastAsia="de-CH"/>
        </w:rPr>
        <w:tab/>
        <w:t>u_bones[a_boneIds.w] * a_boneWeights.w;</w:t>
      </w:r>
    </w:p>
    <w:p w:rsidR="00966D98" w:rsidRPr="00A02D2E" w:rsidRDefault="00966D98" w:rsidP="00966D98">
      <w:pPr>
        <w:shd w:val="clear" w:color="auto" w:fill="F2F2F2" w:themeFill="background1" w:themeFillShade="F2"/>
        <w:rPr>
          <w:rFonts w:ascii="Consolas" w:hAnsi="Consolas" w:cs="Consolas"/>
          <w:color w:val="000000" w:themeColor="text1"/>
          <w:szCs w:val="19"/>
          <w:lang w:val="en-US" w:eastAsia="de-CH"/>
        </w:rPr>
      </w:pPr>
    </w:p>
    <w:p w:rsidR="00966D98" w:rsidRPr="00F61647" w:rsidRDefault="00966D98" w:rsidP="00966D98">
      <w:pPr>
        <w:shd w:val="clear" w:color="auto" w:fill="F2F2F2" w:themeFill="background1" w:themeFillShade="F2"/>
        <w:ind w:firstLine="708"/>
        <w:rPr>
          <w:rFonts w:ascii="Consolas" w:hAnsi="Consolas" w:cs="Consolas"/>
          <w:color w:val="00B050"/>
          <w:szCs w:val="19"/>
          <w:lang w:eastAsia="de-CH"/>
        </w:rPr>
      </w:pPr>
      <w:r w:rsidRPr="00F61647">
        <w:rPr>
          <w:rFonts w:ascii="Consolas" w:hAnsi="Consolas" w:cs="Consolas"/>
          <w:color w:val="00B050"/>
          <w:szCs w:val="19"/>
          <w:lang w:eastAsia="de-CH"/>
        </w:rPr>
        <w:t>//…</w:t>
      </w:r>
    </w:p>
    <w:p w:rsidR="00966D98" w:rsidRPr="00F61647" w:rsidRDefault="00966D98" w:rsidP="00966D98">
      <w:pPr>
        <w:shd w:val="clear" w:color="auto" w:fill="F2F2F2" w:themeFill="background1" w:themeFillShade="F2"/>
        <w:rPr>
          <w:rFonts w:ascii="Consolas" w:hAnsi="Consolas" w:cs="Consolas"/>
          <w:color w:val="000000" w:themeColor="text1"/>
          <w:szCs w:val="19"/>
          <w:lang w:eastAsia="de-CH"/>
        </w:rPr>
      </w:pPr>
      <w:r w:rsidRPr="00F61647">
        <w:rPr>
          <w:rFonts w:ascii="Consolas" w:hAnsi="Consolas" w:cs="Consolas"/>
          <w:color w:val="000000" w:themeColor="text1"/>
          <w:szCs w:val="19"/>
          <w:lang w:eastAsia="de-CH"/>
        </w:rPr>
        <w:t>}</w:t>
      </w:r>
    </w:p>
    <w:p w:rsidR="00966D98" w:rsidRPr="00F61647" w:rsidRDefault="00966D98" w:rsidP="00966D98">
      <w:pPr>
        <w:rPr>
          <w:color w:val="000000" w:themeColor="text1"/>
        </w:rPr>
      </w:pPr>
      <w:r w:rsidRPr="00F61647">
        <w:rPr>
          <w:color w:val="000000" w:themeColor="text1"/>
        </w:rPr>
        <w:t>Ein wichtiger Unterschied bei diesem Vertex-Shader zu den andern Shader in SLProject ist der Gebrauch des „in“-Keywords. SLProject verwendet „attribute“ und „varying“ Keywords um möglichst viele Versionen von GLSL zu unterstützen</w:t>
      </w:r>
      <w:r>
        <w:rPr>
          <w:color w:val="000000" w:themeColor="text1"/>
        </w:rPr>
        <w:t>.</w:t>
      </w:r>
      <w:r w:rsidRPr="00F61647">
        <w:rPr>
          <w:color w:val="000000" w:themeColor="text1"/>
        </w:rPr>
        <w:t xml:space="preserve"> </w:t>
      </w:r>
      <w:r>
        <w:rPr>
          <w:color w:val="000000" w:themeColor="text1"/>
        </w:rPr>
        <w:t>D</w:t>
      </w:r>
      <w:r w:rsidRPr="00F61647">
        <w:rPr>
          <w:color w:val="000000" w:themeColor="text1"/>
        </w:rPr>
        <w:t>ies ist bei diesem Vertex Programm nicht möglich</w:t>
      </w:r>
      <w:r>
        <w:rPr>
          <w:color w:val="000000" w:themeColor="text1"/>
        </w:rPr>
        <w:t>,</w:t>
      </w:r>
      <w:r w:rsidRPr="00F61647">
        <w:rPr>
          <w:color w:val="000000" w:themeColor="text1"/>
        </w:rPr>
        <w:t xml:space="preserve"> da ivec4 als Vertex Attribut Typ nicht unte</w:t>
      </w:r>
      <w:r w:rsidR="00265B52">
        <w:rPr>
          <w:color w:val="000000" w:themeColor="text1"/>
        </w:rPr>
        <w:t>rstützt werden vor GLSL-Version 1.3.</w:t>
      </w:r>
      <w:r w:rsidR="00DF0BB1">
        <w:rPr>
          <w:color w:val="000000" w:themeColor="text1"/>
        </w:rPr>
        <w:t xml:space="preserve"> Alternativ könnte man die </w:t>
      </w:r>
      <w:r w:rsidR="00DF0BB1">
        <w:rPr>
          <w:color w:val="000000" w:themeColor="text1"/>
        </w:rPr>
        <w:lastRenderedPageBreak/>
        <w:t>Bone-Ids ebenfalls als vec4 angeben und zu int casten, diese Variante könnte aber zu Performance-Einbussen führen.</w:t>
      </w:r>
    </w:p>
    <w:p w:rsidR="00966D98" w:rsidRPr="00431C02" w:rsidRDefault="00966D98" w:rsidP="00966D98">
      <w:pPr>
        <w:pStyle w:val="berschrift4"/>
        <w:rPr>
          <w:lang w:val="en-GB"/>
        </w:rPr>
      </w:pPr>
      <w:r w:rsidRPr="00431C02">
        <w:rPr>
          <w:lang w:val="en-GB"/>
        </w:rPr>
        <w:t>Frustum Culling für rigged Meshes</w:t>
      </w:r>
    </w:p>
    <w:p w:rsidR="00966D98" w:rsidRPr="00F61647" w:rsidRDefault="00966D98" w:rsidP="00966D98">
      <w:r w:rsidRPr="00F61647">
        <w:t xml:space="preserve">Bei </w:t>
      </w:r>
      <w:r>
        <w:t>rigged</w:t>
      </w:r>
      <w:r w:rsidRPr="00F61647">
        <w:t xml:space="preserve"> Meshes muss beachtet werden, dass </w:t>
      </w:r>
      <w:r>
        <w:t xml:space="preserve">das </w:t>
      </w:r>
      <w:r w:rsidRPr="00F61647">
        <w:t>Frustum-Culling</w:t>
      </w:r>
      <w:r>
        <w:t>, also das Nichtrendern von Objekten welche nicht im Sichtbarkeitsbereich der Kamera sind,</w:t>
      </w:r>
      <w:r w:rsidRPr="00F61647">
        <w:t xml:space="preserve"> nicht</w:t>
      </w:r>
      <w:r w:rsidR="005E2E2A">
        <w:t xml:space="preserve"> </w:t>
      </w:r>
      <w:r w:rsidRPr="00F61647">
        <w:t xml:space="preserve">mehr mit einer simplen </w:t>
      </w:r>
      <w:r>
        <w:t>Axis-Aligned-Bounding-Box (</w:t>
      </w:r>
      <w:r w:rsidRPr="00F61647">
        <w:t>AABB</w:t>
      </w:r>
      <w:r>
        <w:t>)</w:t>
      </w:r>
      <w:r w:rsidRPr="00F61647">
        <w:t xml:space="preserve"> gelöst werden kann. Die Vertices werden nach Bone Gruppen unterschiedlich </w:t>
      </w:r>
      <w:r w:rsidR="005E2E2A" w:rsidRPr="00F61647">
        <w:t>transformiert</w:t>
      </w:r>
      <w:r w:rsidRPr="00F61647">
        <w:t xml:space="preserve"> und die AABB des Meshes kann an einem ganz anderen Ort sein als das sichtbare Modell. </w:t>
      </w:r>
      <w:r>
        <w:t>Die einfachste Lösung hierfür ist es den Bones selbst Bounding-Boxen zu geben. Dafür muss jedoch beachtet werden welche Vertices von diesem Bone beeinflusst werden, und diese Vertices müssen bei der Berechnung der Bounding-Box miteinbezogen werden.</w:t>
      </w:r>
    </w:p>
    <w:p w:rsidR="00966D98" w:rsidRPr="00F61647" w:rsidRDefault="00966D98" w:rsidP="00966D98">
      <w:pPr>
        <w:pStyle w:val="berschrift3"/>
      </w:pPr>
      <w:bookmarkStart w:id="241" w:name="_Toc390966007"/>
      <w:r w:rsidRPr="00F61647">
        <w:t>Kinect Data Binding</w:t>
      </w:r>
      <w:bookmarkEnd w:id="237"/>
      <w:bookmarkEnd w:id="241"/>
    </w:p>
    <w:p w:rsidR="00966D98" w:rsidRPr="00F61647" w:rsidRDefault="00966D98" w:rsidP="00966D98">
      <w:r w:rsidRPr="00F61647">
        <w:t xml:space="preserve">Die Daten der Kinect müssen nun auf das Skelett des importierten Meshes angewendet werden. </w:t>
      </w:r>
      <w:r>
        <w:t>Bei diesem Schritt gibt es zahlreiche m</w:t>
      </w:r>
      <w:r w:rsidRPr="00F61647">
        <w:t xml:space="preserve">ögliche Fehlerquellen. Im unteren Bild ist einer der Unterschiede der </w:t>
      </w:r>
      <w:r w:rsidR="005E2E2A">
        <w:t xml:space="preserve">beiden Skelette gut ersichtlich. Die Knochen, </w:t>
      </w:r>
      <w:r w:rsidRPr="00F61647">
        <w:t>welche die Hüfte mit den Beinen verbinden</w:t>
      </w:r>
      <w:r w:rsidR="005E2E2A">
        <w:t>,</w:t>
      </w:r>
      <w:r w:rsidRPr="00F61647">
        <w:t xml:space="preserve"> haben einen </w:t>
      </w:r>
      <w:r>
        <w:t>unterschiedlichen</w:t>
      </w:r>
      <w:r w:rsidRPr="00F61647">
        <w:t xml:space="preserve"> Winkel. </w:t>
      </w:r>
    </w:p>
    <w:p w:rsidR="00966D98" w:rsidRPr="00F61647" w:rsidRDefault="00966D98" w:rsidP="00966D98"/>
    <w:p w:rsidR="00966D98" w:rsidRPr="00F61647" w:rsidRDefault="00966D98" w:rsidP="00966D98">
      <w:pPr>
        <w:keepNext/>
      </w:pPr>
      <w:r w:rsidRPr="00F61647">
        <w:rPr>
          <w:noProof/>
          <w:lang w:eastAsia="de-CH"/>
        </w:rPr>
        <w:drawing>
          <wp:inline distT="0" distB="0" distL="0" distR="0" wp14:anchorId="11D65FCB" wp14:editId="6825B986">
            <wp:extent cx="3728419" cy="3485072"/>
            <wp:effectExtent l="0" t="0" r="5715" b="1270"/>
            <wp:docPr id="48" name="Picture 35" descr="C:\Users\Marc\Dropbox\Work\Bachelor Doc\imgs\kinect vs rigged mesh 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ropbox\Work\Bachelor Doc\imgs\kinect vs rigged mesh skeleton.png"/>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5000"/>
                              </a14:imgEffect>
                            </a14:imgLayer>
                          </a14:imgProps>
                        </a:ext>
                        <a:ext uri="{28A0092B-C50C-407E-A947-70E740481C1C}">
                          <a14:useLocalDpi xmlns:a14="http://schemas.microsoft.com/office/drawing/2010/main" val="0"/>
                        </a:ext>
                      </a:extLst>
                    </a:blip>
                    <a:srcRect/>
                    <a:stretch>
                      <a:fillRect/>
                    </a:stretch>
                  </pic:blipFill>
                  <pic:spPr bwMode="auto">
                    <a:xfrm>
                      <a:off x="0" y="0"/>
                      <a:ext cx="3731748" cy="3488184"/>
                    </a:xfrm>
                    <a:prstGeom prst="rect">
                      <a:avLst/>
                    </a:prstGeom>
                    <a:noFill/>
                    <a:ln>
                      <a:noFill/>
                    </a:ln>
                  </pic:spPr>
                </pic:pic>
              </a:graphicData>
            </a:graphic>
          </wp:inline>
        </w:drawing>
      </w:r>
    </w:p>
    <w:p w:rsidR="00966D98" w:rsidRPr="00F61647" w:rsidRDefault="00966D98" w:rsidP="00966D98">
      <w:pPr>
        <w:pStyle w:val="Beschriftung"/>
      </w:pPr>
      <w:bookmarkStart w:id="242" w:name="_Toc390964742"/>
      <w:r w:rsidRPr="00F61647">
        <w:t xml:space="preserve">Abbildung </w:t>
      </w:r>
      <w:fldSimple w:instr=" SEQ Abbildung \* ARABIC ">
        <w:r w:rsidR="001E2A8D">
          <w:rPr>
            <w:noProof/>
          </w:rPr>
          <w:t>42</w:t>
        </w:r>
      </w:fldSimple>
      <w:r w:rsidRPr="00F61647">
        <w:t>: Unterschiedliche Bone Hierarchie bei Kinect und Mesh Skelett</w:t>
      </w:r>
      <w:bookmarkEnd w:id="242"/>
    </w:p>
    <w:p w:rsidR="00966D98" w:rsidRPr="00F61647" w:rsidRDefault="00966D98" w:rsidP="00966D98">
      <w:r w:rsidRPr="00F61647">
        <w:t xml:space="preserve">Die Klasse </w:t>
      </w:r>
      <w:r w:rsidRPr="00CB2EB6">
        <w:rPr>
          <w:i/>
          <w:color w:val="0070C0"/>
        </w:rPr>
        <w:t>VRSkeletonKinectBinding</w:t>
      </w:r>
      <w:r w:rsidRPr="006926A7">
        <w:rPr>
          <w:color w:val="0070C0"/>
        </w:rPr>
        <w:t xml:space="preserve"> </w:t>
      </w:r>
      <w:r w:rsidRPr="00F61647">
        <w:t>kümmert sich um das Mapping von Kinect Bones zu Mesh-Skelett-Bones. Das Mapping setzt die Rotationen der Knochen i</w:t>
      </w:r>
      <w:r>
        <w:t>m relativen</w:t>
      </w:r>
      <w:r w:rsidRPr="00F61647">
        <w:t xml:space="preserve"> Raum, ein Knochen mit einer Null-Rotation hat also die gleiche Ausrichtung wie sein Eltern-Knochen. Die Klasse führt eine Map in der jeder gebundene Kinect Knochen auf einen Knochen im Mesh-Skelett zeigt. Für jedes Binding besteht die Möglichkeit eine Offset und eine Spaceconversion Matrix</w:t>
      </w:r>
      <w:r>
        <w:t xml:space="preserve"> (</w:t>
      </w:r>
      <w:r w:rsidRPr="00CB2EB6">
        <w:rPr>
          <w:i/>
          <w:color w:val="0070C0"/>
        </w:rPr>
        <w:t>KinectToSkeletonSpace</w:t>
      </w:r>
      <w:r>
        <w:t>)</w:t>
      </w:r>
      <w:r w:rsidRPr="00F61647">
        <w:t xml:space="preserve"> zu setzen. Die Offset-Matrix korrigiert Unterschiede</w:t>
      </w:r>
      <w:r>
        <w:t>,</w:t>
      </w:r>
      <w:r w:rsidRPr="00F61647">
        <w:t xml:space="preserve"> wie sie </w:t>
      </w:r>
      <w:r>
        <w:t>im oberen Bild ersichtlich sind.</w:t>
      </w:r>
      <w:r w:rsidRPr="00F61647">
        <w:t xml:space="preserve"> </w:t>
      </w:r>
      <w:r>
        <w:t>B</w:t>
      </w:r>
      <w:r w:rsidRPr="00F61647">
        <w:t xml:space="preserve">eim Beispiel der Beine wird eine Korrektur von ungefähr 45° angewendet. Die </w:t>
      </w:r>
      <w:r w:rsidRPr="00CB2EB6">
        <w:rPr>
          <w:i/>
          <w:color w:val="0070C0"/>
        </w:rPr>
        <w:t>KinectToSkeletonSpace</w:t>
      </w:r>
      <w:r w:rsidRPr="006926A7">
        <w:rPr>
          <w:color w:val="0070C0"/>
        </w:rPr>
        <w:t xml:space="preserve"> </w:t>
      </w:r>
      <w:r w:rsidRPr="00F61647">
        <w:t>Matrix kümmert sich um anders liegende Knochen. Die Knochen im Kinect Skelett liegen auf der Y-Achse, ein geladenes Modell garantiert jedoch nicht, dass die Knochen e</w:t>
      </w:r>
      <w:r>
        <w:t>benfalls auf der Y-Achse liegen. J</w:t>
      </w:r>
      <w:r w:rsidRPr="00F61647">
        <w:t xml:space="preserve">eder individuelle </w:t>
      </w:r>
      <w:r w:rsidRPr="00F61647">
        <w:lastRenderedPageBreak/>
        <w:t>Knochen kann eine beliebige Ausrichtung besitzen</w:t>
      </w:r>
      <w:r>
        <w:t>,</w:t>
      </w:r>
      <w:r w:rsidRPr="00F61647">
        <w:t xml:space="preserve"> und braucht somit e</w:t>
      </w:r>
      <w:r>
        <w:t>ine für ihn abgestimmte Matrix.</w:t>
      </w:r>
    </w:p>
    <w:p w:rsidR="00966D98" w:rsidRPr="00F61647" w:rsidRDefault="00966D98" w:rsidP="00966D98"/>
    <w:p w:rsidR="000F45E9" w:rsidRDefault="00966D98" w:rsidP="00966D98">
      <w:pPr>
        <w:keepNext/>
      </w:pPr>
      <w:r>
        <w:rPr>
          <w:noProof/>
          <w:lang w:eastAsia="de-CH"/>
        </w:rPr>
        <w:drawing>
          <wp:inline distT="0" distB="0" distL="0" distR="0" wp14:anchorId="0A4B2E2A" wp14:editId="0136A4A1">
            <wp:extent cx="6000750" cy="3295650"/>
            <wp:effectExtent l="0" t="0" r="0" b="0"/>
            <wp:docPr id="49" name="Grafik 49" descr="C:\Users\Marc\Dropbox\Work\Bachelor Doc\UML\KinectSkeleton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ropbox\Work\Bachelor Doc\UML\KinectSkeletonBind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3295650"/>
                    </a:xfrm>
                    <a:prstGeom prst="rect">
                      <a:avLst/>
                    </a:prstGeom>
                    <a:noFill/>
                    <a:ln>
                      <a:noFill/>
                    </a:ln>
                  </pic:spPr>
                </pic:pic>
              </a:graphicData>
            </a:graphic>
          </wp:inline>
        </w:drawing>
      </w:r>
    </w:p>
    <w:p w:rsidR="00966D98" w:rsidRDefault="00966D98" w:rsidP="00966D98">
      <w:pPr>
        <w:pStyle w:val="Beschriftung"/>
      </w:pPr>
      <w:bookmarkStart w:id="243" w:name="_Toc390964743"/>
      <w:r>
        <w:t xml:space="preserve">Abbildung </w:t>
      </w:r>
      <w:fldSimple w:instr=" SEQ Abbildung \* ARABIC ">
        <w:r w:rsidR="001E2A8D">
          <w:rPr>
            <w:noProof/>
          </w:rPr>
          <w:t>43</w:t>
        </w:r>
      </w:fldSimple>
      <w:r>
        <w:t>: VRSkeletonKinectBinding</w:t>
      </w:r>
      <w:bookmarkEnd w:id="243"/>
    </w:p>
    <w:p w:rsidR="00D977A0" w:rsidRPr="000F45E9" w:rsidRDefault="00D977A0" w:rsidP="00D977A0">
      <w:r>
        <w:t xml:space="preserve">Dieses Binding vom Kinect- zum Mesh-Model ist gemäss der obigen Struktur erfolgreich für die erste Version der Kinect implementiert. Leider reichte die Zeit </w:t>
      </w:r>
      <w:r w:rsidR="005E2E2A">
        <w:t>nicht, um ebenfalls eine Implementation für die zweite Entwickler Version der Kinect durchzuführen</w:t>
      </w:r>
      <w:r>
        <w:t>. Da d</w:t>
      </w:r>
      <w:r w:rsidR="005E2E2A">
        <w:t>ie Basis-Hierarchie für die neue</w:t>
      </w:r>
      <w:r>
        <w:t xml:space="preserve"> Version leicht abgeändert wurde (unterschiedliche Rotationen), konnten die Daten nicht analog der Kinect v1 übernommen werden.</w:t>
      </w:r>
    </w:p>
    <w:p w:rsidR="00D977A0" w:rsidRPr="00F61647" w:rsidRDefault="00D977A0" w:rsidP="00D977A0">
      <w:pPr>
        <w:pStyle w:val="berschrift3"/>
      </w:pPr>
      <w:bookmarkStart w:id="244" w:name="_Toc389659918"/>
      <w:bookmarkStart w:id="245" w:name="_Toc390966008"/>
      <w:r w:rsidRPr="00F61647">
        <w:t>Verbesserungen / andere Ansätze</w:t>
      </w:r>
      <w:bookmarkEnd w:id="244"/>
      <w:bookmarkEnd w:id="245"/>
    </w:p>
    <w:p w:rsidR="00D977A0" w:rsidRPr="00F61647" w:rsidRDefault="00D977A0" w:rsidP="00D977A0">
      <w:pPr>
        <w:pStyle w:val="berschrift4"/>
      </w:pPr>
      <w:r w:rsidRPr="00F61647">
        <w:t>Kinect Binding in World Space</w:t>
      </w:r>
    </w:p>
    <w:p w:rsidR="00D977A0" w:rsidRPr="00F61647" w:rsidRDefault="00D977A0" w:rsidP="00D977A0">
      <w:r w:rsidRPr="00F61647">
        <w:t>Anstatt relative Rotationen der Kinect Bones auf die Mesh Bones zu binden, könnte man absolute Rotationen benutzen. Dieser Ansatz wurde getes</w:t>
      </w:r>
      <w:r>
        <w:t>tet und verworfen, aber es besteht immer noch die Möglichkeit, dass es eine andere Lösung gibt</w:t>
      </w:r>
      <w:r w:rsidRPr="00F61647">
        <w:t xml:space="preserve">. Der Vorteil wäre, dass Unterschiedliche relative Rotationen von Kinect Skelett zu Mesh Skelett keine Rolle mehr </w:t>
      </w:r>
      <w:r w:rsidR="005E2E2A">
        <w:t>spielen</w:t>
      </w:r>
      <w:r w:rsidR="005E2E2A" w:rsidRPr="00F61647">
        <w:t>, da alles im World Space stattfindet</w:t>
      </w:r>
      <w:r w:rsidRPr="00F61647">
        <w:t>.</w:t>
      </w:r>
      <w:r>
        <w:t xml:space="preserve"> Dadurch würde die Möglichkeit bestehen, dasselbe Binding für Kinect v1 und v2 zu verwenden. Aus zeitlichen Gründen konnte diese Methode nur oberflächlich mit mässigen Ergebnisse getestet werden.</w:t>
      </w:r>
    </w:p>
    <w:p w:rsidR="00966D98" w:rsidRPr="00F61647" w:rsidRDefault="00966D98" w:rsidP="00966D98">
      <w:pPr>
        <w:pStyle w:val="berschrift4"/>
      </w:pPr>
      <w:r w:rsidRPr="00F61647">
        <w:t>Kinect X-Rotation Ungenauigkeiten</w:t>
      </w:r>
    </w:p>
    <w:p w:rsidR="00966D98" w:rsidRPr="00F61647" w:rsidRDefault="00966D98" w:rsidP="00966D98">
      <w:r>
        <w:t xml:space="preserve">Sobald das erste rigged </w:t>
      </w:r>
      <w:r w:rsidRPr="00F61647">
        <w:t>Mesh mit Kinect-Daten lief</w:t>
      </w:r>
      <w:r>
        <w:t>,</w:t>
      </w:r>
      <w:r w:rsidRPr="00F61647">
        <w:t xml:space="preserve"> fiel ein grosser Ungen</w:t>
      </w:r>
      <w:r>
        <w:t>auigkeitsbereich der Kinect auf:</w:t>
      </w:r>
      <w:r w:rsidRPr="00F61647">
        <w:t xml:space="preserve"> Die X-Achsen-Rotation (</w:t>
      </w:r>
      <w:r w:rsidR="005E2E2A" w:rsidRPr="00F61647">
        <w:t>die</w:t>
      </w:r>
      <w:r w:rsidRPr="00F61647">
        <w:t xml:space="preserve"> Arme liegen auf </w:t>
      </w:r>
      <w:r w:rsidR="005E2E2A" w:rsidRPr="00F61647">
        <w:t>dieser, wenn man in einer T-Pose steht</w:t>
      </w:r>
      <w:r w:rsidRPr="00F61647">
        <w:t>) weist ein flackern auf. Dieses Flackern fiel uns bei der Z</w:t>
      </w:r>
      <w:r>
        <w:t>ylinderfigur natürlich nicht auf</w:t>
      </w:r>
      <w:r w:rsidRPr="00F61647">
        <w:t xml:space="preserve">. Es fehlte leider die Zeit </w:t>
      </w:r>
      <w:r w:rsidR="005E2E2A">
        <w:t xml:space="preserve">um </w:t>
      </w:r>
      <w:r w:rsidRPr="00F61647">
        <w:t>dieses Flackern zu beheben.</w:t>
      </w:r>
    </w:p>
    <w:p w:rsidR="00966D98" w:rsidRPr="00F61647" w:rsidRDefault="00966D98" w:rsidP="00966D98">
      <w:pPr>
        <w:pStyle w:val="berschrift4"/>
      </w:pPr>
      <w:r w:rsidRPr="00F61647">
        <w:lastRenderedPageBreak/>
        <w:t>Debugging mit Keyframe Animationen</w:t>
      </w:r>
    </w:p>
    <w:p w:rsidR="00966D98" w:rsidRPr="00F61647" w:rsidRDefault="00966D98" w:rsidP="00966D98">
      <w:r w:rsidRPr="00F61647">
        <w:t>Während der Entwicklung mussten wir sehr häufig Tests mit der Kinect durchführen. Ein grosses Problem bei komplexen Input-Geräten wie der Kinect ist die Inkonsistenz bei verschiedenen Durchführungen. Wenn man ein binäres Inpu</w:t>
      </w:r>
      <w:r w:rsidR="005E2E2A">
        <w:t>t-Gerät wie eine Tastatur testet,</w:t>
      </w:r>
      <w:r w:rsidRPr="00F61647">
        <w:t xml:space="preserve"> </w:t>
      </w:r>
      <w:r>
        <w:t>kann der Input leicht simuliert werden.</w:t>
      </w:r>
      <w:r w:rsidRPr="00F61647">
        <w:t xml:space="preserve"> </w:t>
      </w:r>
      <w:r>
        <w:t xml:space="preserve">Die </w:t>
      </w:r>
      <w:r w:rsidRPr="00F61647">
        <w:t>Daten der Kinect können nicht so einfach reproduziert werden. Für die meisten Testzwecke funktionierte dieser Ansatz zwar, war abe</w:t>
      </w:r>
      <w:r>
        <w:t>r trotzdem manchmal mühsam und zeitaufwendig.</w:t>
      </w:r>
    </w:p>
    <w:p w:rsidR="00966D98" w:rsidRPr="00F61647" w:rsidRDefault="00966D98" w:rsidP="00966D98">
      <w:r w:rsidRPr="00F61647">
        <w:t>Ein besserer Ansatz wäre gewesen</w:t>
      </w:r>
      <w:r>
        <w:t>,</w:t>
      </w:r>
      <w:r w:rsidRPr="00F61647">
        <w:t xml:space="preserve"> </w:t>
      </w:r>
      <w:r>
        <w:t xml:space="preserve">dennoch </w:t>
      </w:r>
      <w:r w:rsidRPr="00F61647">
        <w:t>Keyframe-Animationen in das Projekt einzubauen und Kinect-Testdaten als Keyframes aufzunehmen. Somit hä</w:t>
      </w:r>
      <w:r>
        <w:t>tte man mit konsistenten Daten a</w:t>
      </w:r>
      <w:r w:rsidRPr="00F61647">
        <w:t>rbeiten können und hätte nicht einmal eine Kinect dafür anschliessen müssen.</w:t>
      </w:r>
    </w:p>
    <w:p w:rsidR="00966D98" w:rsidRPr="00F61647" w:rsidRDefault="00966D98" w:rsidP="00966D98">
      <w:pPr>
        <w:pStyle w:val="berschrift3"/>
      </w:pPr>
      <w:bookmarkStart w:id="246" w:name="_Toc390966009"/>
      <w:r w:rsidRPr="00F61647">
        <w:t>Verwendete Modelle</w:t>
      </w:r>
      <w:bookmarkEnd w:id="246"/>
    </w:p>
    <w:p w:rsidR="00DC0013" w:rsidRDefault="00966D98" w:rsidP="00DC0013">
      <w:r w:rsidRPr="00F61647">
        <w:t xml:space="preserve">Die finalen Modelle welche im Virtual Room verwendet werden stammen von dem 2004 herausgebrachten Spiel „Half-Life 2“. Es </w:t>
      </w:r>
      <w:r>
        <w:t>wurde eine</w:t>
      </w:r>
      <w:r w:rsidRPr="00F61647">
        <w:t xml:space="preserve"> weibliche und </w:t>
      </w:r>
      <w:r>
        <w:t xml:space="preserve">eine </w:t>
      </w:r>
      <w:r w:rsidRPr="00F61647">
        <w:t xml:space="preserve">männliche Version eines generischen </w:t>
      </w:r>
      <w:r w:rsidR="00D5058F">
        <w:t>„Citizen</w:t>
      </w:r>
      <w:r w:rsidRPr="00F61647">
        <w:t>“</w:t>
      </w:r>
      <w:r w:rsidR="00D5058F">
        <w:t>-Modell</w:t>
      </w:r>
      <w:r>
        <w:t xml:space="preserve"> verwendet</w:t>
      </w:r>
      <w:r w:rsidRPr="00F61647">
        <w:t xml:space="preserve">. Auf der Suche nach guten Modellen für unsere Zwecke </w:t>
      </w:r>
      <w:r>
        <w:t>untersuchten</w:t>
      </w:r>
      <w:r w:rsidRPr="00F61647">
        <w:t xml:space="preserve"> wir einige </w:t>
      </w:r>
      <w:r w:rsidR="005E2E2A" w:rsidRPr="00F61647">
        <w:t>Gratis-Modelle</w:t>
      </w:r>
      <w:r>
        <w:t>,</w:t>
      </w:r>
      <w:r w:rsidRPr="00F61647">
        <w:t xml:space="preserve"> aber fanden keine </w:t>
      </w:r>
      <w:r>
        <w:t xml:space="preserve">generischen </w:t>
      </w:r>
      <w:r w:rsidR="005E2E2A">
        <w:t>Menschen, welche über ein gutes Skelett verfügten</w:t>
      </w:r>
      <w:r w:rsidRPr="00F61647">
        <w:t>. Wir entschieden uns deshalb für die Verwendung von diesen pro</w:t>
      </w:r>
      <w:r>
        <w:t>fessionell erstellten Modellen.</w:t>
      </w:r>
    </w:p>
    <w:p w:rsidR="00265B52" w:rsidRDefault="00265B52" w:rsidP="00265B52">
      <w:pPr>
        <w:pStyle w:val="berschrift3"/>
      </w:pPr>
      <w:bookmarkStart w:id="247" w:name="_Toc390966010"/>
      <w:r>
        <w:t>Verwendung von Blender</w:t>
      </w:r>
      <w:bookmarkEnd w:id="247"/>
    </w:p>
    <w:p w:rsidR="00CA1372" w:rsidRDefault="00D5058F" w:rsidP="00894416">
      <w:r>
        <w:t>Für das Bearbeiten der 3D-Modelle wurde d</w:t>
      </w:r>
      <w:r w:rsidR="00383B2F">
        <w:t>ie open source Modelling-Software Blender</w:t>
      </w:r>
      <w:r w:rsidR="0087429B">
        <w:t xml:space="preserve"> [9]</w:t>
      </w:r>
      <w:r>
        <w:t xml:space="preserve"> verwendet. Die Einarbeitung in dieses Programm nahm mehr Zeit in Anspruch als vorerst erwartet. Was beim Anschauen der Zahlreichen verschiedenen rigged Meshes auffiel</w:t>
      </w:r>
      <w:r w:rsidR="005E2E2A">
        <w:t>,</w:t>
      </w:r>
      <w:r>
        <w:t xml:space="preserve"> ist</w:t>
      </w:r>
      <w:r w:rsidR="005E2E2A">
        <w:t xml:space="preserve"> </w:t>
      </w:r>
      <w:r>
        <w:t>dass Bon</w:t>
      </w:r>
      <w:r w:rsidR="00CA1372">
        <w:t>e-Orientierung und Aufbau des Skelettes im Allgemeinen stark variieren kann. Diese Orientierungen werden nach Präferenz d</w:t>
      </w:r>
      <w:r w:rsidR="00894416">
        <w:t>es Modellers gewählt. Verschiedene Modelling-Programme können zudem auch andere Resultate produzieren.</w:t>
      </w:r>
    </w:p>
    <w:p w:rsidR="00CA1372" w:rsidRDefault="00CA1372" w:rsidP="00383B2F"/>
    <w:p w:rsidR="00CA1372" w:rsidRPr="00383B2F" w:rsidRDefault="00CA1372" w:rsidP="00383B2F"/>
    <w:p w:rsidR="00342712" w:rsidRPr="003B5DDD" w:rsidRDefault="008D0BD6">
      <w:pPr>
        <w:spacing w:line="240" w:lineRule="auto"/>
        <w:rPr>
          <w:rFonts w:eastAsia="Times New Roman"/>
          <w:bCs/>
          <w:sz w:val="28"/>
          <w:szCs w:val="28"/>
        </w:rPr>
      </w:pPr>
      <w:r w:rsidRPr="003B5DDD">
        <w:br w:type="page"/>
      </w:r>
    </w:p>
    <w:p w:rsidR="00D759C7" w:rsidRDefault="00D759C7" w:rsidP="00D759C7">
      <w:pPr>
        <w:pStyle w:val="berschrift1"/>
      </w:pPr>
      <w:bookmarkStart w:id="248" w:name="_Toc390966011"/>
      <w:r>
        <w:lastRenderedPageBreak/>
        <w:t>Tests &amp; Messungen</w:t>
      </w:r>
      <w:bookmarkEnd w:id="248"/>
    </w:p>
    <w:p w:rsidR="0099105B" w:rsidRPr="00BD6EE1" w:rsidRDefault="0099105B" w:rsidP="0099105B">
      <w:r>
        <w:t>Das Testen der Implementationen ist ein wichtiger Teil der Arbeit. Über das gesamte Projekt ergaben sich drei Haupttestgebiete. Zum einen brauchte eine minimale Szene, um einfache Grafik Fehler zu finden und zu beheben. Zusätzlich wurde ein Projekt erstellt, welches die Kinect Daten direkt als Skelett visualisiert. Der dritte wichtige Bereich ist der Netzwerkteil. Damit dieser möglichst einfach getestet werden kann, wurde ein minimaler Test Client implementiert.</w:t>
      </w:r>
    </w:p>
    <w:p w:rsidR="0099105B" w:rsidRDefault="0099105B" w:rsidP="0099105B">
      <w:pPr>
        <w:pStyle w:val="berschrift2"/>
      </w:pPr>
      <w:bookmarkStart w:id="249" w:name="_Toc390966012"/>
      <w:r>
        <w:t>Minimale Szene</w:t>
      </w:r>
      <w:bookmarkEnd w:id="249"/>
    </w:p>
    <w:p w:rsidR="0099105B" w:rsidRDefault="0099105B" w:rsidP="0099105B">
      <w:r>
        <w:t>Die minimale Szene (ch14_MinimalScene) befindet sich in der Visual Studio Solution. Dieses Projekt enthält die minimalen Implementationen, um das SLProject als Framework zu verwenden. Diese Szene dient als Testumgebung bei Anpassungen am SLProject. Es kann einfach ermittelt werden, ob die Grundfunktionalitäten wie gewünscht ausgeführt werden.</w:t>
      </w:r>
    </w:p>
    <w:p w:rsidR="0099105B" w:rsidRDefault="0099105B" w:rsidP="0099105B">
      <w:r>
        <w:t>Der zweite grosse Einsatzbereich war das beheben von aufgetauchten Grafikfehlern. Im Verlaufe unserer Projektarbeit tauchten verschiedenste solche Fehler auf. Diese minimale Testumgebung ist ideal zum Reproduzieren der Fehler.</w:t>
      </w:r>
    </w:p>
    <w:p w:rsidR="0099105B" w:rsidRDefault="0099105B" w:rsidP="0099105B">
      <w:pPr>
        <w:pStyle w:val="berschrift3"/>
      </w:pPr>
      <w:bookmarkStart w:id="250" w:name="_Toc390966013"/>
      <w:r>
        <w:t>Beispiel: „weisser Punkt“</w:t>
      </w:r>
      <w:bookmarkEnd w:id="250"/>
    </w:p>
    <w:p w:rsidR="0099105B" w:rsidRDefault="0099105B" w:rsidP="0099105B">
      <w:r>
        <w:t>In unserem Projekt tauchte plötzlich ein weisser Punkt auf.</w:t>
      </w:r>
    </w:p>
    <w:p w:rsidR="0099105B" w:rsidRDefault="0099105B" w:rsidP="0099105B"/>
    <w:p w:rsidR="0099105B" w:rsidRDefault="0099105B" w:rsidP="0099105B">
      <w:pPr>
        <w:keepNext/>
      </w:pPr>
      <w:r>
        <w:rPr>
          <w:noProof/>
          <w:lang w:eastAsia="de-CH"/>
        </w:rPr>
        <w:drawing>
          <wp:inline distT="0" distB="0" distL="0" distR="0" wp14:anchorId="28565DC7" wp14:editId="145851FF">
            <wp:extent cx="3028950" cy="21586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0715" cy="2174130"/>
                    </a:xfrm>
                    <a:prstGeom prst="rect">
                      <a:avLst/>
                    </a:prstGeom>
                  </pic:spPr>
                </pic:pic>
              </a:graphicData>
            </a:graphic>
          </wp:inline>
        </w:drawing>
      </w:r>
    </w:p>
    <w:p w:rsidR="0099105B" w:rsidRDefault="0099105B" w:rsidP="0099105B">
      <w:pPr>
        <w:pStyle w:val="Beschriftung"/>
      </w:pPr>
      <w:bookmarkStart w:id="251" w:name="_Toc390964744"/>
      <w:r>
        <w:t xml:space="preserve">Abbildung </w:t>
      </w:r>
      <w:fldSimple w:instr=" SEQ Abbildung \* ARABIC ">
        <w:r w:rsidR="001E2A8D">
          <w:rPr>
            <w:noProof/>
          </w:rPr>
          <w:t>44</w:t>
        </w:r>
      </w:fldSimple>
      <w:r>
        <w:t>: Weisser Punkt Fehler</w:t>
      </w:r>
      <w:bookmarkEnd w:id="251"/>
    </w:p>
    <w:p w:rsidR="0099105B" w:rsidRDefault="0099105B" w:rsidP="0099105B">
      <w:r>
        <w:t xml:space="preserve">Dieser weisse Punkt </w:t>
      </w:r>
      <w:r w:rsidR="005E2E2A">
        <w:t>erschien, sobald die Kamera von den Szenenobjekten weggeschwenkt wurde</w:t>
      </w:r>
      <w:r>
        <w:t>. Zuerst kam der Ge</w:t>
      </w:r>
      <w:r w:rsidR="005E2E2A">
        <w:t>danke, dass in unserer komplexer Szene</w:t>
      </w:r>
      <w:r>
        <w:t xml:space="preserve"> irgendwo ein Fehler geschieht. Als dieser Fehler jedoch auch in der minimalen Szene auftauchte, musste es sich um einen Grundsatzfehler des SLProjects handeln. Diverse Tests mit verschiedensten Szenen waren notwendig. Szenen mit einer Lichtquelle, ohne Lichtquelle, mit nur einer </w:t>
      </w:r>
      <w:r w:rsidR="005E2E2A">
        <w:t>Box oder</w:t>
      </w:r>
      <w:r>
        <w:t xml:space="preserve"> mit einer Kugel.</w:t>
      </w:r>
    </w:p>
    <w:p w:rsidR="0099105B" w:rsidRPr="00535C86" w:rsidRDefault="0099105B" w:rsidP="0099105B">
      <w:r>
        <w:t>Schlussendlich konnte das Problem eingeschränkt werden. Der Fehler lag bei der Verwendung von Materialien. Falls beim Rendern immer nur das gleiche Material verwendet wurde, und die Kamera keine Szenenobjekte im Bild hatte, kam es zu diesem Fehler.</w:t>
      </w:r>
    </w:p>
    <w:p w:rsidR="0099105B" w:rsidRDefault="0099105B" w:rsidP="0099105B">
      <w:pPr>
        <w:pStyle w:val="berschrift2"/>
      </w:pPr>
      <w:bookmarkStart w:id="252" w:name="_Toc390966014"/>
      <w:r>
        <w:t>Kinect Daten</w:t>
      </w:r>
      <w:bookmarkEnd w:id="252"/>
    </w:p>
    <w:p w:rsidR="0099105B" w:rsidRDefault="0099105B" w:rsidP="0099105B">
      <w:r>
        <w:t xml:space="preserve">Wie bereits im Kapitel </w:t>
      </w:r>
      <w:r w:rsidR="00025B04">
        <w:fldChar w:fldCharType="begin"/>
      </w:r>
      <w:r w:rsidR="00025B04">
        <w:instrText xml:space="preserve"> REF _Ref390242201 \r \h </w:instrText>
      </w:r>
      <w:r w:rsidR="00025B04">
        <w:fldChar w:fldCharType="separate"/>
      </w:r>
      <w:r w:rsidR="001E2A8D">
        <w:t>4.2</w:t>
      </w:r>
      <w:r w:rsidR="00025B04">
        <w:fldChar w:fldCharType="end"/>
      </w:r>
      <w:r w:rsidR="00025B04">
        <w:t xml:space="preserve"> </w:t>
      </w:r>
      <w:r w:rsidR="00025B04">
        <w:fldChar w:fldCharType="begin"/>
      </w:r>
      <w:r w:rsidR="00025B04">
        <w:instrText xml:space="preserve"> REF _Ref390242208 \h </w:instrText>
      </w:r>
      <w:r w:rsidR="00025B04">
        <w:fldChar w:fldCharType="separate"/>
      </w:r>
      <w:r w:rsidR="001E2A8D">
        <w:t>Skelett Visualisierung</w:t>
      </w:r>
      <w:r w:rsidR="00025B04">
        <w:fldChar w:fldCharType="end"/>
      </w:r>
      <w:r w:rsidR="00025B04">
        <w:t xml:space="preserve"> </w:t>
      </w:r>
      <w:r>
        <w:t>beschrieben, gibt es bis zur Darstellung von einem Skelett in der View einige Schritte. Damit die Auswirkung</w:t>
      </w:r>
      <w:r w:rsidR="005E2E2A">
        <w:t>en</w:t>
      </w:r>
      <w:r>
        <w:t xml:space="preserve"> von einzelnen Änderungen getestet werden können, wurde das Projekt ch14_SkeletonTest erstellt. Dieses Projekt beinhaltet, ähnlich wie </w:t>
      </w:r>
      <w:r>
        <w:lastRenderedPageBreak/>
        <w:t>die minimale Szene, die erforderliche Implementation für die Verwendung des SLProjects als Framework. Zusätzlich ist der gesamte Teil zum Darstellen der Kinect Daten enthalten.</w:t>
      </w:r>
    </w:p>
    <w:p w:rsidR="0099105B" w:rsidRDefault="0099105B" w:rsidP="0099105B">
      <w:r>
        <w:t>In einem ersten Schritt mussten viele Tests durchgeführt werden, damit die Kinect Daten korrekt in der View dargestellt wurden. Nur die Gelenke als Kugel zu rendern war kein Problem. Dazu mussten lediglich die Positionen verwendet werden. Um jedoch die Knochen dazu zu rendern</w:t>
      </w:r>
      <w:r w:rsidR="005E2E2A">
        <w:t>,</w:t>
      </w:r>
      <w:r>
        <w:t xml:space="preserve"> galt es zuerst </w:t>
      </w:r>
      <w:r w:rsidR="005E2E2A">
        <w:t>herauszufinden, wie die gelieferten Rotationsdaten der Kinect zu interpretieren sind</w:t>
      </w:r>
      <w:r>
        <w:t>. Anschliessend mussten diese Rotationen korrekt auf die Boxen, welche die Knochen darstellen, angewendet werden. Dieser Schritt zog einige komplizierte Berechnungen mit sich. Das Hauptproblem lag vor allem an unterschiedlichen Definitionen der Rotationsachsen zwischen der Kinect und dem SLProject.</w:t>
      </w:r>
    </w:p>
    <w:p w:rsidR="0099105B" w:rsidRDefault="0099105B" w:rsidP="0099105B"/>
    <w:p w:rsidR="0099105B" w:rsidRPr="00E863DB" w:rsidRDefault="0099105B" w:rsidP="0099105B">
      <w:r>
        <w:t xml:space="preserve">Zum Testen der verschiedensten Funktionalitäten in der Klasse </w:t>
      </w:r>
      <w:r w:rsidRPr="00E863DB">
        <w:rPr>
          <w:i/>
          <w:color w:val="0070C0"/>
        </w:rPr>
        <w:t>VRPerson</w:t>
      </w:r>
      <w:r>
        <w:rPr>
          <w:i/>
          <w:color w:val="0070C0"/>
        </w:rPr>
        <w:t xml:space="preserve"> </w:t>
      </w:r>
      <w:r>
        <w:t xml:space="preserve">eignet sich dieses Projekt auch sehr gut. In der </w:t>
      </w:r>
      <w:r w:rsidRPr="00173B49">
        <w:rPr>
          <w:i/>
          <w:color w:val="0070C0"/>
        </w:rPr>
        <w:t>VRPerson</w:t>
      </w:r>
      <w:r w:rsidRPr="00173B49">
        <w:rPr>
          <w:color w:val="0070C0"/>
        </w:rPr>
        <w:t xml:space="preserve"> </w:t>
      </w:r>
      <w:r>
        <w:t xml:space="preserve">werden die Kinect Daten aufgearbeitet. Die Auswirkung dieser Aufarbeitung kann kaum gemessen werden. Man muss die Applikation laufen </w:t>
      </w:r>
      <w:r w:rsidR="005E2E2A">
        <w:t>lassen und schauen ob sich das v</w:t>
      </w:r>
      <w:r>
        <w:t>isualisierte Skelett mit der gemachten Änderung realer anfühlt.</w:t>
      </w:r>
    </w:p>
    <w:p w:rsidR="0099105B" w:rsidRPr="003B5DDD" w:rsidRDefault="0099105B" w:rsidP="0099105B">
      <w:pPr>
        <w:pStyle w:val="berschrift2"/>
      </w:pPr>
      <w:bookmarkStart w:id="253" w:name="_Toc389739512"/>
      <w:bookmarkStart w:id="254" w:name="_Toc390966015"/>
      <w:bookmarkEnd w:id="253"/>
      <w:r>
        <w:t>Netzwerk</w:t>
      </w:r>
      <w:bookmarkEnd w:id="254"/>
    </w:p>
    <w:p w:rsidR="0099105B" w:rsidRDefault="0099105B" w:rsidP="0099105B">
      <w:r>
        <w:t>Der Netzwerkteil ist ein wichtiger Bestandteil dieser Arbeit. Bei der Entwicklung der Netzwerkarchitektur wurde der in Punkt</w:t>
      </w:r>
      <w:r w:rsidR="009D5B5E">
        <w:t xml:space="preserve"> </w:t>
      </w:r>
      <w:r w:rsidR="009D5B5E">
        <w:fldChar w:fldCharType="begin"/>
      </w:r>
      <w:r w:rsidR="009D5B5E">
        <w:instrText xml:space="preserve"> REF _Ref390336783 \r \h </w:instrText>
      </w:r>
      <w:r w:rsidR="009D5B5E">
        <w:fldChar w:fldCharType="separate"/>
      </w:r>
      <w:r w:rsidR="001E2A8D">
        <w:t>4.3.4</w:t>
      </w:r>
      <w:r w:rsidR="009D5B5E">
        <w:fldChar w:fldCharType="end"/>
      </w:r>
      <w:r w:rsidRPr="009D5B5E">
        <w:t xml:space="preserve"> beschriebene </w:t>
      </w:r>
      <w:r w:rsidR="0098448B">
        <w:fldChar w:fldCharType="begin"/>
      </w:r>
      <w:r w:rsidR="0098448B">
        <w:instrText xml:space="preserve"> REF _Ref390336824 \h </w:instrText>
      </w:r>
      <w:r w:rsidR="0098448B">
        <w:fldChar w:fldCharType="separate"/>
      </w:r>
      <w:r w:rsidR="001E2A8D">
        <w:t>Netzwerk Test-Client</w:t>
      </w:r>
      <w:r w:rsidR="0098448B">
        <w:fldChar w:fldCharType="end"/>
      </w:r>
      <w:r w:rsidR="0098448B">
        <w:t xml:space="preserve"> </w:t>
      </w:r>
      <w:r>
        <w:t>verwendet. Dort konnten die Grundfunktionalitäten und die verschiedenen Netzwerkpakete getestet werden.</w:t>
      </w:r>
    </w:p>
    <w:p w:rsidR="0099105B" w:rsidRDefault="0099105B" w:rsidP="0099105B">
      <w:r>
        <w:t>Viel wichtiger war das Testen der fertigen Applikation. Welchen Einfluss hat die Netzwerkverbindung. Die meisten Tests führten wir in einem lokalen Netzwerk aus, oder die beiden Applikationen Server und Client liefen gar auf dem gleichen Computer. In dieser Umgebung gab es nie Probleme. Deshalb haben wir das System unter verschiedenen Bedingungen getestet.</w:t>
      </w:r>
    </w:p>
    <w:p w:rsidR="0099105B" w:rsidRDefault="0099105B" w:rsidP="0099105B"/>
    <w:p w:rsidR="0099105B" w:rsidRDefault="0099105B" w:rsidP="0099105B">
      <w:pPr>
        <w:pStyle w:val="Listenabsatz"/>
        <w:numPr>
          <w:ilvl w:val="0"/>
          <w:numId w:val="21"/>
        </w:numPr>
      </w:pPr>
      <w:r>
        <w:t>Server und Client laufen auf dem gleichen Computer.</w:t>
      </w:r>
    </w:p>
    <w:p w:rsidR="0099105B" w:rsidRDefault="0099105B" w:rsidP="0099105B">
      <w:pPr>
        <w:pStyle w:val="Listenabsatz"/>
        <w:numPr>
          <w:ilvl w:val="0"/>
          <w:numId w:val="21"/>
        </w:numPr>
      </w:pPr>
      <w:r>
        <w:t>Server und Client befinden sich im gleichen Netzwerk.</w:t>
      </w:r>
    </w:p>
    <w:p w:rsidR="0099105B" w:rsidRDefault="0099105B" w:rsidP="0099105B">
      <w:pPr>
        <w:pStyle w:val="Listenabsatz"/>
        <w:numPr>
          <w:ilvl w:val="0"/>
          <w:numId w:val="21"/>
        </w:numPr>
      </w:pPr>
      <w:r>
        <w:t>Server und Client befinden sich in zwei verschiedenen Netzwerken in der Schweiz. Die Verbindung wird über das Internet hergestellt.</w:t>
      </w:r>
    </w:p>
    <w:p w:rsidR="0099105B" w:rsidRDefault="0099105B" w:rsidP="0099105B">
      <w:pPr>
        <w:pStyle w:val="Listenabsatz"/>
        <w:numPr>
          <w:ilvl w:val="0"/>
          <w:numId w:val="21"/>
        </w:numPr>
      </w:pPr>
      <w:r>
        <w:t xml:space="preserve">Der Client verbindet sich via </w:t>
      </w:r>
      <w:r w:rsidR="005E2E2A">
        <w:t>Mobile-</w:t>
      </w:r>
      <w:r>
        <w:t>Netzwerk über das Internet auf den Server. Dies soll eine möglichst schlechte Verbindung simulieren.</w:t>
      </w:r>
    </w:p>
    <w:p w:rsidR="0099105B" w:rsidRDefault="0099105B" w:rsidP="0099105B">
      <w:pPr>
        <w:pStyle w:val="berschrift3"/>
      </w:pPr>
      <w:bookmarkStart w:id="255" w:name="_Toc390966016"/>
      <w:r>
        <w:t>Antwortzeit vom Server</w:t>
      </w:r>
      <w:bookmarkEnd w:id="255"/>
    </w:p>
    <w:p w:rsidR="0099105B" w:rsidRDefault="0099105B" w:rsidP="0099105B">
      <w:r>
        <w:t xml:space="preserve">Wir haben zwei wichtige Messwerte </w:t>
      </w:r>
      <w:r w:rsidR="005E2E2A">
        <w:t>definiert, die uns interessieren</w:t>
      </w:r>
      <w:r>
        <w:t>. Der erste Messwert ist die Antwortzeit vom Server. Das heisst, wie lange dauert es, bis die vom Client gesendeten Daten auf dem Server simuliert werden und zurückkehren.</w:t>
      </w:r>
    </w:p>
    <w:p w:rsidR="0099105B" w:rsidRDefault="0099105B" w:rsidP="0099105B"/>
    <w:p w:rsidR="0099105B" w:rsidRDefault="0099105B" w:rsidP="0099105B">
      <w:pPr>
        <w:keepNext/>
      </w:pPr>
      <w:r>
        <w:object w:dxaOrig="5131" w:dyaOrig="3931">
          <v:shape id="_x0000_i1026" type="#_x0000_t75" style="width:203.2pt;height:156.05pt" o:ole="">
            <v:imagedata r:id="rId76" o:title=""/>
          </v:shape>
          <o:OLEObject Type="Embed" ProgID="Visio.Drawing.15" ShapeID="_x0000_i1026" DrawAspect="Content" ObjectID="_1464783283" r:id="rId77"/>
        </w:object>
      </w:r>
    </w:p>
    <w:p w:rsidR="0099105B" w:rsidRDefault="0099105B" w:rsidP="0099105B">
      <w:pPr>
        <w:pStyle w:val="Beschriftung"/>
      </w:pPr>
      <w:bookmarkStart w:id="256" w:name="_Toc390964745"/>
      <w:r>
        <w:t xml:space="preserve">Abbildung </w:t>
      </w:r>
      <w:fldSimple w:instr=" SEQ Abbildung \* ARABIC ">
        <w:r w:rsidR="001E2A8D">
          <w:rPr>
            <w:noProof/>
          </w:rPr>
          <w:t>45</w:t>
        </w:r>
      </w:fldSimple>
      <w:r>
        <w:t>: Definition Server Antwortzeit</w:t>
      </w:r>
      <w:bookmarkEnd w:id="256"/>
    </w:p>
    <w:p w:rsidR="0099105B" w:rsidRDefault="0099105B" w:rsidP="0099105B">
      <w:r>
        <w:lastRenderedPageBreak/>
        <w:t>Dieser Messwert ist wichtig für die Interaktion. Der Spieler sendet immer seine Positionsdaten an den Server. Auf dem Server werden die Berechnungen anhand der aktiven Applikation durchgeführt. Manipuliert der Spieler aufgrund seiner Position das Geschehen, sendet der Server diese Veränderungen an die Clients. Berührt nun ein Spieler zum Beispiel eine Box, ändert dieses ihre Farbe. Diese Berührung wird auf dem Server berechnet. Dieser schickt anschliessend die Information zum Client, dass die Box die Farbe ändern soll. Ist nun die Antwortzeit vom Server zu gross, gibt es zwischen der Berührung und der Verfärbung eine ungewollte Verzögerung.</w:t>
      </w:r>
    </w:p>
    <w:p w:rsidR="0099105B" w:rsidRDefault="0099105B" w:rsidP="0099105B">
      <w:pPr>
        <w:pStyle w:val="berschrift3"/>
      </w:pPr>
      <w:bookmarkStart w:id="257" w:name="_Toc390966017"/>
      <w:r>
        <w:t>Erhalten der Datenpakete</w:t>
      </w:r>
      <w:bookmarkEnd w:id="257"/>
    </w:p>
    <w:p w:rsidR="0099105B" w:rsidRDefault="0099105B" w:rsidP="0099105B">
      <w:r>
        <w:t xml:space="preserve">Der Server sendet mit einer konstanten </w:t>
      </w:r>
      <w:r w:rsidR="005E2E2A">
        <w:t>Tickrate</w:t>
      </w:r>
      <w:r>
        <w:t xml:space="preserve"> Datenpakete an die Clients. Wir haben diese Tick Rate auf 60 Pakete pro Sekunde eingestellt. Somit sollte der Client bei einer maximalen Zeichnungsrate von 60 Bilder</w:t>
      </w:r>
      <w:r w:rsidR="005E2E2A">
        <w:t>n</w:t>
      </w:r>
      <w:r>
        <w:t xml:space="preserve"> pro Sekunde, für jedes Zeichnen ein Datenpaket vom Server erhalten. Bei den Netzwerktest</w:t>
      </w:r>
      <w:r w:rsidR="005E2E2A">
        <w:t>s</w:t>
      </w:r>
      <w:r>
        <w:t xml:space="preserve"> wollen wir überprüfen, ob der Client wirklich konstant Datenpakete empfängt.</w:t>
      </w:r>
    </w:p>
    <w:p w:rsidR="0099105B" w:rsidRDefault="0099105B" w:rsidP="0099105B">
      <w:pPr>
        <w:pStyle w:val="berschrift3"/>
      </w:pPr>
      <w:bookmarkStart w:id="258" w:name="_Toc390966018"/>
      <w:r>
        <w:t>Ergebnisse</w:t>
      </w:r>
      <w:bookmarkEnd w:id="258"/>
    </w:p>
    <w:p w:rsidR="0099105B" w:rsidRDefault="0099105B" w:rsidP="0099105B">
      <w:r>
        <w:t xml:space="preserve">Wir haben für alle vier Netzwerk Konfigurationen einen Test für die Antwortzeiten und </w:t>
      </w:r>
      <w:r w:rsidR="005E2E2A">
        <w:t>den</w:t>
      </w:r>
      <w:r>
        <w:t xml:space="preserve"> Erhalt der Datenpakete laufen lassen. Dieser Test wurde bei einer Zeichnungsrate von ca. 60 Bilder</w:t>
      </w:r>
      <w:r w:rsidR="005E2E2A">
        <w:t>n</w:t>
      </w:r>
      <w:r>
        <w:t xml:space="preserve"> pro Sekunde über eine Zeitspanne von insgesamt 1000 Zeichnungen durchgeführt. Der Test kann zu jeder Zeit im ch14_VirtualRoom mit der Taste „Z“ gestartet werden. Die Rohdaten werden anschliessend in eine csv Datei geschrieben.</w:t>
      </w:r>
    </w:p>
    <w:p w:rsidR="0099105B" w:rsidRDefault="0099105B" w:rsidP="0099105B"/>
    <w:p w:rsidR="0099105B" w:rsidRDefault="0099105B" w:rsidP="0099105B">
      <w:r>
        <w:t>In der folgenden Tabelle sind die Ergebni</w:t>
      </w:r>
      <w:r w:rsidR="00025B04">
        <w:t>sse zur Antwortzeit des Servers:</w:t>
      </w:r>
    </w:p>
    <w:p w:rsidR="0099105B" w:rsidRDefault="0099105B" w:rsidP="0099105B"/>
    <w:tbl>
      <w:tblPr>
        <w:tblStyle w:val="GridTable1Light-Accent11"/>
        <w:tblW w:w="0" w:type="auto"/>
        <w:tblLook w:val="04A0" w:firstRow="1" w:lastRow="0" w:firstColumn="1" w:lastColumn="0" w:noHBand="0" w:noVBand="1"/>
      </w:tblPr>
      <w:tblGrid>
        <w:gridCol w:w="2632"/>
        <w:gridCol w:w="2107"/>
        <w:gridCol w:w="2359"/>
        <w:gridCol w:w="2359"/>
      </w:tblGrid>
      <w:tr w:rsidR="0099105B" w:rsidTr="00B15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99105B" w:rsidRDefault="0099105B" w:rsidP="00B156A4">
            <w:r>
              <w:t>Netzwerk Konfiguration</w:t>
            </w:r>
          </w:p>
        </w:tc>
        <w:tc>
          <w:tcPr>
            <w:tcW w:w="2143" w:type="dxa"/>
          </w:tcPr>
          <w:p w:rsidR="0099105B" w:rsidRDefault="0099105B" w:rsidP="00B156A4">
            <w:pPr>
              <w:cnfStyle w:val="100000000000" w:firstRow="1" w:lastRow="0" w:firstColumn="0" w:lastColumn="0" w:oddVBand="0" w:evenVBand="0" w:oddHBand="0" w:evenHBand="0" w:firstRowFirstColumn="0" w:firstRowLastColumn="0" w:lastRowFirstColumn="0" w:lastRowLastColumn="0"/>
            </w:pPr>
            <w:r>
              <w:t>AVG</w:t>
            </w:r>
          </w:p>
        </w:tc>
        <w:tc>
          <w:tcPr>
            <w:tcW w:w="2402" w:type="dxa"/>
          </w:tcPr>
          <w:p w:rsidR="0099105B" w:rsidRDefault="0099105B" w:rsidP="00B156A4">
            <w:pPr>
              <w:cnfStyle w:val="100000000000" w:firstRow="1" w:lastRow="0" w:firstColumn="0" w:lastColumn="0" w:oddVBand="0" w:evenVBand="0" w:oddHBand="0" w:evenHBand="0" w:firstRowFirstColumn="0" w:firstRowLastColumn="0" w:lastRowFirstColumn="0" w:lastRowLastColumn="0"/>
            </w:pPr>
            <w:r>
              <w:t>MIN</w:t>
            </w:r>
          </w:p>
        </w:tc>
        <w:tc>
          <w:tcPr>
            <w:tcW w:w="2402" w:type="dxa"/>
          </w:tcPr>
          <w:p w:rsidR="0099105B" w:rsidRDefault="0099105B" w:rsidP="00B156A4">
            <w:pPr>
              <w:cnfStyle w:val="100000000000" w:firstRow="1" w:lastRow="0" w:firstColumn="0" w:lastColumn="0" w:oddVBand="0" w:evenVBand="0" w:oddHBand="0" w:evenHBand="0" w:firstRowFirstColumn="0" w:firstRowLastColumn="0" w:lastRowFirstColumn="0" w:lastRowLastColumn="0"/>
            </w:pPr>
            <w:r>
              <w:t>MAX</w:t>
            </w:r>
          </w:p>
        </w:tc>
      </w:tr>
      <w:tr w:rsidR="0099105B" w:rsidTr="00B156A4">
        <w:tc>
          <w:tcPr>
            <w:cnfStyle w:val="001000000000" w:firstRow="0" w:lastRow="0" w:firstColumn="1" w:lastColumn="0" w:oddVBand="0" w:evenVBand="0" w:oddHBand="0" w:evenHBand="0" w:firstRowFirstColumn="0" w:firstRowLastColumn="0" w:lastRowFirstColumn="0" w:lastRowLastColumn="0"/>
            <w:tcW w:w="2660" w:type="dxa"/>
          </w:tcPr>
          <w:p w:rsidR="0099105B" w:rsidRPr="00DA09E2" w:rsidRDefault="0099105B" w:rsidP="00B156A4">
            <w:r>
              <w:t>Gleicher Computer</w:t>
            </w:r>
          </w:p>
        </w:tc>
        <w:tc>
          <w:tcPr>
            <w:tcW w:w="2143"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0.029 s</w:t>
            </w:r>
          </w:p>
        </w:tc>
        <w:tc>
          <w:tcPr>
            <w:tcW w:w="2402"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0.015 s</w:t>
            </w:r>
          </w:p>
        </w:tc>
        <w:tc>
          <w:tcPr>
            <w:tcW w:w="2402"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0.037 s</w:t>
            </w:r>
          </w:p>
        </w:tc>
      </w:tr>
      <w:tr w:rsidR="0099105B" w:rsidTr="00B156A4">
        <w:tc>
          <w:tcPr>
            <w:cnfStyle w:val="001000000000" w:firstRow="0" w:lastRow="0" w:firstColumn="1" w:lastColumn="0" w:oddVBand="0" w:evenVBand="0" w:oddHBand="0" w:evenHBand="0" w:firstRowFirstColumn="0" w:firstRowLastColumn="0" w:lastRowFirstColumn="0" w:lastRowLastColumn="0"/>
            <w:tcW w:w="2660" w:type="dxa"/>
          </w:tcPr>
          <w:p w:rsidR="0099105B" w:rsidRDefault="0099105B" w:rsidP="00B156A4">
            <w:r>
              <w:t>Gleiches Netzwerk</w:t>
            </w:r>
          </w:p>
        </w:tc>
        <w:tc>
          <w:tcPr>
            <w:tcW w:w="2143"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0.032 s</w:t>
            </w:r>
          </w:p>
        </w:tc>
        <w:tc>
          <w:tcPr>
            <w:tcW w:w="2402"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0.015 s</w:t>
            </w:r>
          </w:p>
        </w:tc>
        <w:tc>
          <w:tcPr>
            <w:tcW w:w="2402" w:type="dxa"/>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0.066 s</w:t>
            </w:r>
          </w:p>
        </w:tc>
      </w:tr>
      <w:tr w:rsidR="0099105B" w:rsidTr="00025B04">
        <w:tc>
          <w:tcPr>
            <w:cnfStyle w:val="001000000000" w:firstRow="0" w:lastRow="0" w:firstColumn="1" w:lastColumn="0" w:oddVBand="0" w:evenVBand="0" w:oddHBand="0" w:evenHBand="0" w:firstRowFirstColumn="0" w:firstRowLastColumn="0" w:lastRowFirstColumn="0" w:lastRowLastColumn="0"/>
            <w:tcW w:w="2660" w:type="dxa"/>
          </w:tcPr>
          <w:p w:rsidR="0099105B" w:rsidRDefault="0099105B" w:rsidP="00B156A4">
            <w:r>
              <w:t>Via Internet</w:t>
            </w:r>
          </w:p>
        </w:tc>
        <w:tc>
          <w:tcPr>
            <w:tcW w:w="2143" w:type="dxa"/>
            <w:shd w:val="clear" w:color="auto" w:fill="auto"/>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0.048 s</w:t>
            </w:r>
          </w:p>
        </w:tc>
        <w:tc>
          <w:tcPr>
            <w:tcW w:w="2402" w:type="dxa"/>
            <w:shd w:val="clear" w:color="auto" w:fill="auto"/>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0.032 s</w:t>
            </w:r>
          </w:p>
        </w:tc>
        <w:tc>
          <w:tcPr>
            <w:tcW w:w="2402" w:type="dxa"/>
            <w:shd w:val="clear" w:color="auto" w:fill="auto"/>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0.121 s</w:t>
            </w:r>
          </w:p>
        </w:tc>
      </w:tr>
      <w:tr w:rsidR="0099105B" w:rsidTr="00025B04">
        <w:tc>
          <w:tcPr>
            <w:cnfStyle w:val="001000000000" w:firstRow="0" w:lastRow="0" w:firstColumn="1" w:lastColumn="0" w:oddVBand="0" w:evenVBand="0" w:oddHBand="0" w:evenHBand="0" w:firstRowFirstColumn="0" w:firstRowLastColumn="0" w:lastRowFirstColumn="0" w:lastRowLastColumn="0"/>
            <w:tcW w:w="2660" w:type="dxa"/>
          </w:tcPr>
          <w:p w:rsidR="0099105B" w:rsidRDefault="0099105B" w:rsidP="00B156A4">
            <w:r>
              <w:t>Via Mobile - Internet</w:t>
            </w:r>
          </w:p>
        </w:tc>
        <w:tc>
          <w:tcPr>
            <w:tcW w:w="2143" w:type="dxa"/>
            <w:shd w:val="clear" w:color="auto" w:fill="auto"/>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0.118 s</w:t>
            </w:r>
          </w:p>
        </w:tc>
        <w:tc>
          <w:tcPr>
            <w:tcW w:w="2402" w:type="dxa"/>
            <w:shd w:val="clear" w:color="auto" w:fill="auto"/>
          </w:tcPr>
          <w:p w:rsidR="0099105B" w:rsidRDefault="0099105B" w:rsidP="00B156A4">
            <w:pPr>
              <w:cnfStyle w:val="000000000000" w:firstRow="0" w:lastRow="0" w:firstColumn="0" w:lastColumn="0" w:oddVBand="0" w:evenVBand="0" w:oddHBand="0" w:evenHBand="0" w:firstRowFirstColumn="0" w:firstRowLastColumn="0" w:lastRowFirstColumn="0" w:lastRowLastColumn="0"/>
            </w:pPr>
            <w:r>
              <w:t>0.081 s</w:t>
            </w:r>
          </w:p>
        </w:tc>
        <w:tc>
          <w:tcPr>
            <w:tcW w:w="2402" w:type="dxa"/>
            <w:shd w:val="clear" w:color="auto" w:fill="auto"/>
          </w:tcPr>
          <w:p w:rsidR="0099105B" w:rsidRDefault="0099105B" w:rsidP="00B156A4">
            <w:pPr>
              <w:keepNext/>
              <w:cnfStyle w:val="000000000000" w:firstRow="0" w:lastRow="0" w:firstColumn="0" w:lastColumn="0" w:oddVBand="0" w:evenVBand="0" w:oddHBand="0" w:evenHBand="0" w:firstRowFirstColumn="0" w:firstRowLastColumn="0" w:lastRowFirstColumn="0" w:lastRowLastColumn="0"/>
            </w:pPr>
            <w:r>
              <w:t>0.186 s</w:t>
            </w:r>
          </w:p>
        </w:tc>
      </w:tr>
    </w:tbl>
    <w:p w:rsidR="0099105B" w:rsidRDefault="0099105B" w:rsidP="0099105B">
      <w:pPr>
        <w:pStyle w:val="Beschriftung"/>
      </w:pPr>
      <w:bookmarkStart w:id="259" w:name="_Toc390964753"/>
      <w:r>
        <w:t xml:space="preserve">Tabelle </w:t>
      </w:r>
      <w:fldSimple w:instr=" SEQ Tabelle \* ARABIC ">
        <w:r w:rsidR="001E2A8D">
          <w:rPr>
            <w:noProof/>
          </w:rPr>
          <w:t>5</w:t>
        </w:r>
      </w:fldSimple>
      <w:r>
        <w:t>: Antwortzeiten vom Server</w:t>
      </w:r>
      <w:bookmarkEnd w:id="259"/>
    </w:p>
    <w:p w:rsidR="0099105B" w:rsidRDefault="0099105B" w:rsidP="0099105B">
      <w:r>
        <w:t>Die Tests zur Ermittlung der Antwortzeiten haben unser Gefühl bestätigt. Bei den Tests hatten wir nie den Eindruck, dass auf unsere Eingaben verzögerte Server Antworten folgten. Selbst im sch</w:t>
      </w:r>
      <w:r w:rsidR="005E2E2A">
        <w:t>lechtesten Fall über das Mobile-</w:t>
      </w:r>
      <w:r>
        <w:t>Netzwerk liegt die Antwortzeit unter einem Fünftel einer Sekunde.</w:t>
      </w:r>
    </w:p>
    <w:p w:rsidR="0099105B" w:rsidRDefault="0099105B" w:rsidP="0099105B"/>
    <w:p w:rsidR="0099105B" w:rsidRPr="003B5DDD" w:rsidRDefault="0099105B" w:rsidP="0099105B">
      <w:r>
        <w:t xml:space="preserve">Bei der Datenrate entsprachen die Ergebnisse ebenfalls den Erwartungen. Der Client hat bei jeder Netzwerkbedingung konstant Datenpakete erhalten. Es gab einzelne </w:t>
      </w:r>
      <w:r w:rsidR="005E2E2A">
        <w:t>Zeichendurchgänge, wo keine Datenpakete empfangen wurden</w:t>
      </w:r>
      <w:r>
        <w:t>, jedoch nie zwei hintereinander.</w:t>
      </w:r>
    </w:p>
    <w:p w:rsidR="0099105B" w:rsidRPr="003B5DDD" w:rsidRDefault="0099105B" w:rsidP="0099105B">
      <w:pPr>
        <w:spacing w:line="240" w:lineRule="auto"/>
        <w:rPr>
          <w:rFonts w:eastAsia="Times New Roman"/>
          <w:bCs/>
          <w:sz w:val="28"/>
          <w:szCs w:val="28"/>
        </w:rPr>
      </w:pPr>
      <w:r w:rsidRPr="003B5DDD">
        <w:br w:type="page"/>
      </w:r>
    </w:p>
    <w:p w:rsidR="0099105B" w:rsidRDefault="0099105B" w:rsidP="0099105B">
      <w:pPr>
        <w:pStyle w:val="berschrift1"/>
      </w:pPr>
      <w:bookmarkStart w:id="260" w:name="_Toc389739513"/>
      <w:bookmarkStart w:id="261" w:name="_Toc390966019"/>
      <w:r>
        <w:lastRenderedPageBreak/>
        <w:t xml:space="preserve">Schlussfolgerung </w:t>
      </w:r>
      <w:r w:rsidRPr="003B5DDD">
        <w:t>/</w:t>
      </w:r>
      <w:r>
        <w:t xml:space="preserve"> </w:t>
      </w:r>
      <w:r w:rsidRPr="003B5DDD">
        <w:t>Fazit</w:t>
      </w:r>
      <w:bookmarkEnd w:id="260"/>
      <w:bookmarkEnd w:id="261"/>
    </w:p>
    <w:p w:rsidR="0099105B" w:rsidRDefault="0099105B" w:rsidP="0099105B">
      <w:bookmarkStart w:id="262" w:name="_Toc389739514"/>
      <w:r>
        <w:t xml:space="preserve">Wir haben uns für diese Bachelor Arbeit viel vorgenommen. Die von uns gesetzten Ziele waren ambitioniert. Zusätzlich war die Gruppengrösse von drei Personen eine Herausforderung. Es musste eine gute Mischung aus Arbeitsaufteilung und Zusammenarbeit stattfinden, damit wir das Ziel erreichen konnten. Diese Mischung haben wir sehr gut gefunden. Wir hatten von Anfang an eine gute </w:t>
      </w:r>
      <w:r w:rsidR="005E2E2A">
        <w:t>Arbeitsaufteilung und</w:t>
      </w:r>
      <w:r>
        <w:t xml:space="preserve"> kamen schnell voran. Es dauerte nicht </w:t>
      </w:r>
      <w:r w:rsidR="005E2E2A">
        <w:t>lange, bis der erste Prototyp mit dem visualisierten Skelett fertiggestellt war</w:t>
      </w:r>
      <w:r>
        <w:t>. Auch die Mehrspieler Fähigkeit über das Netzwerk war kurz um integriert.</w:t>
      </w:r>
    </w:p>
    <w:p w:rsidR="0099105B" w:rsidRDefault="0099105B" w:rsidP="0099105B">
      <w:r>
        <w:t xml:space="preserve">Die Grundfunktionalitäten konnten wir somit erstaunlich schnell umsetzen. Jedoch brauchten wir mehr Zeit als erwartet für die Überarbeitung der Implementationen. Wir wollten die Klassen- und Datenstrukturen generisch halten, damit eine Weiterentwicklung möglichst einfach ist. Eine solche Architektur zu entwerfen ist mit einem gewissen Aufwand verbunden. Dennoch konnten wir praktisch alle Arbeiten im von uns definierten Zeitrahmen fertigstellen. Einzig für das Importieren und Animieren von einem Mesh brauchten wir deutlich mehr Zeit als geplant. Der Grund dafür </w:t>
      </w:r>
      <w:r w:rsidR="005E2E2A">
        <w:t>war, dass</w:t>
      </w:r>
      <w:r>
        <w:t xml:space="preserve"> wir den Aufwand deutlich unterschätzt hatten. Vor allem das Animieren durch die Kinect Daten stellte sich als komplizierter heraus als angenommen. Doch dank der eingeplanten Reserve reichte es für die Umsetzung.</w:t>
      </w:r>
    </w:p>
    <w:p w:rsidR="0099105B" w:rsidRDefault="0099105B" w:rsidP="0099105B">
      <w:r>
        <w:t>Während der gesamten Projektarbeit stiessen wir auf erstaunlich wenige Stolpersteine. Die Anwendung konnte kontinuierlich und schnell ausgebaut werden. Dies verdankten wir vor allem unserer guten Zusammenarbeit innerhalb der Gruppe.</w:t>
      </w:r>
    </w:p>
    <w:p w:rsidR="00A24279" w:rsidRDefault="00A24279" w:rsidP="00A24279">
      <w:pPr>
        <w:pStyle w:val="berschrift2"/>
      </w:pPr>
      <w:bookmarkStart w:id="263" w:name="_Toc390966020"/>
      <w:r>
        <w:t>Interaktion / Immersion</w:t>
      </w:r>
      <w:bookmarkEnd w:id="263"/>
    </w:p>
    <w:p w:rsidR="00774CE1" w:rsidRDefault="00774CE1" w:rsidP="00774CE1">
      <w:r>
        <w:t>Die Menschheit war schon immer bestrebt die Realität abzubilden. Höhlenmalerei ist die älteste nachgewiesene Form von solchen Abbildungen. Später wurde versucht</w:t>
      </w:r>
      <w:r w:rsidR="005E2E2A">
        <w:t>,</w:t>
      </w:r>
      <w:r>
        <w:t xml:space="preserve"> durch perspektivische Zeichnungen die Realität möglichst aus der Betrachter Sicht darzustellen. Bereits in den 1980er Jahren sprach Jaron Lanier von virtueller Realität. Er war an der Entwicklung von ersten VR-Handschuhen und HMDs beteiligt. Durch den Einsatz von solchen technischen Geräten soll dabei eine möglichst starke Interaktion und Immersion entstehen.</w:t>
      </w:r>
    </w:p>
    <w:p w:rsidR="00774CE1" w:rsidRDefault="00774CE1" w:rsidP="00774CE1">
      <w:r>
        <w:t xml:space="preserve">Durch die Abdeckung von einem besonders grossen Sichtfeld und einem perfekten Stereo-Bild ist die Oculus Rift ein revolutionäres HMD. Wird die </w:t>
      </w:r>
      <w:r w:rsidR="00E93B2E">
        <w:t>Rift</w:t>
      </w:r>
      <w:r>
        <w:t xml:space="preserve"> nun mit der Kinect kombiniert, kann eine Person mit all ihren Bewegungen in eine virtuelle Welt übertragen werden.</w:t>
      </w:r>
    </w:p>
    <w:p w:rsidR="00774CE1" w:rsidRDefault="00774CE1" w:rsidP="00774CE1"/>
    <w:p w:rsidR="00774CE1" w:rsidRDefault="00774CE1" w:rsidP="00774CE1">
      <w:pPr>
        <w:keepNext/>
      </w:pPr>
      <w:r>
        <w:rPr>
          <w:noProof/>
          <w:lang w:eastAsia="de-CH"/>
        </w:rPr>
        <w:drawing>
          <wp:inline distT="0" distB="0" distL="0" distR="0" wp14:anchorId="1B4E532E" wp14:editId="26D9DC00">
            <wp:extent cx="2786332" cy="1312293"/>
            <wp:effectExtent l="0" t="0" r="0" b="2540"/>
            <wp:docPr id="43" name="Picture 43" descr="C:\Users\Roman\AppData\Local\Microsoft\Windows\INetCache\Content.Word\hands_r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man\AppData\Local\Microsoft\Windows\INetCache\Content.Word\hands_real.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6555"/>
                    <a:stretch/>
                  </pic:blipFill>
                  <pic:spPr bwMode="auto">
                    <a:xfrm>
                      <a:off x="0" y="0"/>
                      <a:ext cx="2794152" cy="1315976"/>
                    </a:xfrm>
                    <a:prstGeom prst="rect">
                      <a:avLst/>
                    </a:prstGeom>
                    <a:noFill/>
                    <a:ln>
                      <a:noFill/>
                    </a:ln>
                    <a:extLst>
                      <a:ext uri="{53640926-AAD7-44D8-BBD7-CCE9431645EC}">
                        <a14:shadowObscured xmlns:a14="http://schemas.microsoft.com/office/drawing/2010/main"/>
                      </a:ext>
                    </a:extLst>
                  </pic:spPr>
                </pic:pic>
              </a:graphicData>
            </a:graphic>
          </wp:inline>
        </w:drawing>
      </w:r>
    </w:p>
    <w:p w:rsidR="00774CE1" w:rsidRPr="003D3824" w:rsidRDefault="00774CE1" w:rsidP="00774CE1">
      <w:pPr>
        <w:pStyle w:val="Beschriftung"/>
      </w:pPr>
      <w:bookmarkStart w:id="264" w:name="_Toc390964746"/>
      <w:r>
        <w:t xml:space="preserve">Abbildung </w:t>
      </w:r>
      <w:fldSimple w:instr=" SEQ Abbildung \* ARABIC ">
        <w:r w:rsidR="001E2A8D">
          <w:rPr>
            <w:noProof/>
          </w:rPr>
          <w:t>46</w:t>
        </w:r>
      </w:fldSimple>
      <w:r>
        <w:t>: Reale Welt</w:t>
      </w:r>
      <w:bookmarkEnd w:id="264"/>
    </w:p>
    <w:p w:rsidR="00774CE1" w:rsidRDefault="00774CE1" w:rsidP="00774CE1">
      <w:pPr>
        <w:keepNext/>
      </w:pPr>
      <w:r>
        <w:rPr>
          <w:noProof/>
          <w:lang w:eastAsia="de-CH"/>
        </w:rPr>
        <w:drawing>
          <wp:inline distT="0" distB="0" distL="0" distR="0" wp14:anchorId="0ED9A463" wp14:editId="4E842485">
            <wp:extent cx="2790190" cy="1241756"/>
            <wp:effectExtent l="0" t="0" r="0" b="0"/>
            <wp:docPr id="55" name="Picture 55" descr="C:\Users\Roman\AppData\Local\Microsoft\Windows\INetCache\Content.Word\hands_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oman\AppData\Local\Microsoft\Windows\INetCache\Content.Word\hands_stick.pn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40000" contrast="-40000"/>
                              </a14:imgEffect>
                            </a14:imgLayer>
                          </a14:imgProps>
                        </a:ext>
                        <a:ext uri="{28A0092B-C50C-407E-A947-70E740481C1C}">
                          <a14:useLocalDpi xmlns:a14="http://schemas.microsoft.com/office/drawing/2010/main" val="0"/>
                        </a:ext>
                      </a:extLst>
                    </a:blip>
                    <a:srcRect t="17790"/>
                    <a:stretch/>
                  </pic:blipFill>
                  <pic:spPr bwMode="auto">
                    <a:xfrm>
                      <a:off x="0" y="0"/>
                      <a:ext cx="2809304" cy="1250263"/>
                    </a:xfrm>
                    <a:prstGeom prst="rect">
                      <a:avLst/>
                    </a:prstGeom>
                    <a:noFill/>
                    <a:ln>
                      <a:noFill/>
                    </a:ln>
                    <a:extLst>
                      <a:ext uri="{53640926-AAD7-44D8-BBD7-CCE9431645EC}">
                        <a14:shadowObscured xmlns:a14="http://schemas.microsoft.com/office/drawing/2010/main"/>
                      </a:ext>
                    </a:extLst>
                  </pic:spPr>
                </pic:pic>
              </a:graphicData>
            </a:graphic>
          </wp:inline>
        </w:drawing>
      </w:r>
    </w:p>
    <w:p w:rsidR="00774CE1" w:rsidRDefault="00774CE1" w:rsidP="00774CE1">
      <w:pPr>
        <w:pStyle w:val="Beschriftung"/>
      </w:pPr>
      <w:bookmarkStart w:id="265" w:name="_Toc390964747"/>
      <w:r>
        <w:t xml:space="preserve">Abbildung </w:t>
      </w:r>
      <w:fldSimple w:instr=" SEQ Abbildung \* ARABIC ">
        <w:r w:rsidR="001E2A8D">
          <w:rPr>
            <w:noProof/>
          </w:rPr>
          <w:t>47</w:t>
        </w:r>
      </w:fldSimple>
      <w:r>
        <w:t>: Virtuelle Welt, Skelett</w:t>
      </w:r>
      <w:bookmarkEnd w:id="265"/>
    </w:p>
    <w:p w:rsidR="00774CE1" w:rsidRDefault="00774CE1" w:rsidP="00774CE1">
      <w:r>
        <w:lastRenderedPageBreak/>
        <w:t xml:space="preserve">Dieses Projekt hat </w:t>
      </w:r>
      <w:r w:rsidR="005E2E2A">
        <w:t>gezeigt, dass bereits eine einfache visuelle Rekonstruktion der Personen eine grosse Wirkung hat</w:t>
      </w:r>
      <w:r>
        <w:t>. Dadurch</w:t>
      </w:r>
      <w:r w:rsidR="005E2E2A">
        <w:t>,</w:t>
      </w:r>
      <w:r>
        <w:t xml:space="preserve"> dass alle Bewe</w:t>
      </w:r>
      <w:r w:rsidR="005E2E2A">
        <w:t>gungen praktisch in Echtzeit</w:t>
      </w:r>
      <w:r>
        <w:t xml:space="preserve"> übertragen werden</w:t>
      </w:r>
      <w:r w:rsidR="005E2E2A">
        <w:t>,</w:t>
      </w:r>
      <w:r>
        <w:t xml:space="preserve"> beginnen wir uns mit dem Avatar zu identifizieren.</w:t>
      </w:r>
    </w:p>
    <w:p w:rsidR="00774CE1" w:rsidRPr="00896A01" w:rsidRDefault="00774CE1" w:rsidP="00774CE1"/>
    <w:p w:rsidR="00774CE1" w:rsidRDefault="00774CE1" w:rsidP="00774CE1">
      <w:pPr>
        <w:keepNext/>
      </w:pPr>
      <w:r w:rsidRPr="00BF28D2">
        <w:rPr>
          <w:noProof/>
          <w:lang w:eastAsia="de-CH"/>
        </w:rPr>
        <w:drawing>
          <wp:inline distT="0" distB="0" distL="0" distR="0" wp14:anchorId="3E79ED80" wp14:editId="66992E4D">
            <wp:extent cx="3022623" cy="1604514"/>
            <wp:effectExtent l="0" t="0" r="6350" b="0"/>
            <wp:docPr id="56" name="Picture 2" descr="hands_m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ands_mesh"/>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bright="40000" contrast="-40000"/>
                              </a14:imgEffect>
                            </a14:imgLayer>
                          </a14:imgProps>
                        </a:ext>
                        <a:ext uri="{28A0092B-C50C-407E-A947-70E740481C1C}">
                          <a14:useLocalDpi xmlns:a14="http://schemas.microsoft.com/office/drawing/2010/main" val="0"/>
                        </a:ext>
                      </a:extLst>
                    </a:blip>
                    <a:srcRect t="2382"/>
                    <a:stretch>
                      <a:fillRect/>
                    </a:stretch>
                  </pic:blipFill>
                  <pic:spPr bwMode="auto">
                    <a:xfrm>
                      <a:off x="0" y="0"/>
                      <a:ext cx="3028207" cy="1607478"/>
                    </a:xfrm>
                    <a:prstGeom prst="rect">
                      <a:avLst/>
                    </a:prstGeom>
                    <a:noFill/>
                    <a:ln>
                      <a:noFill/>
                    </a:ln>
                    <a:extLst/>
                  </pic:spPr>
                </pic:pic>
              </a:graphicData>
            </a:graphic>
          </wp:inline>
        </w:drawing>
      </w:r>
    </w:p>
    <w:p w:rsidR="00774CE1" w:rsidRDefault="00774CE1" w:rsidP="00774CE1">
      <w:pPr>
        <w:pStyle w:val="Beschriftung"/>
      </w:pPr>
      <w:bookmarkStart w:id="266" w:name="_Toc390964748"/>
      <w:r>
        <w:t xml:space="preserve">Abbildung </w:t>
      </w:r>
      <w:fldSimple w:instr=" SEQ Abbildung \* ARABIC ">
        <w:r w:rsidR="001E2A8D">
          <w:rPr>
            <w:noProof/>
          </w:rPr>
          <w:t>48</w:t>
        </w:r>
      </w:fldSimple>
      <w:r>
        <w:t>: Virtuelle Welt, Mesh</w:t>
      </w:r>
      <w:bookmarkEnd w:id="266"/>
    </w:p>
    <w:p w:rsidR="00774CE1" w:rsidRPr="00A24279" w:rsidRDefault="00774CE1" w:rsidP="00774CE1">
      <w:r>
        <w:t>Ein Mesh verstärkt diese Identifikation zusätzlich. Die Kinect liefert keine Gelenkinformationen der einzelnen Finger, deshalb hat die Hand immer die gleiche Form. Beim Testen unserer Arbeit ist uns aufgefallen, dass wir unsere Hand immer halb offen hatten. Der Grund dafür war die starke Identifikation mit der virtuellen Abbildung von uns selber. Weil wir in der virtuellen Welt die Hand offen haben, überträgt unser Gehirn dies automatisch auf unsere reale Hand. Das heisst</w:t>
      </w:r>
      <w:r w:rsidR="00E93B2E">
        <w:t>,</w:t>
      </w:r>
      <w:r>
        <w:t xml:space="preserve"> wir haben durch Kombination der Kinect und der Rift eine so starke Immersion geschaffen, dass wir unser Gehirn täuschen konnten.</w:t>
      </w:r>
    </w:p>
    <w:p w:rsidR="0099105B" w:rsidRPr="003B5DDD" w:rsidRDefault="0099105B" w:rsidP="0099105B">
      <w:pPr>
        <w:pStyle w:val="berschrift2"/>
      </w:pPr>
      <w:bookmarkStart w:id="267" w:name="_Toc390966021"/>
      <w:r w:rsidRPr="003B5DDD">
        <w:t>Vision</w:t>
      </w:r>
      <w:bookmarkEnd w:id="262"/>
      <w:bookmarkEnd w:id="267"/>
    </w:p>
    <w:p w:rsidR="0099105B" w:rsidRDefault="0099105B" w:rsidP="0099105B">
      <w:r>
        <w:t>Diese Teleportation von einer realen Person in eine virtuelle Welt hat sicher Zukunft. Kombiniert mit dem Output Device der Rift ist die Realitätsnähe erstaunlich. Nicht ohne Grund hat Facebook die Firma Oculus VR aufgekauft. Diese Technologie kann die Zukunft bei sozialen Netzwerken werden. Ausserdem könnte eine solche Technologie für global wirkende Unternehmen interessant sein. Sitzungen via Telefon oder Skype können nicht mit den herkömmlichen Sitzungen in einem Sitzungsraum verglichen werden. Die Körpersprache spielt bei der Ausdrucksweise eins Menschen eine grosse Rolle. Doch wir sind überzeugt, dass mit dieser Virtualisierung diese Lücke geschlossen werden kann. Noch fehlen einige technische Mittel,</w:t>
      </w:r>
      <w:r w:rsidR="005E2E2A">
        <w:t xml:space="preserve"> damit die Qualität bei geringem Preis</w:t>
      </w:r>
      <w:r>
        <w:t xml:space="preserve"> gut genug ist. Aber bereits in wenigen Jahren könnte man so weit sein.</w:t>
      </w:r>
    </w:p>
    <w:p w:rsidR="008D0BD6" w:rsidRPr="003B5DDD" w:rsidRDefault="0099105B" w:rsidP="008D0BD6">
      <w:r>
        <w:t>Bezogen auf unsere Projektarbeit haben wir viele Ideen, wie diese weiterentwickelt, und verbessert werden kann. Gerade die Animation von unserem Körper mit dem Skelett und Mesh kann verbessert werden. Dazu gibt es verschiedene Lösungsansätze. Am Einfachsten wäre das Hinzufügen von zusätzlichen Filtern in der momentanen Struktur. Damit kann erreicht werden, dass es weniger Zuckungen gibt, und die Positionen genauer dargestellt werden. Eine weitere Möglichkeit wäre komplett auf die berechneten Positionsdaten aus der Kinect zu verzichten. Durch den Einsatz von mehreren Kameras könnte direkt aus den Tiefenbildern ein pro Person eigenes 3D-Modell erzeugt werden. Somit wäre auch das Problem der Animation der Meshes nicht mehr vorhanden.</w:t>
      </w:r>
    </w:p>
    <w:p w:rsidR="003A028C" w:rsidRDefault="008D0BD6" w:rsidP="003A028C">
      <w:pPr>
        <w:pStyle w:val="berschrift1"/>
      </w:pPr>
      <w:r w:rsidRPr="003B5DDD">
        <w:br w:type="page"/>
      </w:r>
      <w:bookmarkStart w:id="268" w:name="_Toc358881171"/>
      <w:r w:rsidR="003A028C">
        <w:lastRenderedPageBreak/>
        <w:t xml:space="preserve"> </w:t>
      </w:r>
      <w:bookmarkStart w:id="269" w:name="_Toc390966022"/>
      <w:r w:rsidR="003A028C">
        <w:t>Glossar</w:t>
      </w:r>
      <w:bookmarkEnd w:id="268"/>
      <w:bookmarkEnd w:id="269"/>
    </w:p>
    <w:tbl>
      <w:tblPr>
        <w:tblStyle w:val="Tabellenraster"/>
        <w:tblW w:w="0" w:type="auto"/>
        <w:tblCellMar>
          <w:top w:w="227" w:type="dxa"/>
        </w:tblCellMar>
        <w:tblLook w:val="04A0" w:firstRow="1" w:lastRow="0" w:firstColumn="1" w:lastColumn="0" w:noHBand="0" w:noVBand="1"/>
      </w:tblPr>
      <w:tblGrid>
        <w:gridCol w:w="2235"/>
        <w:gridCol w:w="6977"/>
      </w:tblGrid>
      <w:tr w:rsidR="003A028C" w:rsidRPr="00832383" w:rsidTr="00B91D87">
        <w:tc>
          <w:tcPr>
            <w:tcW w:w="2235" w:type="dxa"/>
          </w:tcPr>
          <w:p w:rsidR="003A028C" w:rsidRPr="005C650F" w:rsidRDefault="003A028C" w:rsidP="00B91D87">
            <w:pPr>
              <w:rPr>
                <w:b/>
              </w:rPr>
            </w:pPr>
            <w:r w:rsidRPr="005C650F">
              <w:rPr>
                <w:b/>
              </w:rPr>
              <w:t>HMD</w:t>
            </w:r>
          </w:p>
        </w:tc>
        <w:tc>
          <w:tcPr>
            <w:tcW w:w="6977" w:type="dxa"/>
          </w:tcPr>
          <w:p w:rsidR="003A028C" w:rsidRPr="00832383" w:rsidRDefault="003A028C" w:rsidP="00B91D87">
            <w:r w:rsidRPr="00B9681A">
              <w:t xml:space="preserve">Bei einem HMD (Head Mounted Display) </w:t>
            </w:r>
            <w:r>
              <w:t>handelt es sich um ein visuelles Ausgabegerät, welches auf dem Kopf getragen wird.</w:t>
            </w:r>
          </w:p>
        </w:tc>
      </w:tr>
      <w:tr w:rsidR="003A028C" w:rsidTr="00B91D87">
        <w:tc>
          <w:tcPr>
            <w:tcW w:w="2235" w:type="dxa"/>
          </w:tcPr>
          <w:p w:rsidR="003A028C" w:rsidRPr="005C650F" w:rsidRDefault="003A028C" w:rsidP="00B91D87">
            <w:pPr>
              <w:rPr>
                <w:b/>
              </w:rPr>
            </w:pPr>
            <w:r w:rsidRPr="005C650F">
              <w:rPr>
                <w:b/>
              </w:rPr>
              <w:t>Immersion</w:t>
            </w:r>
          </w:p>
        </w:tc>
        <w:tc>
          <w:tcPr>
            <w:tcW w:w="6977" w:type="dxa"/>
          </w:tcPr>
          <w:p w:rsidR="003A028C" w:rsidRDefault="003A028C" w:rsidP="00737DF8">
            <w:r w:rsidRPr="00436DDF">
              <w:t>Unter Immersion versteht man ein für das Gehirn glaubhafte</w:t>
            </w:r>
            <w:r>
              <w:t>s</w:t>
            </w:r>
            <w:r w:rsidRPr="00436DDF">
              <w:t xml:space="preserve"> Eintauchen in eine virtuelle Welt.</w:t>
            </w:r>
          </w:p>
        </w:tc>
      </w:tr>
      <w:tr w:rsidR="003A028C" w:rsidTr="00B91D87">
        <w:tc>
          <w:tcPr>
            <w:tcW w:w="2235" w:type="dxa"/>
          </w:tcPr>
          <w:p w:rsidR="003A028C" w:rsidRPr="005C650F" w:rsidRDefault="003A028C" w:rsidP="00B91D87">
            <w:pPr>
              <w:rPr>
                <w:b/>
              </w:rPr>
            </w:pPr>
            <w:r w:rsidRPr="005C650F">
              <w:rPr>
                <w:b/>
              </w:rPr>
              <w:t>Szene</w:t>
            </w:r>
          </w:p>
        </w:tc>
        <w:tc>
          <w:tcPr>
            <w:tcW w:w="6977" w:type="dxa"/>
          </w:tcPr>
          <w:p w:rsidR="003A028C" w:rsidRDefault="003A028C" w:rsidP="00B91D87">
            <w:r>
              <w:t xml:space="preserve">In der 3D-Computergrafik ist eine Szene ein virtuelles räumliches Modell. Sie beschreibt alle Objekte und deren </w:t>
            </w:r>
            <w:r w:rsidR="006D2D64">
              <w:t>Eigenschaften sowie</w:t>
            </w:r>
            <w:r>
              <w:t xml:space="preserve"> die Platzierung eines Betrachters.</w:t>
            </w:r>
          </w:p>
        </w:tc>
      </w:tr>
      <w:tr w:rsidR="003A028C" w:rsidTr="00B91D87">
        <w:tc>
          <w:tcPr>
            <w:tcW w:w="2235" w:type="dxa"/>
          </w:tcPr>
          <w:p w:rsidR="003A028C" w:rsidRPr="005C650F" w:rsidRDefault="003A028C" w:rsidP="00B91D87">
            <w:pPr>
              <w:rPr>
                <w:b/>
              </w:rPr>
            </w:pPr>
            <w:r w:rsidRPr="005C650F">
              <w:rPr>
                <w:b/>
              </w:rPr>
              <w:t>Szenengraph</w:t>
            </w:r>
          </w:p>
        </w:tc>
        <w:tc>
          <w:tcPr>
            <w:tcW w:w="6977" w:type="dxa"/>
          </w:tcPr>
          <w:p w:rsidR="003A028C" w:rsidRDefault="003A028C" w:rsidP="00B91D87">
            <w:r>
              <w:t>Der Szenengraph ist die hierarchische Gruppierung der Objekte, welche sich in einer Szene befinden.</w:t>
            </w:r>
          </w:p>
        </w:tc>
      </w:tr>
      <w:tr w:rsidR="003A028C" w:rsidTr="00B91D87">
        <w:tc>
          <w:tcPr>
            <w:tcW w:w="2235" w:type="dxa"/>
          </w:tcPr>
          <w:p w:rsidR="003A028C" w:rsidRPr="005C650F" w:rsidRDefault="003A028C" w:rsidP="00B91D87">
            <w:pPr>
              <w:rPr>
                <w:b/>
              </w:rPr>
            </w:pPr>
            <w:r w:rsidRPr="005C650F">
              <w:rPr>
                <w:b/>
              </w:rPr>
              <w:t>Rendern</w:t>
            </w:r>
          </w:p>
        </w:tc>
        <w:tc>
          <w:tcPr>
            <w:tcW w:w="6977" w:type="dxa"/>
          </w:tcPr>
          <w:p w:rsidR="003A028C" w:rsidRDefault="003A028C" w:rsidP="00B91D87">
            <w:r>
              <w:t>Beim rendern wird ein Bild der Szene erzeugt. Dieses Bild repräsentiert alle Szenen-Objekte aus der Sicht des Betrachters.</w:t>
            </w:r>
          </w:p>
        </w:tc>
      </w:tr>
      <w:tr w:rsidR="003A028C" w:rsidTr="00B91D87">
        <w:tc>
          <w:tcPr>
            <w:tcW w:w="2235" w:type="dxa"/>
          </w:tcPr>
          <w:p w:rsidR="003A028C" w:rsidRPr="005C650F" w:rsidRDefault="003A028C" w:rsidP="00B91D87">
            <w:pPr>
              <w:rPr>
                <w:b/>
              </w:rPr>
            </w:pPr>
            <w:r w:rsidRPr="005C650F">
              <w:rPr>
                <w:b/>
              </w:rPr>
              <w:t>World-Matrix</w:t>
            </w:r>
          </w:p>
        </w:tc>
        <w:tc>
          <w:tcPr>
            <w:tcW w:w="6977" w:type="dxa"/>
          </w:tcPr>
          <w:p w:rsidR="003A028C" w:rsidRDefault="003A028C" w:rsidP="00B91D87">
            <w:r>
              <w:t>Mit einer World-Matrix wird die Position und Lage der einzelnen Objekte im Raum beschrieben. Jedes Objekt besitzt eine individuelle Matrix.</w:t>
            </w:r>
          </w:p>
        </w:tc>
      </w:tr>
      <w:tr w:rsidR="003A028C" w:rsidTr="00B91D87">
        <w:tc>
          <w:tcPr>
            <w:tcW w:w="2235" w:type="dxa"/>
          </w:tcPr>
          <w:p w:rsidR="003A028C" w:rsidRPr="005C650F" w:rsidRDefault="003A028C" w:rsidP="00B91D87">
            <w:pPr>
              <w:rPr>
                <w:b/>
              </w:rPr>
            </w:pPr>
            <w:r w:rsidRPr="005C650F">
              <w:rPr>
                <w:b/>
              </w:rPr>
              <w:t>View-Matrix</w:t>
            </w:r>
          </w:p>
        </w:tc>
        <w:tc>
          <w:tcPr>
            <w:tcW w:w="6977" w:type="dxa"/>
          </w:tcPr>
          <w:p w:rsidR="003A028C" w:rsidRDefault="003A028C" w:rsidP="00B91D87">
            <w:r>
              <w:t>Durch die View-Matrix wird die Position und Ausrichtung des Betrachters beschrieben.</w:t>
            </w:r>
          </w:p>
        </w:tc>
      </w:tr>
      <w:tr w:rsidR="003A028C" w:rsidTr="00B91D87">
        <w:tc>
          <w:tcPr>
            <w:tcW w:w="2235" w:type="dxa"/>
          </w:tcPr>
          <w:p w:rsidR="003A028C" w:rsidRPr="005C650F" w:rsidRDefault="003A028C" w:rsidP="00B91D87">
            <w:pPr>
              <w:rPr>
                <w:b/>
              </w:rPr>
            </w:pPr>
            <w:r w:rsidRPr="005C650F">
              <w:rPr>
                <w:b/>
              </w:rPr>
              <w:t>Quaternion</w:t>
            </w:r>
          </w:p>
        </w:tc>
        <w:tc>
          <w:tcPr>
            <w:tcW w:w="6977" w:type="dxa"/>
          </w:tcPr>
          <w:p w:rsidR="003A028C" w:rsidRDefault="003A028C" w:rsidP="00B91D87">
            <w:r>
              <w:t>Ein Quaternion ist eine komplexe Zahl, die eine Rotation im dreidimensionalen Raum beschreiben kann.</w:t>
            </w:r>
          </w:p>
        </w:tc>
      </w:tr>
      <w:tr w:rsidR="003A028C" w:rsidTr="00B91D87">
        <w:tc>
          <w:tcPr>
            <w:tcW w:w="2235" w:type="dxa"/>
          </w:tcPr>
          <w:p w:rsidR="003A028C" w:rsidRPr="005C650F" w:rsidRDefault="003A028C" w:rsidP="00B91D87">
            <w:pPr>
              <w:rPr>
                <w:b/>
              </w:rPr>
            </w:pPr>
            <w:r w:rsidRPr="005C650F">
              <w:rPr>
                <w:b/>
              </w:rPr>
              <w:t>Vertex</w:t>
            </w:r>
          </w:p>
        </w:tc>
        <w:tc>
          <w:tcPr>
            <w:tcW w:w="6977" w:type="dxa"/>
          </w:tcPr>
          <w:p w:rsidR="003A028C" w:rsidRDefault="003A028C" w:rsidP="00B91D87">
            <w:r>
              <w:t>Ein Vertex ist die Ecke von einem Polygon. In der Computergrafik werden den Vertices neben der Position (3D-Vector) auch noch weitere Eigenschaften wie Farbe und Transparenz zugeordnet.</w:t>
            </w:r>
          </w:p>
        </w:tc>
      </w:tr>
      <w:tr w:rsidR="003A028C" w:rsidTr="00B91D87">
        <w:tc>
          <w:tcPr>
            <w:tcW w:w="2235" w:type="dxa"/>
          </w:tcPr>
          <w:p w:rsidR="003A028C" w:rsidRPr="005C650F" w:rsidRDefault="003A028C" w:rsidP="00B91D87">
            <w:pPr>
              <w:rPr>
                <w:b/>
              </w:rPr>
            </w:pPr>
            <w:r w:rsidRPr="005C650F">
              <w:rPr>
                <w:b/>
              </w:rPr>
              <w:t>World-State</w:t>
            </w:r>
          </w:p>
        </w:tc>
        <w:tc>
          <w:tcPr>
            <w:tcW w:w="6977" w:type="dxa"/>
          </w:tcPr>
          <w:p w:rsidR="003A028C" w:rsidRDefault="003A028C" w:rsidP="00B91D87">
            <w:r>
              <w:t>Der World-State beschreibt den Zustand der Scene. Der World-State kann zwischen verschiedenen Benutzer</w:t>
            </w:r>
            <w:r w:rsidR="00737DF8">
              <w:t>n</w:t>
            </w:r>
            <w:r>
              <w:t xml:space="preserve"> ausgetauscht werden, damit alle eine einheitliche Szene haben.</w:t>
            </w:r>
          </w:p>
        </w:tc>
      </w:tr>
      <w:tr w:rsidR="003A028C" w:rsidTr="00B91D87">
        <w:tc>
          <w:tcPr>
            <w:tcW w:w="2235" w:type="dxa"/>
          </w:tcPr>
          <w:p w:rsidR="003A028C" w:rsidRPr="005C650F" w:rsidRDefault="003A028C" w:rsidP="00B91D87">
            <w:pPr>
              <w:rPr>
                <w:b/>
              </w:rPr>
            </w:pPr>
            <w:r w:rsidRPr="005C650F">
              <w:rPr>
                <w:b/>
              </w:rPr>
              <w:t>Mesh</w:t>
            </w:r>
          </w:p>
        </w:tc>
        <w:tc>
          <w:tcPr>
            <w:tcW w:w="6977" w:type="dxa"/>
          </w:tcPr>
          <w:p w:rsidR="003A028C" w:rsidRDefault="003A028C" w:rsidP="00B91D87">
            <w:r>
              <w:t xml:space="preserve">Ein Mesh ist ein </w:t>
            </w:r>
            <w:r w:rsidR="006D2D64">
              <w:t>Polygonnetz, das die Darstellung von 3D-Objekten beschreibt</w:t>
            </w:r>
            <w:r>
              <w:t>.</w:t>
            </w:r>
          </w:p>
        </w:tc>
      </w:tr>
      <w:tr w:rsidR="003A028C" w:rsidTr="00B91D87">
        <w:tc>
          <w:tcPr>
            <w:tcW w:w="2235" w:type="dxa"/>
          </w:tcPr>
          <w:p w:rsidR="003A028C" w:rsidRPr="005C650F" w:rsidRDefault="003A028C" w:rsidP="00B91D87">
            <w:pPr>
              <w:rPr>
                <w:b/>
              </w:rPr>
            </w:pPr>
            <w:r w:rsidRPr="005C650F">
              <w:rPr>
                <w:b/>
              </w:rPr>
              <w:t>Punktewolke</w:t>
            </w:r>
          </w:p>
        </w:tc>
        <w:tc>
          <w:tcPr>
            <w:tcW w:w="6977" w:type="dxa"/>
          </w:tcPr>
          <w:p w:rsidR="003A028C" w:rsidRDefault="003A028C" w:rsidP="00B91D87">
            <w:r>
              <w:t>Punktewolken bestehen aus einer Ansammlung von dreidimensionalen Positionsdaten. Durch eine Vielzahl von solchen Positionen kann ein Objekt beschrieben werden.</w:t>
            </w:r>
          </w:p>
        </w:tc>
      </w:tr>
      <w:tr w:rsidR="003A028C" w:rsidTr="00B91D87">
        <w:tc>
          <w:tcPr>
            <w:tcW w:w="2235" w:type="dxa"/>
          </w:tcPr>
          <w:p w:rsidR="003A028C" w:rsidRPr="005C650F" w:rsidRDefault="003A028C" w:rsidP="00B91D87">
            <w:pPr>
              <w:rPr>
                <w:b/>
              </w:rPr>
            </w:pPr>
            <w:r w:rsidRPr="005C650F">
              <w:rPr>
                <w:b/>
              </w:rPr>
              <w:t>Textur</w:t>
            </w:r>
          </w:p>
        </w:tc>
        <w:tc>
          <w:tcPr>
            <w:tcW w:w="6977" w:type="dxa"/>
          </w:tcPr>
          <w:p w:rsidR="003A028C" w:rsidRDefault="003A028C" w:rsidP="00737DF8">
            <w:r>
              <w:t xml:space="preserve">Texturen sind </w:t>
            </w:r>
            <w:r w:rsidR="00737DF8">
              <w:t xml:space="preserve">meistens </w:t>
            </w:r>
            <w:r>
              <w:t>zweidimensionale Bilder, die auf die Oberfläche von einem virtuellen Objekt übertragen werd</w:t>
            </w:r>
            <w:r w:rsidR="00737DF8">
              <w:t>en. Damit soll eine Erhöhung der</w:t>
            </w:r>
            <w:r>
              <w:t xml:space="preserve"> Details erreicht werden, ohne die Komplexität der Geometrie zu verändern.</w:t>
            </w:r>
          </w:p>
        </w:tc>
      </w:tr>
      <w:tr w:rsidR="003A028C" w:rsidTr="00B91D87">
        <w:tc>
          <w:tcPr>
            <w:tcW w:w="2235" w:type="dxa"/>
          </w:tcPr>
          <w:p w:rsidR="003A028C" w:rsidRPr="005C650F" w:rsidRDefault="003A028C" w:rsidP="00B91D87">
            <w:pPr>
              <w:rPr>
                <w:b/>
              </w:rPr>
            </w:pPr>
            <w:r w:rsidRPr="005C650F">
              <w:rPr>
                <w:b/>
              </w:rPr>
              <w:t>Shader</w:t>
            </w:r>
          </w:p>
        </w:tc>
        <w:tc>
          <w:tcPr>
            <w:tcW w:w="6977" w:type="dxa"/>
          </w:tcPr>
          <w:p w:rsidR="003A028C" w:rsidRDefault="003A028C" w:rsidP="00B91D87">
            <w:r>
              <w:t>In einem Shader befindet sich Programmcode, der zur Erzeugung von 3D-Effekten dient. Dieser Code wird auf der Grafikkarte ausgeführt.</w:t>
            </w:r>
          </w:p>
        </w:tc>
      </w:tr>
      <w:tr w:rsidR="003A028C" w:rsidTr="00B91D87">
        <w:tc>
          <w:tcPr>
            <w:tcW w:w="2235" w:type="dxa"/>
          </w:tcPr>
          <w:p w:rsidR="003A028C" w:rsidRPr="005C650F" w:rsidRDefault="003A028C" w:rsidP="00B91D87">
            <w:pPr>
              <w:rPr>
                <w:b/>
              </w:rPr>
            </w:pPr>
            <w:r w:rsidRPr="005C650F">
              <w:rPr>
                <w:b/>
              </w:rPr>
              <w:t>Keyframe-Animation</w:t>
            </w:r>
          </w:p>
        </w:tc>
        <w:tc>
          <w:tcPr>
            <w:tcW w:w="6977" w:type="dxa"/>
          </w:tcPr>
          <w:p w:rsidR="003A028C" w:rsidRDefault="003A028C" w:rsidP="00B91D87">
            <w:r>
              <w:t>Eine Keyframe-Animation besteht aus mindestens zwei Keyframes. Ein Keyframe beschreibt den Zustand von einem Objekt. D</w:t>
            </w:r>
            <w:r w:rsidR="00737DF8">
              <w:t>ie Animation erfolgt durch das I</w:t>
            </w:r>
            <w:r>
              <w:t>nterpolieren zwischen den einzelnen Keyframes.</w:t>
            </w:r>
          </w:p>
        </w:tc>
      </w:tr>
    </w:tbl>
    <w:p w:rsidR="00511D21" w:rsidRPr="003B5DDD" w:rsidRDefault="003A028C" w:rsidP="008D0BD6">
      <w:pPr>
        <w:pStyle w:val="berschrift1"/>
      </w:pPr>
      <w:r>
        <w:lastRenderedPageBreak/>
        <w:t xml:space="preserve"> </w:t>
      </w:r>
      <w:bookmarkStart w:id="270" w:name="_Toc390966023"/>
      <w:r w:rsidR="00511D21" w:rsidRPr="003B5DDD">
        <w:t>Abbildungsverzeichnis</w:t>
      </w:r>
      <w:bookmarkEnd w:id="270"/>
    </w:p>
    <w:p w:rsidR="00B4456C" w:rsidRDefault="009C1039">
      <w:pPr>
        <w:pStyle w:val="Abbildungsverzeichnis"/>
        <w:tabs>
          <w:tab w:val="right" w:pos="9457"/>
        </w:tabs>
        <w:rPr>
          <w:rFonts w:asciiTheme="minorHAnsi" w:eastAsiaTheme="minorEastAsia" w:hAnsiTheme="minorHAnsi" w:cstheme="minorBidi"/>
          <w:noProof/>
          <w:sz w:val="22"/>
          <w:szCs w:val="22"/>
          <w:lang w:eastAsia="de-CH"/>
        </w:rPr>
      </w:pPr>
      <w:r w:rsidRPr="003B5DDD">
        <w:fldChar w:fldCharType="begin"/>
      </w:r>
      <w:r w:rsidRPr="003B5DDD">
        <w:instrText xml:space="preserve"> TOC \h \z \c "Abbildung" </w:instrText>
      </w:r>
      <w:r w:rsidRPr="003B5DDD">
        <w:fldChar w:fldCharType="separate"/>
      </w:r>
      <w:hyperlink w:anchor="_Toc390964701" w:history="1">
        <w:r w:rsidR="00B4456C" w:rsidRPr="000E38D4">
          <w:rPr>
            <w:rStyle w:val="Hyperlink"/>
            <w:noProof/>
          </w:rPr>
          <w:t>Abbildung 1: Projektplan</w:t>
        </w:r>
        <w:r w:rsidR="00B4456C">
          <w:rPr>
            <w:noProof/>
            <w:webHidden/>
          </w:rPr>
          <w:tab/>
        </w:r>
        <w:r w:rsidR="00B4456C">
          <w:rPr>
            <w:noProof/>
            <w:webHidden/>
          </w:rPr>
          <w:fldChar w:fldCharType="begin"/>
        </w:r>
        <w:r w:rsidR="00B4456C">
          <w:rPr>
            <w:noProof/>
            <w:webHidden/>
          </w:rPr>
          <w:instrText xml:space="preserve"> PAGEREF _Toc390964701 \h </w:instrText>
        </w:r>
        <w:r w:rsidR="00B4456C">
          <w:rPr>
            <w:noProof/>
            <w:webHidden/>
          </w:rPr>
        </w:r>
        <w:r w:rsidR="00B4456C">
          <w:rPr>
            <w:noProof/>
            <w:webHidden/>
          </w:rPr>
          <w:fldChar w:fldCharType="separate"/>
        </w:r>
        <w:r w:rsidR="001E2A8D">
          <w:rPr>
            <w:noProof/>
            <w:webHidden/>
          </w:rPr>
          <w:t>7</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2" w:history="1">
        <w:r w:rsidR="00B4456C" w:rsidRPr="000E38D4">
          <w:rPr>
            <w:rStyle w:val="Hyperlink"/>
            <w:noProof/>
          </w:rPr>
          <w:t>Abbildung 2: Arbeitsteilung</w:t>
        </w:r>
        <w:r w:rsidR="00B4456C">
          <w:rPr>
            <w:noProof/>
            <w:webHidden/>
          </w:rPr>
          <w:tab/>
        </w:r>
        <w:r w:rsidR="00B4456C">
          <w:rPr>
            <w:noProof/>
            <w:webHidden/>
          </w:rPr>
          <w:fldChar w:fldCharType="begin"/>
        </w:r>
        <w:r w:rsidR="00B4456C">
          <w:rPr>
            <w:noProof/>
            <w:webHidden/>
          </w:rPr>
          <w:instrText xml:space="preserve"> PAGEREF _Toc390964702 \h </w:instrText>
        </w:r>
        <w:r w:rsidR="00B4456C">
          <w:rPr>
            <w:noProof/>
            <w:webHidden/>
          </w:rPr>
        </w:r>
        <w:r w:rsidR="00B4456C">
          <w:rPr>
            <w:noProof/>
            <w:webHidden/>
          </w:rPr>
          <w:fldChar w:fldCharType="separate"/>
        </w:r>
        <w:r w:rsidR="001E2A8D">
          <w:rPr>
            <w:noProof/>
            <w:webHidden/>
          </w:rPr>
          <w:t>8</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3" w:history="1">
        <w:r w:rsidR="00B4456C" w:rsidRPr="000E38D4">
          <w:rPr>
            <w:rStyle w:val="Hyperlink"/>
            <w:noProof/>
          </w:rPr>
          <w:t>Abbildung 3: Projekt Zyklus</w:t>
        </w:r>
        <w:r w:rsidR="00B4456C">
          <w:rPr>
            <w:noProof/>
            <w:webHidden/>
          </w:rPr>
          <w:tab/>
        </w:r>
        <w:r w:rsidR="00B4456C">
          <w:rPr>
            <w:noProof/>
            <w:webHidden/>
          </w:rPr>
          <w:fldChar w:fldCharType="begin"/>
        </w:r>
        <w:r w:rsidR="00B4456C">
          <w:rPr>
            <w:noProof/>
            <w:webHidden/>
          </w:rPr>
          <w:instrText xml:space="preserve"> PAGEREF _Toc390964703 \h </w:instrText>
        </w:r>
        <w:r w:rsidR="00B4456C">
          <w:rPr>
            <w:noProof/>
            <w:webHidden/>
          </w:rPr>
        </w:r>
        <w:r w:rsidR="00B4456C">
          <w:rPr>
            <w:noProof/>
            <w:webHidden/>
          </w:rPr>
          <w:fldChar w:fldCharType="separate"/>
        </w:r>
        <w:r w:rsidR="001E2A8D">
          <w:rPr>
            <w:noProof/>
            <w:webHidden/>
          </w:rPr>
          <w:t>8</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4" w:history="1">
        <w:r w:rsidR="00B4456C" w:rsidRPr="000E38D4">
          <w:rPr>
            <w:rStyle w:val="Hyperlink"/>
            <w:noProof/>
          </w:rPr>
          <w:t>Abbildung 4: Systemübersicht</w:t>
        </w:r>
        <w:r w:rsidR="00B4456C">
          <w:rPr>
            <w:noProof/>
            <w:webHidden/>
          </w:rPr>
          <w:tab/>
        </w:r>
        <w:r w:rsidR="00B4456C">
          <w:rPr>
            <w:noProof/>
            <w:webHidden/>
          </w:rPr>
          <w:fldChar w:fldCharType="begin"/>
        </w:r>
        <w:r w:rsidR="00B4456C">
          <w:rPr>
            <w:noProof/>
            <w:webHidden/>
          </w:rPr>
          <w:instrText xml:space="preserve"> PAGEREF _Toc390964704 \h </w:instrText>
        </w:r>
        <w:r w:rsidR="00B4456C">
          <w:rPr>
            <w:noProof/>
            <w:webHidden/>
          </w:rPr>
        </w:r>
        <w:r w:rsidR="00B4456C">
          <w:rPr>
            <w:noProof/>
            <w:webHidden/>
          </w:rPr>
          <w:fldChar w:fldCharType="separate"/>
        </w:r>
        <w:r w:rsidR="001E2A8D">
          <w:rPr>
            <w:noProof/>
            <w:webHidden/>
          </w:rPr>
          <w:t>9</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5" w:history="1">
        <w:r w:rsidR="00B4456C" w:rsidRPr="000E38D4">
          <w:rPr>
            <w:rStyle w:val="Hyperlink"/>
            <w:noProof/>
          </w:rPr>
          <w:t>Abbildung 5: Prozess auf dem Client</w:t>
        </w:r>
        <w:r w:rsidR="00B4456C">
          <w:rPr>
            <w:noProof/>
            <w:webHidden/>
          </w:rPr>
          <w:tab/>
        </w:r>
        <w:r w:rsidR="00B4456C">
          <w:rPr>
            <w:noProof/>
            <w:webHidden/>
          </w:rPr>
          <w:fldChar w:fldCharType="begin"/>
        </w:r>
        <w:r w:rsidR="00B4456C">
          <w:rPr>
            <w:noProof/>
            <w:webHidden/>
          </w:rPr>
          <w:instrText xml:space="preserve"> PAGEREF _Toc390964705 \h </w:instrText>
        </w:r>
        <w:r w:rsidR="00B4456C">
          <w:rPr>
            <w:noProof/>
            <w:webHidden/>
          </w:rPr>
        </w:r>
        <w:r w:rsidR="00B4456C">
          <w:rPr>
            <w:noProof/>
            <w:webHidden/>
          </w:rPr>
          <w:fldChar w:fldCharType="separate"/>
        </w:r>
        <w:r w:rsidR="001E2A8D">
          <w:rPr>
            <w:noProof/>
            <w:webHidden/>
          </w:rPr>
          <w:t>10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6" w:history="1">
        <w:r w:rsidR="00B4456C" w:rsidRPr="000E38D4">
          <w:rPr>
            <w:rStyle w:val="Hyperlink"/>
            <w:noProof/>
          </w:rPr>
          <w:t>Abbildung 6: Sequenzieller Ablauf auf dem Client</w:t>
        </w:r>
        <w:r w:rsidR="00B4456C">
          <w:rPr>
            <w:noProof/>
            <w:webHidden/>
          </w:rPr>
          <w:tab/>
        </w:r>
        <w:r w:rsidR="00B4456C">
          <w:rPr>
            <w:noProof/>
            <w:webHidden/>
          </w:rPr>
          <w:fldChar w:fldCharType="begin"/>
        </w:r>
        <w:r w:rsidR="00B4456C">
          <w:rPr>
            <w:noProof/>
            <w:webHidden/>
          </w:rPr>
          <w:instrText xml:space="preserve"> PAGEREF _Toc390964706 \h </w:instrText>
        </w:r>
        <w:r w:rsidR="00B4456C">
          <w:rPr>
            <w:noProof/>
            <w:webHidden/>
          </w:rPr>
        </w:r>
        <w:r w:rsidR="00B4456C">
          <w:rPr>
            <w:noProof/>
            <w:webHidden/>
          </w:rPr>
          <w:fldChar w:fldCharType="separate"/>
        </w:r>
        <w:r w:rsidR="001E2A8D">
          <w:rPr>
            <w:noProof/>
            <w:webHidden/>
          </w:rPr>
          <w:t>10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7" w:history="1">
        <w:r w:rsidR="00B4456C" w:rsidRPr="000E38D4">
          <w:rPr>
            <w:rStyle w:val="Hyperlink"/>
            <w:noProof/>
            <w:lang w:val="en-US"/>
          </w:rPr>
          <w:t>Abbildung 7: Kinect for Windows SDK: Skeletal Tracking [1]</w:t>
        </w:r>
        <w:r w:rsidR="00B4456C">
          <w:rPr>
            <w:noProof/>
            <w:webHidden/>
          </w:rPr>
          <w:tab/>
        </w:r>
        <w:r w:rsidR="00B4456C">
          <w:rPr>
            <w:noProof/>
            <w:webHidden/>
          </w:rPr>
          <w:fldChar w:fldCharType="begin"/>
        </w:r>
        <w:r w:rsidR="00B4456C">
          <w:rPr>
            <w:noProof/>
            <w:webHidden/>
          </w:rPr>
          <w:instrText xml:space="preserve"> PAGEREF _Toc390964707 \h </w:instrText>
        </w:r>
        <w:r w:rsidR="00B4456C">
          <w:rPr>
            <w:noProof/>
            <w:webHidden/>
          </w:rPr>
        </w:r>
        <w:r w:rsidR="00B4456C">
          <w:rPr>
            <w:noProof/>
            <w:webHidden/>
          </w:rPr>
          <w:fldChar w:fldCharType="separate"/>
        </w:r>
        <w:r w:rsidR="001E2A8D">
          <w:rPr>
            <w:noProof/>
            <w:webHidden/>
          </w:rPr>
          <w:t>11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8" w:history="1">
        <w:r w:rsidR="00B4456C" w:rsidRPr="000E38D4">
          <w:rPr>
            <w:rStyle w:val="Hyperlink"/>
            <w:noProof/>
          </w:rPr>
          <w:t>Abbildung 8: Prozess auf dem Server</w:t>
        </w:r>
        <w:r w:rsidR="00B4456C">
          <w:rPr>
            <w:noProof/>
            <w:webHidden/>
          </w:rPr>
          <w:tab/>
        </w:r>
        <w:r w:rsidR="00B4456C">
          <w:rPr>
            <w:noProof/>
            <w:webHidden/>
          </w:rPr>
          <w:fldChar w:fldCharType="begin"/>
        </w:r>
        <w:r w:rsidR="00B4456C">
          <w:rPr>
            <w:noProof/>
            <w:webHidden/>
          </w:rPr>
          <w:instrText xml:space="preserve"> PAGEREF _Toc390964708 \h </w:instrText>
        </w:r>
        <w:r w:rsidR="00B4456C">
          <w:rPr>
            <w:noProof/>
            <w:webHidden/>
          </w:rPr>
        </w:r>
        <w:r w:rsidR="00B4456C">
          <w:rPr>
            <w:noProof/>
            <w:webHidden/>
          </w:rPr>
          <w:fldChar w:fldCharType="separate"/>
        </w:r>
        <w:r w:rsidR="001E2A8D">
          <w:rPr>
            <w:noProof/>
            <w:webHidden/>
          </w:rPr>
          <w:t>13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09" w:history="1">
        <w:r w:rsidR="00B4456C" w:rsidRPr="000E38D4">
          <w:rPr>
            <w:rStyle w:val="Hyperlink"/>
            <w:noProof/>
          </w:rPr>
          <w:t>Abbildung 9: Sequenzieller Ablauf - Client Verwaltung</w:t>
        </w:r>
        <w:r w:rsidR="00B4456C">
          <w:rPr>
            <w:noProof/>
            <w:webHidden/>
          </w:rPr>
          <w:tab/>
        </w:r>
        <w:r w:rsidR="00B4456C">
          <w:rPr>
            <w:noProof/>
            <w:webHidden/>
          </w:rPr>
          <w:fldChar w:fldCharType="begin"/>
        </w:r>
        <w:r w:rsidR="00B4456C">
          <w:rPr>
            <w:noProof/>
            <w:webHidden/>
          </w:rPr>
          <w:instrText xml:space="preserve"> PAGEREF _Toc390964709 \h </w:instrText>
        </w:r>
        <w:r w:rsidR="00B4456C">
          <w:rPr>
            <w:noProof/>
            <w:webHidden/>
          </w:rPr>
        </w:r>
        <w:r w:rsidR="00B4456C">
          <w:rPr>
            <w:noProof/>
            <w:webHidden/>
          </w:rPr>
          <w:fldChar w:fldCharType="separate"/>
        </w:r>
        <w:r w:rsidR="001E2A8D">
          <w:rPr>
            <w:noProof/>
            <w:webHidden/>
          </w:rPr>
          <w:t>14</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r:id="rId83" w:anchor="_Toc390964710" w:history="1">
        <w:r w:rsidR="00B4456C" w:rsidRPr="000E38D4">
          <w:rPr>
            <w:rStyle w:val="Hyperlink"/>
            <w:noProof/>
          </w:rPr>
          <w:t>Abbildung 10: Ordnerstruktur</w:t>
        </w:r>
        <w:r w:rsidR="00B4456C">
          <w:rPr>
            <w:noProof/>
            <w:webHidden/>
          </w:rPr>
          <w:tab/>
        </w:r>
        <w:r w:rsidR="00B4456C">
          <w:rPr>
            <w:noProof/>
            <w:webHidden/>
          </w:rPr>
          <w:fldChar w:fldCharType="begin"/>
        </w:r>
        <w:r w:rsidR="00B4456C">
          <w:rPr>
            <w:noProof/>
            <w:webHidden/>
          </w:rPr>
          <w:instrText xml:space="preserve"> PAGEREF _Toc390964710 \h </w:instrText>
        </w:r>
        <w:r w:rsidR="00B4456C">
          <w:rPr>
            <w:noProof/>
            <w:webHidden/>
          </w:rPr>
        </w:r>
        <w:r w:rsidR="00B4456C">
          <w:rPr>
            <w:noProof/>
            <w:webHidden/>
          </w:rPr>
          <w:fldChar w:fldCharType="separate"/>
        </w:r>
        <w:r w:rsidR="001E2A8D">
          <w:rPr>
            <w:noProof/>
            <w:webHidden/>
          </w:rPr>
          <w:t>17</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1" w:history="1">
        <w:r w:rsidR="00B4456C" w:rsidRPr="000E38D4">
          <w:rPr>
            <w:rStyle w:val="Hyperlink"/>
            <w:noProof/>
          </w:rPr>
          <w:t>Abbildung 11: SLProject Anpassung</w:t>
        </w:r>
        <w:r w:rsidR="00B4456C">
          <w:rPr>
            <w:noProof/>
            <w:webHidden/>
          </w:rPr>
          <w:tab/>
        </w:r>
        <w:r w:rsidR="00B4456C">
          <w:rPr>
            <w:noProof/>
            <w:webHidden/>
          </w:rPr>
          <w:fldChar w:fldCharType="begin"/>
        </w:r>
        <w:r w:rsidR="00B4456C">
          <w:rPr>
            <w:noProof/>
            <w:webHidden/>
          </w:rPr>
          <w:instrText xml:space="preserve"> PAGEREF _Toc390964711 \h </w:instrText>
        </w:r>
        <w:r w:rsidR="00B4456C">
          <w:rPr>
            <w:noProof/>
            <w:webHidden/>
          </w:rPr>
        </w:r>
        <w:r w:rsidR="00B4456C">
          <w:rPr>
            <w:noProof/>
            <w:webHidden/>
          </w:rPr>
          <w:fldChar w:fldCharType="separate"/>
        </w:r>
        <w:r w:rsidR="001E2A8D">
          <w:rPr>
            <w:noProof/>
            <w:webHidden/>
          </w:rPr>
          <w:t>19</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r:id="rId84" w:anchor="_Toc390964712" w:history="1">
        <w:r w:rsidR="00B4456C" w:rsidRPr="000E38D4">
          <w:rPr>
            <w:rStyle w:val="Hyperlink"/>
            <w:noProof/>
          </w:rPr>
          <w:t>Abbildung 12: Kamera - Klasse</w:t>
        </w:r>
        <w:r w:rsidR="00B4456C">
          <w:rPr>
            <w:noProof/>
            <w:webHidden/>
          </w:rPr>
          <w:tab/>
        </w:r>
        <w:r w:rsidR="00B4456C">
          <w:rPr>
            <w:noProof/>
            <w:webHidden/>
          </w:rPr>
          <w:fldChar w:fldCharType="begin"/>
        </w:r>
        <w:r w:rsidR="00B4456C">
          <w:rPr>
            <w:noProof/>
            <w:webHidden/>
          </w:rPr>
          <w:instrText xml:space="preserve"> PAGEREF _Toc390964712 \h </w:instrText>
        </w:r>
        <w:r w:rsidR="00B4456C">
          <w:rPr>
            <w:noProof/>
            <w:webHidden/>
          </w:rPr>
        </w:r>
        <w:r w:rsidR="00B4456C">
          <w:rPr>
            <w:noProof/>
            <w:webHidden/>
          </w:rPr>
          <w:fldChar w:fldCharType="separate"/>
        </w:r>
        <w:r w:rsidR="001E2A8D">
          <w:rPr>
            <w:noProof/>
            <w:webHidden/>
          </w:rPr>
          <w:t>21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3" w:history="1">
        <w:r w:rsidR="00B4456C" w:rsidRPr="000E38D4">
          <w:rPr>
            <w:rStyle w:val="Hyperlink"/>
            <w:noProof/>
          </w:rPr>
          <w:t>Abbildung 13: Klassendiagramm, Skelett Visualisierung</w:t>
        </w:r>
        <w:r w:rsidR="00B4456C">
          <w:rPr>
            <w:noProof/>
            <w:webHidden/>
          </w:rPr>
          <w:tab/>
        </w:r>
        <w:r w:rsidR="00B4456C">
          <w:rPr>
            <w:noProof/>
            <w:webHidden/>
          </w:rPr>
          <w:fldChar w:fldCharType="begin"/>
        </w:r>
        <w:r w:rsidR="00B4456C">
          <w:rPr>
            <w:noProof/>
            <w:webHidden/>
          </w:rPr>
          <w:instrText xml:space="preserve"> PAGEREF _Toc390964713 \h </w:instrText>
        </w:r>
        <w:r w:rsidR="00B4456C">
          <w:rPr>
            <w:noProof/>
            <w:webHidden/>
          </w:rPr>
        </w:r>
        <w:r w:rsidR="00B4456C">
          <w:rPr>
            <w:noProof/>
            <w:webHidden/>
          </w:rPr>
          <w:fldChar w:fldCharType="separate"/>
        </w:r>
        <w:r w:rsidR="001E2A8D">
          <w:rPr>
            <w:noProof/>
            <w:webHidden/>
          </w:rPr>
          <w:t>22</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4" w:history="1">
        <w:r w:rsidR="00B4456C" w:rsidRPr="000E38D4">
          <w:rPr>
            <w:rStyle w:val="Hyperlink"/>
            <w:noProof/>
          </w:rPr>
          <w:t>Abbildung 14: links Kinect 1, rechts Kinect 2, Quelle: Kinect for Windows SDK: Skeletal Tracking [1]</w:t>
        </w:r>
        <w:r w:rsidR="00B4456C">
          <w:rPr>
            <w:noProof/>
            <w:webHidden/>
          </w:rPr>
          <w:tab/>
        </w:r>
        <w:r w:rsidR="00B4456C">
          <w:rPr>
            <w:noProof/>
            <w:webHidden/>
          </w:rPr>
          <w:fldChar w:fldCharType="begin"/>
        </w:r>
        <w:r w:rsidR="00B4456C">
          <w:rPr>
            <w:noProof/>
            <w:webHidden/>
          </w:rPr>
          <w:instrText xml:space="preserve"> PAGEREF _Toc390964714 \h </w:instrText>
        </w:r>
        <w:r w:rsidR="00B4456C">
          <w:rPr>
            <w:noProof/>
            <w:webHidden/>
          </w:rPr>
        </w:r>
        <w:r w:rsidR="00B4456C">
          <w:rPr>
            <w:noProof/>
            <w:webHidden/>
          </w:rPr>
          <w:fldChar w:fldCharType="separate"/>
        </w:r>
        <w:r w:rsidR="001E2A8D">
          <w:rPr>
            <w:noProof/>
            <w:webHidden/>
          </w:rPr>
          <w:t>23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5" w:history="1">
        <w:r w:rsidR="00B4456C" w:rsidRPr="000E38D4">
          <w:rPr>
            <w:rStyle w:val="Hyperlink"/>
            <w:noProof/>
          </w:rPr>
          <w:t>Abbildung 15: Default Skelett</w:t>
        </w:r>
        <w:r w:rsidR="00B4456C">
          <w:rPr>
            <w:noProof/>
            <w:webHidden/>
          </w:rPr>
          <w:tab/>
        </w:r>
        <w:r w:rsidR="00B4456C">
          <w:rPr>
            <w:noProof/>
            <w:webHidden/>
          </w:rPr>
          <w:fldChar w:fldCharType="begin"/>
        </w:r>
        <w:r w:rsidR="00B4456C">
          <w:rPr>
            <w:noProof/>
            <w:webHidden/>
          </w:rPr>
          <w:instrText xml:space="preserve"> PAGEREF _Toc390964715 \h </w:instrText>
        </w:r>
        <w:r w:rsidR="00B4456C">
          <w:rPr>
            <w:noProof/>
            <w:webHidden/>
          </w:rPr>
        </w:r>
        <w:r w:rsidR="00B4456C">
          <w:rPr>
            <w:noProof/>
            <w:webHidden/>
          </w:rPr>
          <w:fldChar w:fldCharType="separate"/>
        </w:r>
        <w:r w:rsidR="001E2A8D">
          <w:rPr>
            <w:noProof/>
            <w:webHidden/>
          </w:rPr>
          <w:t>25</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6" w:history="1">
        <w:r w:rsidR="00B4456C" w:rsidRPr="000E38D4">
          <w:rPr>
            <w:rStyle w:val="Hyperlink"/>
            <w:noProof/>
          </w:rPr>
          <w:t>Abbildung 16: Skelett Daten aktualisieren</w:t>
        </w:r>
        <w:r w:rsidR="00B4456C">
          <w:rPr>
            <w:noProof/>
            <w:webHidden/>
          </w:rPr>
          <w:tab/>
        </w:r>
        <w:r w:rsidR="00B4456C">
          <w:rPr>
            <w:noProof/>
            <w:webHidden/>
          </w:rPr>
          <w:fldChar w:fldCharType="begin"/>
        </w:r>
        <w:r w:rsidR="00B4456C">
          <w:rPr>
            <w:noProof/>
            <w:webHidden/>
          </w:rPr>
          <w:instrText xml:space="preserve"> PAGEREF _Toc390964716 \h </w:instrText>
        </w:r>
        <w:r w:rsidR="00B4456C">
          <w:rPr>
            <w:noProof/>
            <w:webHidden/>
          </w:rPr>
        </w:r>
        <w:r w:rsidR="00B4456C">
          <w:rPr>
            <w:noProof/>
            <w:webHidden/>
          </w:rPr>
          <w:fldChar w:fldCharType="separate"/>
        </w:r>
        <w:r w:rsidR="001E2A8D">
          <w:rPr>
            <w:noProof/>
            <w:webHidden/>
          </w:rPr>
          <w:t>26</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7" w:history="1">
        <w:r w:rsidR="00B4456C" w:rsidRPr="000E38D4">
          <w:rPr>
            <w:rStyle w:val="Hyperlink"/>
            <w:noProof/>
          </w:rPr>
          <w:t>Abbildung 17: Projekt-Abhängigkeiten</w:t>
        </w:r>
        <w:r w:rsidR="00B4456C">
          <w:rPr>
            <w:noProof/>
            <w:webHidden/>
          </w:rPr>
          <w:tab/>
        </w:r>
        <w:r w:rsidR="00B4456C">
          <w:rPr>
            <w:noProof/>
            <w:webHidden/>
          </w:rPr>
          <w:fldChar w:fldCharType="begin"/>
        </w:r>
        <w:r w:rsidR="00B4456C">
          <w:rPr>
            <w:noProof/>
            <w:webHidden/>
          </w:rPr>
          <w:instrText xml:space="preserve"> PAGEREF _Toc390964717 \h </w:instrText>
        </w:r>
        <w:r w:rsidR="00B4456C">
          <w:rPr>
            <w:noProof/>
            <w:webHidden/>
          </w:rPr>
        </w:r>
        <w:r w:rsidR="00B4456C">
          <w:rPr>
            <w:noProof/>
            <w:webHidden/>
          </w:rPr>
          <w:fldChar w:fldCharType="separate"/>
        </w:r>
        <w:r w:rsidR="001E2A8D">
          <w:rPr>
            <w:noProof/>
            <w:webHidden/>
          </w:rPr>
          <w:t>28</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8" w:history="1">
        <w:r w:rsidR="00B4456C" w:rsidRPr="000E38D4">
          <w:rPr>
            <w:rStyle w:val="Hyperlink"/>
            <w:noProof/>
          </w:rPr>
          <w:t>Abbildung 18: Common - Netzwerk Klassen</w:t>
        </w:r>
        <w:r w:rsidR="00B4456C">
          <w:rPr>
            <w:noProof/>
            <w:webHidden/>
          </w:rPr>
          <w:tab/>
        </w:r>
        <w:r w:rsidR="00B4456C">
          <w:rPr>
            <w:noProof/>
            <w:webHidden/>
          </w:rPr>
          <w:fldChar w:fldCharType="begin"/>
        </w:r>
        <w:r w:rsidR="00B4456C">
          <w:rPr>
            <w:noProof/>
            <w:webHidden/>
          </w:rPr>
          <w:instrText xml:space="preserve"> PAGEREF _Toc390964718 \h </w:instrText>
        </w:r>
        <w:r w:rsidR="00B4456C">
          <w:rPr>
            <w:noProof/>
            <w:webHidden/>
          </w:rPr>
        </w:r>
        <w:r w:rsidR="00B4456C">
          <w:rPr>
            <w:noProof/>
            <w:webHidden/>
          </w:rPr>
          <w:fldChar w:fldCharType="separate"/>
        </w:r>
        <w:r w:rsidR="001E2A8D">
          <w:rPr>
            <w:noProof/>
            <w:webHidden/>
          </w:rPr>
          <w:t>29</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19" w:history="1">
        <w:r w:rsidR="00B4456C" w:rsidRPr="000E38D4">
          <w:rPr>
            <w:rStyle w:val="Hyperlink"/>
            <w:noProof/>
          </w:rPr>
          <w:t>Abbildung 19: Common - BoardGame Konstanten</w:t>
        </w:r>
        <w:r w:rsidR="00B4456C">
          <w:rPr>
            <w:noProof/>
            <w:webHidden/>
          </w:rPr>
          <w:tab/>
        </w:r>
        <w:r w:rsidR="00B4456C">
          <w:rPr>
            <w:noProof/>
            <w:webHidden/>
          </w:rPr>
          <w:fldChar w:fldCharType="begin"/>
        </w:r>
        <w:r w:rsidR="00B4456C">
          <w:rPr>
            <w:noProof/>
            <w:webHidden/>
          </w:rPr>
          <w:instrText xml:space="preserve"> PAGEREF _Toc390964719 \h </w:instrText>
        </w:r>
        <w:r w:rsidR="00B4456C">
          <w:rPr>
            <w:noProof/>
            <w:webHidden/>
          </w:rPr>
        </w:r>
        <w:r w:rsidR="00B4456C">
          <w:rPr>
            <w:noProof/>
            <w:webHidden/>
          </w:rPr>
          <w:fldChar w:fldCharType="separate"/>
        </w:r>
        <w:r w:rsidR="001E2A8D">
          <w:rPr>
            <w:noProof/>
            <w:webHidden/>
          </w:rPr>
          <w:t>30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0" w:history="1">
        <w:r w:rsidR="00B4456C" w:rsidRPr="000E38D4">
          <w:rPr>
            <w:rStyle w:val="Hyperlink"/>
            <w:noProof/>
          </w:rPr>
          <w:t>Abbildung 20: Common - Enumerations</w:t>
        </w:r>
        <w:r w:rsidR="00B4456C">
          <w:rPr>
            <w:noProof/>
            <w:webHidden/>
          </w:rPr>
          <w:tab/>
        </w:r>
        <w:r w:rsidR="00B4456C">
          <w:rPr>
            <w:noProof/>
            <w:webHidden/>
          </w:rPr>
          <w:fldChar w:fldCharType="begin"/>
        </w:r>
        <w:r w:rsidR="00B4456C">
          <w:rPr>
            <w:noProof/>
            <w:webHidden/>
          </w:rPr>
          <w:instrText xml:space="preserve"> PAGEREF _Toc390964720 \h </w:instrText>
        </w:r>
        <w:r w:rsidR="00B4456C">
          <w:rPr>
            <w:noProof/>
            <w:webHidden/>
          </w:rPr>
        </w:r>
        <w:r w:rsidR="00B4456C">
          <w:rPr>
            <w:noProof/>
            <w:webHidden/>
          </w:rPr>
          <w:fldChar w:fldCharType="separate"/>
        </w:r>
        <w:r w:rsidR="001E2A8D">
          <w:rPr>
            <w:noProof/>
            <w:webHidden/>
          </w:rPr>
          <w:t>30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1" w:history="1">
        <w:r w:rsidR="00B4456C" w:rsidRPr="000E38D4">
          <w:rPr>
            <w:rStyle w:val="Hyperlink"/>
            <w:noProof/>
          </w:rPr>
          <w:t>Abbildung 21: Common – Structs</w:t>
        </w:r>
        <w:r w:rsidR="00B4456C">
          <w:rPr>
            <w:noProof/>
            <w:webHidden/>
          </w:rPr>
          <w:tab/>
        </w:r>
        <w:r w:rsidR="00B4456C">
          <w:rPr>
            <w:noProof/>
            <w:webHidden/>
          </w:rPr>
          <w:fldChar w:fldCharType="begin"/>
        </w:r>
        <w:r w:rsidR="00B4456C">
          <w:rPr>
            <w:noProof/>
            <w:webHidden/>
          </w:rPr>
          <w:instrText xml:space="preserve"> PAGEREF _Toc390964721 \h </w:instrText>
        </w:r>
        <w:r w:rsidR="00B4456C">
          <w:rPr>
            <w:noProof/>
            <w:webHidden/>
          </w:rPr>
        </w:r>
        <w:r w:rsidR="00B4456C">
          <w:rPr>
            <w:noProof/>
            <w:webHidden/>
          </w:rPr>
          <w:fldChar w:fldCharType="separate"/>
        </w:r>
        <w:r w:rsidR="001E2A8D">
          <w:rPr>
            <w:noProof/>
            <w:webHidden/>
          </w:rPr>
          <w:t>31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2" w:history="1">
        <w:r w:rsidR="00B4456C" w:rsidRPr="000E38D4">
          <w:rPr>
            <w:rStyle w:val="Hyperlink"/>
            <w:noProof/>
          </w:rPr>
          <w:t>Abbildung 22: Server - Klassen</w:t>
        </w:r>
        <w:r w:rsidR="00B4456C">
          <w:rPr>
            <w:noProof/>
            <w:webHidden/>
          </w:rPr>
          <w:tab/>
        </w:r>
        <w:r w:rsidR="00B4456C">
          <w:rPr>
            <w:noProof/>
            <w:webHidden/>
          </w:rPr>
          <w:fldChar w:fldCharType="begin"/>
        </w:r>
        <w:r w:rsidR="00B4456C">
          <w:rPr>
            <w:noProof/>
            <w:webHidden/>
          </w:rPr>
          <w:instrText xml:space="preserve"> PAGEREF _Toc390964722 \h </w:instrText>
        </w:r>
        <w:r w:rsidR="00B4456C">
          <w:rPr>
            <w:noProof/>
            <w:webHidden/>
          </w:rPr>
        </w:r>
        <w:r w:rsidR="00B4456C">
          <w:rPr>
            <w:noProof/>
            <w:webHidden/>
          </w:rPr>
          <w:fldChar w:fldCharType="separate"/>
        </w:r>
        <w:r w:rsidR="001E2A8D">
          <w:rPr>
            <w:noProof/>
            <w:webHidden/>
          </w:rPr>
          <w:t>31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3" w:history="1">
        <w:r w:rsidR="00B4456C" w:rsidRPr="000E38D4">
          <w:rPr>
            <w:rStyle w:val="Hyperlink"/>
            <w:noProof/>
          </w:rPr>
          <w:t>Abbildung 23: NetworkClient Klasse</w:t>
        </w:r>
        <w:r w:rsidR="00B4456C">
          <w:rPr>
            <w:noProof/>
            <w:webHidden/>
          </w:rPr>
          <w:tab/>
        </w:r>
        <w:r w:rsidR="00B4456C">
          <w:rPr>
            <w:noProof/>
            <w:webHidden/>
          </w:rPr>
          <w:fldChar w:fldCharType="begin"/>
        </w:r>
        <w:r w:rsidR="00B4456C">
          <w:rPr>
            <w:noProof/>
            <w:webHidden/>
          </w:rPr>
          <w:instrText xml:space="preserve"> PAGEREF _Toc390964723 \h </w:instrText>
        </w:r>
        <w:r w:rsidR="00B4456C">
          <w:rPr>
            <w:noProof/>
            <w:webHidden/>
          </w:rPr>
        </w:r>
        <w:r w:rsidR="00B4456C">
          <w:rPr>
            <w:noProof/>
            <w:webHidden/>
          </w:rPr>
          <w:fldChar w:fldCharType="separate"/>
        </w:r>
        <w:r w:rsidR="001E2A8D">
          <w:rPr>
            <w:noProof/>
            <w:webHidden/>
          </w:rPr>
          <w:t>34</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4" w:history="1">
        <w:r w:rsidR="00B4456C" w:rsidRPr="000E38D4">
          <w:rPr>
            <w:rStyle w:val="Hyperlink"/>
            <w:noProof/>
          </w:rPr>
          <w:t>Abbildung 24: SLScene::onLoad - Leerer Raum</w:t>
        </w:r>
        <w:r w:rsidR="00B4456C">
          <w:rPr>
            <w:noProof/>
            <w:webHidden/>
          </w:rPr>
          <w:tab/>
        </w:r>
        <w:r w:rsidR="00B4456C">
          <w:rPr>
            <w:noProof/>
            <w:webHidden/>
          </w:rPr>
          <w:fldChar w:fldCharType="begin"/>
        </w:r>
        <w:r w:rsidR="00B4456C">
          <w:rPr>
            <w:noProof/>
            <w:webHidden/>
          </w:rPr>
          <w:instrText xml:space="preserve"> PAGEREF _Toc390964724 \h </w:instrText>
        </w:r>
        <w:r w:rsidR="00B4456C">
          <w:rPr>
            <w:noProof/>
            <w:webHidden/>
          </w:rPr>
        </w:r>
        <w:r w:rsidR="00B4456C">
          <w:rPr>
            <w:noProof/>
            <w:webHidden/>
          </w:rPr>
          <w:fldChar w:fldCharType="separate"/>
        </w:r>
        <w:r w:rsidR="001E2A8D">
          <w:rPr>
            <w:noProof/>
            <w:webHidden/>
          </w:rPr>
          <w:t>34</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5" w:history="1">
        <w:r w:rsidR="00B4456C" w:rsidRPr="000E38D4">
          <w:rPr>
            <w:rStyle w:val="Hyperlink"/>
            <w:noProof/>
          </w:rPr>
          <w:t>Abbildung 25: VRSceneView Klasse</w:t>
        </w:r>
        <w:r w:rsidR="00B4456C">
          <w:rPr>
            <w:noProof/>
            <w:webHidden/>
          </w:rPr>
          <w:tab/>
        </w:r>
        <w:r w:rsidR="00B4456C">
          <w:rPr>
            <w:noProof/>
            <w:webHidden/>
          </w:rPr>
          <w:fldChar w:fldCharType="begin"/>
        </w:r>
        <w:r w:rsidR="00B4456C">
          <w:rPr>
            <w:noProof/>
            <w:webHidden/>
          </w:rPr>
          <w:instrText xml:space="preserve"> PAGEREF _Toc390964725 \h </w:instrText>
        </w:r>
        <w:r w:rsidR="00B4456C">
          <w:rPr>
            <w:noProof/>
            <w:webHidden/>
          </w:rPr>
        </w:r>
        <w:r w:rsidR="00B4456C">
          <w:rPr>
            <w:noProof/>
            <w:webHidden/>
          </w:rPr>
          <w:fldChar w:fldCharType="separate"/>
        </w:r>
        <w:r w:rsidR="001E2A8D">
          <w:rPr>
            <w:noProof/>
            <w:webHidden/>
          </w:rPr>
          <w:t>35</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6" w:history="1">
        <w:r w:rsidR="00B4456C" w:rsidRPr="000E38D4">
          <w:rPr>
            <w:rStyle w:val="Hyperlink"/>
            <w:noProof/>
          </w:rPr>
          <w:t>Abbildung 26: Ablauf VRSceneView::preDraw</w:t>
        </w:r>
        <w:r w:rsidR="00B4456C">
          <w:rPr>
            <w:noProof/>
            <w:webHidden/>
          </w:rPr>
          <w:tab/>
        </w:r>
        <w:r w:rsidR="00B4456C">
          <w:rPr>
            <w:noProof/>
            <w:webHidden/>
          </w:rPr>
          <w:fldChar w:fldCharType="begin"/>
        </w:r>
        <w:r w:rsidR="00B4456C">
          <w:rPr>
            <w:noProof/>
            <w:webHidden/>
          </w:rPr>
          <w:instrText xml:space="preserve"> PAGEREF _Toc390964726 \h </w:instrText>
        </w:r>
        <w:r w:rsidR="00B4456C">
          <w:rPr>
            <w:noProof/>
            <w:webHidden/>
          </w:rPr>
        </w:r>
        <w:r w:rsidR="00B4456C">
          <w:rPr>
            <w:noProof/>
            <w:webHidden/>
          </w:rPr>
          <w:fldChar w:fldCharType="separate"/>
        </w:r>
        <w:r w:rsidR="001E2A8D">
          <w:rPr>
            <w:noProof/>
            <w:webHidden/>
          </w:rPr>
          <w:t>36</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7" w:history="1">
        <w:r w:rsidR="00B4456C" w:rsidRPr="000E38D4">
          <w:rPr>
            <w:rStyle w:val="Hyperlink"/>
            <w:noProof/>
          </w:rPr>
          <w:t>Abbildung 27: Klassendiagramm, GameScene</w:t>
        </w:r>
        <w:r w:rsidR="00B4456C">
          <w:rPr>
            <w:noProof/>
            <w:webHidden/>
          </w:rPr>
          <w:tab/>
        </w:r>
        <w:r w:rsidR="00B4456C">
          <w:rPr>
            <w:noProof/>
            <w:webHidden/>
          </w:rPr>
          <w:fldChar w:fldCharType="begin"/>
        </w:r>
        <w:r w:rsidR="00B4456C">
          <w:rPr>
            <w:noProof/>
            <w:webHidden/>
          </w:rPr>
          <w:instrText xml:space="preserve"> PAGEREF _Toc390964727 \h </w:instrText>
        </w:r>
        <w:r w:rsidR="00B4456C">
          <w:rPr>
            <w:noProof/>
            <w:webHidden/>
          </w:rPr>
        </w:r>
        <w:r w:rsidR="00B4456C">
          <w:rPr>
            <w:noProof/>
            <w:webHidden/>
          </w:rPr>
          <w:fldChar w:fldCharType="separate"/>
        </w:r>
        <w:r w:rsidR="001E2A8D">
          <w:rPr>
            <w:noProof/>
            <w:webHidden/>
          </w:rPr>
          <w:t>37</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8" w:history="1">
        <w:r w:rsidR="00B4456C" w:rsidRPr="000E38D4">
          <w:rPr>
            <w:rStyle w:val="Hyperlink"/>
            <w:noProof/>
          </w:rPr>
          <w:t>Abbildung 28: Color Sphere Game</w:t>
        </w:r>
        <w:r w:rsidR="00B4456C">
          <w:rPr>
            <w:noProof/>
            <w:webHidden/>
          </w:rPr>
          <w:tab/>
        </w:r>
        <w:r w:rsidR="00B4456C">
          <w:rPr>
            <w:noProof/>
            <w:webHidden/>
          </w:rPr>
          <w:fldChar w:fldCharType="begin"/>
        </w:r>
        <w:r w:rsidR="00B4456C">
          <w:rPr>
            <w:noProof/>
            <w:webHidden/>
          </w:rPr>
          <w:instrText xml:space="preserve"> PAGEREF _Toc390964728 \h </w:instrText>
        </w:r>
        <w:r w:rsidR="00B4456C">
          <w:rPr>
            <w:noProof/>
            <w:webHidden/>
          </w:rPr>
        </w:r>
        <w:r w:rsidR="00B4456C">
          <w:rPr>
            <w:noProof/>
            <w:webHidden/>
          </w:rPr>
          <w:fldChar w:fldCharType="separate"/>
        </w:r>
        <w:r w:rsidR="001E2A8D">
          <w:rPr>
            <w:noProof/>
            <w:webHidden/>
          </w:rPr>
          <w:t>41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29" w:history="1">
        <w:r w:rsidR="00B4456C" w:rsidRPr="000E38D4">
          <w:rPr>
            <w:rStyle w:val="Hyperlink"/>
            <w:noProof/>
          </w:rPr>
          <w:t>Abbildung 29: Board Game Pattern – Reset-Boxes und Sieger Text</w:t>
        </w:r>
        <w:r w:rsidR="00B4456C">
          <w:rPr>
            <w:noProof/>
            <w:webHidden/>
          </w:rPr>
          <w:tab/>
        </w:r>
        <w:r w:rsidR="00B4456C">
          <w:rPr>
            <w:noProof/>
            <w:webHidden/>
          </w:rPr>
          <w:fldChar w:fldCharType="begin"/>
        </w:r>
        <w:r w:rsidR="00B4456C">
          <w:rPr>
            <w:noProof/>
            <w:webHidden/>
          </w:rPr>
          <w:instrText xml:space="preserve"> PAGEREF _Toc390964729 \h </w:instrText>
        </w:r>
        <w:r w:rsidR="00B4456C">
          <w:rPr>
            <w:noProof/>
            <w:webHidden/>
          </w:rPr>
        </w:r>
        <w:r w:rsidR="00B4456C">
          <w:rPr>
            <w:noProof/>
            <w:webHidden/>
          </w:rPr>
          <w:fldChar w:fldCharType="separate"/>
        </w:r>
        <w:r w:rsidR="001E2A8D">
          <w:rPr>
            <w:noProof/>
            <w:webHidden/>
          </w:rPr>
          <w:t>41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0" w:history="1">
        <w:r w:rsidR="00B4456C" w:rsidRPr="000E38D4">
          <w:rPr>
            <w:rStyle w:val="Hyperlink"/>
            <w:noProof/>
          </w:rPr>
          <w:t>Abbildung 30: Klassendiagramm – BoardGame</w:t>
        </w:r>
        <w:r w:rsidR="00B4456C">
          <w:rPr>
            <w:noProof/>
            <w:webHidden/>
          </w:rPr>
          <w:tab/>
        </w:r>
        <w:r w:rsidR="00B4456C">
          <w:rPr>
            <w:noProof/>
            <w:webHidden/>
          </w:rPr>
          <w:fldChar w:fldCharType="begin"/>
        </w:r>
        <w:r w:rsidR="00B4456C">
          <w:rPr>
            <w:noProof/>
            <w:webHidden/>
          </w:rPr>
          <w:instrText xml:space="preserve"> PAGEREF _Toc390964730 \h </w:instrText>
        </w:r>
        <w:r w:rsidR="00B4456C">
          <w:rPr>
            <w:noProof/>
            <w:webHidden/>
          </w:rPr>
        </w:r>
        <w:r w:rsidR="00B4456C">
          <w:rPr>
            <w:noProof/>
            <w:webHidden/>
          </w:rPr>
          <w:fldChar w:fldCharType="separate"/>
        </w:r>
        <w:r w:rsidR="001E2A8D">
          <w:rPr>
            <w:noProof/>
            <w:webHidden/>
          </w:rPr>
          <w:t>43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1" w:history="1">
        <w:r w:rsidR="00B4456C" w:rsidRPr="000E38D4">
          <w:rPr>
            <w:rStyle w:val="Hyperlink"/>
            <w:noProof/>
          </w:rPr>
          <w:t>Abbildung 31: Tic Tac Toe Spiel - Links: Am Laufen, Feld selektiert - Recht: Gewonnen</w:t>
        </w:r>
        <w:r w:rsidR="00B4456C">
          <w:rPr>
            <w:noProof/>
            <w:webHidden/>
          </w:rPr>
          <w:tab/>
        </w:r>
        <w:r w:rsidR="00B4456C">
          <w:rPr>
            <w:noProof/>
            <w:webHidden/>
          </w:rPr>
          <w:fldChar w:fldCharType="begin"/>
        </w:r>
        <w:r w:rsidR="00B4456C">
          <w:rPr>
            <w:noProof/>
            <w:webHidden/>
          </w:rPr>
          <w:instrText xml:space="preserve"> PAGEREF _Toc390964731 \h </w:instrText>
        </w:r>
        <w:r w:rsidR="00B4456C">
          <w:rPr>
            <w:noProof/>
            <w:webHidden/>
          </w:rPr>
        </w:r>
        <w:r w:rsidR="00B4456C">
          <w:rPr>
            <w:noProof/>
            <w:webHidden/>
          </w:rPr>
          <w:fldChar w:fldCharType="separate"/>
        </w:r>
        <w:r w:rsidR="001E2A8D">
          <w:rPr>
            <w:noProof/>
            <w:webHidden/>
          </w:rPr>
          <w:t>47</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2" w:history="1">
        <w:r w:rsidR="00B4456C" w:rsidRPr="000E38D4">
          <w:rPr>
            <w:rStyle w:val="Hyperlink"/>
            <w:noProof/>
          </w:rPr>
          <w:t>Abbildung 32: 3D Vier-Gewinn - Simulation der herunterfallenden Kugel</w:t>
        </w:r>
        <w:r w:rsidR="00B4456C">
          <w:rPr>
            <w:noProof/>
            <w:webHidden/>
          </w:rPr>
          <w:tab/>
        </w:r>
        <w:r w:rsidR="00B4456C">
          <w:rPr>
            <w:noProof/>
            <w:webHidden/>
          </w:rPr>
          <w:fldChar w:fldCharType="begin"/>
        </w:r>
        <w:r w:rsidR="00B4456C">
          <w:rPr>
            <w:noProof/>
            <w:webHidden/>
          </w:rPr>
          <w:instrText xml:space="preserve"> PAGEREF _Toc390964732 \h </w:instrText>
        </w:r>
        <w:r w:rsidR="00B4456C">
          <w:rPr>
            <w:noProof/>
            <w:webHidden/>
          </w:rPr>
        </w:r>
        <w:r w:rsidR="00B4456C">
          <w:rPr>
            <w:noProof/>
            <w:webHidden/>
          </w:rPr>
          <w:fldChar w:fldCharType="separate"/>
        </w:r>
        <w:r w:rsidR="001E2A8D">
          <w:rPr>
            <w:noProof/>
            <w:webHidden/>
          </w:rPr>
          <w:t>49</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3" w:history="1">
        <w:r w:rsidR="00B4456C" w:rsidRPr="000E38D4">
          <w:rPr>
            <w:rStyle w:val="Hyperlink"/>
            <w:noProof/>
          </w:rPr>
          <w:t>Abbildung 33: 3D Vier-Gewinnt - Links: Am Laufen, Zylinder selektiert - Recht: Gewonnen</w:t>
        </w:r>
        <w:r w:rsidR="00B4456C">
          <w:rPr>
            <w:noProof/>
            <w:webHidden/>
          </w:rPr>
          <w:tab/>
        </w:r>
        <w:r w:rsidR="00B4456C">
          <w:rPr>
            <w:noProof/>
            <w:webHidden/>
          </w:rPr>
          <w:fldChar w:fldCharType="begin"/>
        </w:r>
        <w:r w:rsidR="00B4456C">
          <w:rPr>
            <w:noProof/>
            <w:webHidden/>
          </w:rPr>
          <w:instrText xml:space="preserve"> PAGEREF _Toc390964733 \h </w:instrText>
        </w:r>
        <w:r w:rsidR="00B4456C">
          <w:rPr>
            <w:noProof/>
            <w:webHidden/>
          </w:rPr>
        </w:r>
        <w:r w:rsidR="00B4456C">
          <w:rPr>
            <w:noProof/>
            <w:webHidden/>
          </w:rPr>
          <w:fldChar w:fldCharType="separate"/>
        </w:r>
        <w:r w:rsidR="001E2A8D">
          <w:rPr>
            <w:noProof/>
            <w:webHidden/>
          </w:rPr>
          <w:t>50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4" w:history="1">
        <w:r w:rsidR="00B4456C" w:rsidRPr="000E38D4">
          <w:rPr>
            <w:rStyle w:val="Hyperlink"/>
            <w:noProof/>
          </w:rPr>
          <w:t>Abbildung 34: Turn Table mit dem „Teapot“ als Mesh</w:t>
        </w:r>
        <w:r w:rsidR="00B4456C">
          <w:rPr>
            <w:noProof/>
            <w:webHidden/>
          </w:rPr>
          <w:tab/>
        </w:r>
        <w:r w:rsidR="00B4456C">
          <w:rPr>
            <w:noProof/>
            <w:webHidden/>
          </w:rPr>
          <w:fldChar w:fldCharType="begin"/>
        </w:r>
        <w:r w:rsidR="00B4456C">
          <w:rPr>
            <w:noProof/>
            <w:webHidden/>
          </w:rPr>
          <w:instrText xml:space="preserve"> PAGEREF _Toc390964734 \h </w:instrText>
        </w:r>
        <w:r w:rsidR="00B4456C">
          <w:rPr>
            <w:noProof/>
            <w:webHidden/>
          </w:rPr>
        </w:r>
        <w:r w:rsidR="00B4456C">
          <w:rPr>
            <w:noProof/>
            <w:webHidden/>
          </w:rPr>
          <w:fldChar w:fldCharType="separate"/>
        </w:r>
        <w:r w:rsidR="001E2A8D">
          <w:rPr>
            <w:noProof/>
            <w:webHidden/>
          </w:rPr>
          <w:t>51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5" w:history="1">
        <w:r w:rsidR="00B4456C" w:rsidRPr="000E38D4">
          <w:rPr>
            <w:rStyle w:val="Hyperlink"/>
            <w:noProof/>
          </w:rPr>
          <w:t>Abbildung 35: Punktewolke Bild der Kinect, Quelle: Kinect 2 Tech Demo</w:t>
        </w:r>
        <w:r w:rsidR="00B4456C">
          <w:rPr>
            <w:noProof/>
            <w:webHidden/>
          </w:rPr>
          <w:tab/>
        </w:r>
        <w:r w:rsidR="00B4456C">
          <w:rPr>
            <w:noProof/>
            <w:webHidden/>
          </w:rPr>
          <w:fldChar w:fldCharType="begin"/>
        </w:r>
        <w:r w:rsidR="00B4456C">
          <w:rPr>
            <w:noProof/>
            <w:webHidden/>
          </w:rPr>
          <w:instrText xml:space="preserve"> PAGEREF _Toc390964735 \h </w:instrText>
        </w:r>
        <w:r w:rsidR="00B4456C">
          <w:rPr>
            <w:noProof/>
            <w:webHidden/>
          </w:rPr>
        </w:r>
        <w:r w:rsidR="00B4456C">
          <w:rPr>
            <w:noProof/>
            <w:webHidden/>
          </w:rPr>
          <w:fldChar w:fldCharType="separate"/>
        </w:r>
        <w:r w:rsidR="001E2A8D">
          <w:rPr>
            <w:noProof/>
            <w:webHidden/>
          </w:rPr>
          <w:t>51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6" w:history="1">
        <w:r w:rsidR="00B4456C" w:rsidRPr="000E38D4">
          <w:rPr>
            <w:rStyle w:val="Hyperlink"/>
            <w:noProof/>
          </w:rPr>
          <w:t>Abbildung 36: Rigged Mesh mit sichtbarem Skelett in der Modelling-Software Blender</w:t>
        </w:r>
        <w:r w:rsidR="00B4456C">
          <w:rPr>
            <w:noProof/>
            <w:webHidden/>
          </w:rPr>
          <w:tab/>
        </w:r>
        <w:r w:rsidR="00B4456C">
          <w:rPr>
            <w:noProof/>
            <w:webHidden/>
          </w:rPr>
          <w:fldChar w:fldCharType="begin"/>
        </w:r>
        <w:r w:rsidR="00B4456C">
          <w:rPr>
            <w:noProof/>
            <w:webHidden/>
          </w:rPr>
          <w:instrText xml:space="preserve"> PAGEREF _Toc390964736 \h </w:instrText>
        </w:r>
        <w:r w:rsidR="00B4456C">
          <w:rPr>
            <w:noProof/>
            <w:webHidden/>
          </w:rPr>
        </w:r>
        <w:r w:rsidR="00B4456C">
          <w:rPr>
            <w:noProof/>
            <w:webHidden/>
          </w:rPr>
          <w:fldChar w:fldCharType="separate"/>
        </w:r>
        <w:r w:rsidR="001E2A8D">
          <w:rPr>
            <w:noProof/>
            <w:webHidden/>
          </w:rPr>
          <w:t>52</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7" w:history="1">
        <w:r w:rsidR="00B4456C" w:rsidRPr="000E38D4">
          <w:rPr>
            <w:rStyle w:val="Hyperlink"/>
            <w:noProof/>
          </w:rPr>
          <w:t>Abbildung 37: Bone Gewichte visualisiert, rot = 1, blau = 0</w:t>
        </w:r>
        <w:r w:rsidR="00B4456C">
          <w:rPr>
            <w:noProof/>
            <w:webHidden/>
          </w:rPr>
          <w:tab/>
        </w:r>
        <w:r w:rsidR="00B4456C">
          <w:rPr>
            <w:noProof/>
            <w:webHidden/>
          </w:rPr>
          <w:fldChar w:fldCharType="begin"/>
        </w:r>
        <w:r w:rsidR="00B4456C">
          <w:rPr>
            <w:noProof/>
            <w:webHidden/>
          </w:rPr>
          <w:instrText xml:space="preserve"> PAGEREF _Toc390964737 \h </w:instrText>
        </w:r>
        <w:r w:rsidR="00B4456C">
          <w:rPr>
            <w:noProof/>
            <w:webHidden/>
          </w:rPr>
        </w:r>
        <w:r w:rsidR="00B4456C">
          <w:rPr>
            <w:noProof/>
            <w:webHidden/>
          </w:rPr>
          <w:fldChar w:fldCharType="separate"/>
        </w:r>
        <w:r w:rsidR="001E2A8D">
          <w:rPr>
            <w:noProof/>
            <w:webHidden/>
          </w:rPr>
          <w:t>53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8" w:history="1">
        <w:r w:rsidR="00B4456C" w:rsidRPr="000E38D4">
          <w:rPr>
            <w:rStyle w:val="Hyperlink"/>
            <w:noProof/>
          </w:rPr>
          <w:t>Abbildung 38: Assimp Import Library Daten Strukturen für das Laden von Szenen</w:t>
        </w:r>
        <w:r w:rsidR="00B4456C">
          <w:rPr>
            <w:noProof/>
            <w:webHidden/>
          </w:rPr>
          <w:tab/>
        </w:r>
        <w:r w:rsidR="00B4456C">
          <w:rPr>
            <w:noProof/>
            <w:webHidden/>
          </w:rPr>
          <w:fldChar w:fldCharType="begin"/>
        </w:r>
        <w:r w:rsidR="00B4456C">
          <w:rPr>
            <w:noProof/>
            <w:webHidden/>
          </w:rPr>
          <w:instrText xml:space="preserve"> PAGEREF _Toc390964738 \h </w:instrText>
        </w:r>
        <w:r w:rsidR="00B4456C">
          <w:rPr>
            <w:noProof/>
            <w:webHidden/>
          </w:rPr>
        </w:r>
        <w:r w:rsidR="00B4456C">
          <w:rPr>
            <w:noProof/>
            <w:webHidden/>
          </w:rPr>
          <w:fldChar w:fldCharType="separate"/>
        </w:r>
        <w:r w:rsidR="001E2A8D">
          <w:rPr>
            <w:noProof/>
            <w:webHidden/>
          </w:rPr>
          <w:t>54</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39" w:history="1">
        <w:r w:rsidR="00B4456C" w:rsidRPr="000E38D4">
          <w:rPr>
            <w:rStyle w:val="Hyperlink"/>
            <w:noProof/>
          </w:rPr>
          <w:t>Abbildung 39: SLImporter, Wrapper-Klasse um Assimp.</w:t>
        </w:r>
        <w:r w:rsidR="00B4456C">
          <w:rPr>
            <w:noProof/>
            <w:webHidden/>
          </w:rPr>
          <w:tab/>
        </w:r>
        <w:r w:rsidR="00B4456C">
          <w:rPr>
            <w:noProof/>
            <w:webHidden/>
          </w:rPr>
          <w:fldChar w:fldCharType="begin"/>
        </w:r>
        <w:r w:rsidR="00B4456C">
          <w:rPr>
            <w:noProof/>
            <w:webHidden/>
          </w:rPr>
          <w:instrText xml:space="preserve"> PAGEREF _Toc390964739 \h </w:instrText>
        </w:r>
        <w:r w:rsidR="00B4456C">
          <w:rPr>
            <w:noProof/>
            <w:webHidden/>
          </w:rPr>
        </w:r>
        <w:r w:rsidR="00B4456C">
          <w:rPr>
            <w:noProof/>
            <w:webHidden/>
          </w:rPr>
          <w:fldChar w:fldCharType="separate"/>
        </w:r>
        <w:r w:rsidR="001E2A8D">
          <w:rPr>
            <w:noProof/>
            <w:webHidden/>
          </w:rPr>
          <w:t>55</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0" w:history="1">
        <w:r w:rsidR="00B4456C" w:rsidRPr="000E38D4">
          <w:rPr>
            <w:rStyle w:val="Hyperlink"/>
            <w:noProof/>
          </w:rPr>
          <w:t>Abbildung 40: SLBoneNode Klassen-Member</w:t>
        </w:r>
        <w:r w:rsidR="00B4456C">
          <w:rPr>
            <w:noProof/>
            <w:webHidden/>
          </w:rPr>
          <w:tab/>
        </w:r>
        <w:r w:rsidR="00B4456C">
          <w:rPr>
            <w:noProof/>
            <w:webHidden/>
          </w:rPr>
          <w:fldChar w:fldCharType="begin"/>
        </w:r>
        <w:r w:rsidR="00B4456C">
          <w:rPr>
            <w:noProof/>
            <w:webHidden/>
          </w:rPr>
          <w:instrText xml:space="preserve"> PAGEREF _Toc390964740 \h </w:instrText>
        </w:r>
        <w:r w:rsidR="00B4456C">
          <w:rPr>
            <w:noProof/>
            <w:webHidden/>
          </w:rPr>
        </w:r>
        <w:r w:rsidR="00B4456C">
          <w:rPr>
            <w:noProof/>
            <w:webHidden/>
          </w:rPr>
          <w:fldChar w:fldCharType="separate"/>
        </w:r>
        <w:r w:rsidR="001E2A8D">
          <w:rPr>
            <w:noProof/>
            <w:webHidden/>
          </w:rPr>
          <w:t>55</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1" w:history="1">
        <w:r w:rsidR="00B4456C" w:rsidRPr="000E38D4">
          <w:rPr>
            <w:rStyle w:val="Hyperlink"/>
            <w:noProof/>
          </w:rPr>
          <w:t>Abbildung 41: Absolute Bone Transformationen im Mesh-Raum, die Inverse ist die Offset-Matrix</w:t>
        </w:r>
        <w:r w:rsidR="00B4456C">
          <w:rPr>
            <w:noProof/>
            <w:webHidden/>
          </w:rPr>
          <w:tab/>
        </w:r>
        <w:r w:rsidR="00B4456C">
          <w:rPr>
            <w:noProof/>
            <w:webHidden/>
          </w:rPr>
          <w:fldChar w:fldCharType="begin"/>
        </w:r>
        <w:r w:rsidR="00B4456C">
          <w:rPr>
            <w:noProof/>
            <w:webHidden/>
          </w:rPr>
          <w:instrText xml:space="preserve"> PAGEREF _Toc390964741 \h </w:instrText>
        </w:r>
        <w:r w:rsidR="00B4456C">
          <w:rPr>
            <w:noProof/>
            <w:webHidden/>
          </w:rPr>
        </w:r>
        <w:r w:rsidR="00B4456C">
          <w:rPr>
            <w:noProof/>
            <w:webHidden/>
          </w:rPr>
          <w:fldChar w:fldCharType="separate"/>
        </w:r>
        <w:r w:rsidR="001E2A8D">
          <w:rPr>
            <w:noProof/>
            <w:webHidden/>
          </w:rPr>
          <w:t>56</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2" w:history="1">
        <w:r w:rsidR="00B4456C" w:rsidRPr="000E38D4">
          <w:rPr>
            <w:rStyle w:val="Hyperlink"/>
            <w:noProof/>
          </w:rPr>
          <w:t>Abbildung 42: Unterschiedliche Bone Hierarchie bei Kinect und Mesh Skelett</w:t>
        </w:r>
        <w:r w:rsidR="00B4456C">
          <w:rPr>
            <w:noProof/>
            <w:webHidden/>
          </w:rPr>
          <w:tab/>
        </w:r>
        <w:r w:rsidR="00B4456C">
          <w:rPr>
            <w:noProof/>
            <w:webHidden/>
          </w:rPr>
          <w:fldChar w:fldCharType="begin"/>
        </w:r>
        <w:r w:rsidR="00B4456C">
          <w:rPr>
            <w:noProof/>
            <w:webHidden/>
          </w:rPr>
          <w:instrText xml:space="preserve"> PAGEREF _Toc390964742 \h </w:instrText>
        </w:r>
        <w:r w:rsidR="00B4456C">
          <w:rPr>
            <w:noProof/>
            <w:webHidden/>
          </w:rPr>
        </w:r>
        <w:r w:rsidR="00B4456C">
          <w:rPr>
            <w:noProof/>
            <w:webHidden/>
          </w:rPr>
          <w:fldChar w:fldCharType="separate"/>
        </w:r>
        <w:r w:rsidR="001E2A8D">
          <w:rPr>
            <w:noProof/>
            <w:webHidden/>
          </w:rPr>
          <w:t>57</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3" w:history="1">
        <w:r w:rsidR="00B4456C" w:rsidRPr="000E38D4">
          <w:rPr>
            <w:rStyle w:val="Hyperlink"/>
            <w:noProof/>
          </w:rPr>
          <w:t>Abbildung 43: VRSkeletonKinectBinding</w:t>
        </w:r>
        <w:r w:rsidR="00B4456C">
          <w:rPr>
            <w:noProof/>
            <w:webHidden/>
          </w:rPr>
          <w:tab/>
        </w:r>
        <w:r w:rsidR="00B4456C">
          <w:rPr>
            <w:noProof/>
            <w:webHidden/>
          </w:rPr>
          <w:fldChar w:fldCharType="begin"/>
        </w:r>
        <w:r w:rsidR="00B4456C">
          <w:rPr>
            <w:noProof/>
            <w:webHidden/>
          </w:rPr>
          <w:instrText xml:space="preserve"> PAGEREF _Toc390964743 \h </w:instrText>
        </w:r>
        <w:r w:rsidR="00B4456C">
          <w:rPr>
            <w:noProof/>
            <w:webHidden/>
          </w:rPr>
        </w:r>
        <w:r w:rsidR="00B4456C">
          <w:rPr>
            <w:noProof/>
            <w:webHidden/>
          </w:rPr>
          <w:fldChar w:fldCharType="separate"/>
        </w:r>
        <w:r w:rsidR="001E2A8D">
          <w:rPr>
            <w:noProof/>
            <w:webHidden/>
          </w:rPr>
          <w:t>58</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4" w:history="1">
        <w:r w:rsidR="00B4456C" w:rsidRPr="000E38D4">
          <w:rPr>
            <w:rStyle w:val="Hyperlink"/>
            <w:noProof/>
          </w:rPr>
          <w:t>Abbildung 44: Weisser Punkt Fehler</w:t>
        </w:r>
        <w:r w:rsidR="00B4456C">
          <w:rPr>
            <w:noProof/>
            <w:webHidden/>
          </w:rPr>
          <w:tab/>
        </w:r>
        <w:r w:rsidR="00B4456C">
          <w:rPr>
            <w:noProof/>
            <w:webHidden/>
          </w:rPr>
          <w:fldChar w:fldCharType="begin"/>
        </w:r>
        <w:r w:rsidR="00B4456C">
          <w:rPr>
            <w:noProof/>
            <w:webHidden/>
          </w:rPr>
          <w:instrText xml:space="preserve"> PAGEREF _Toc390964744 \h </w:instrText>
        </w:r>
        <w:r w:rsidR="00B4456C">
          <w:rPr>
            <w:noProof/>
            <w:webHidden/>
          </w:rPr>
        </w:r>
        <w:r w:rsidR="00B4456C">
          <w:rPr>
            <w:noProof/>
            <w:webHidden/>
          </w:rPr>
          <w:fldChar w:fldCharType="separate"/>
        </w:r>
        <w:r w:rsidR="001E2A8D">
          <w:rPr>
            <w:noProof/>
            <w:webHidden/>
          </w:rPr>
          <w:t>60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5" w:history="1">
        <w:r w:rsidR="00B4456C" w:rsidRPr="000E38D4">
          <w:rPr>
            <w:rStyle w:val="Hyperlink"/>
            <w:noProof/>
          </w:rPr>
          <w:t>Abbildung 45: Definition Server Antwortzeit</w:t>
        </w:r>
        <w:r w:rsidR="00B4456C">
          <w:rPr>
            <w:noProof/>
            <w:webHidden/>
          </w:rPr>
          <w:tab/>
        </w:r>
        <w:r w:rsidR="00B4456C">
          <w:rPr>
            <w:noProof/>
            <w:webHidden/>
          </w:rPr>
          <w:fldChar w:fldCharType="begin"/>
        </w:r>
        <w:r w:rsidR="00B4456C">
          <w:rPr>
            <w:noProof/>
            <w:webHidden/>
          </w:rPr>
          <w:instrText xml:space="preserve"> PAGEREF _Toc390964745 \h </w:instrText>
        </w:r>
        <w:r w:rsidR="00B4456C">
          <w:rPr>
            <w:noProof/>
            <w:webHidden/>
          </w:rPr>
        </w:r>
        <w:r w:rsidR="00B4456C">
          <w:rPr>
            <w:noProof/>
            <w:webHidden/>
          </w:rPr>
          <w:fldChar w:fldCharType="separate"/>
        </w:r>
        <w:r w:rsidR="001E2A8D">
          <w:rPr>
            <w:noProof/>
            <w:webHidden/>
          </w:rPr>
          <w:t>61</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6" w:history="1">
        <w:r w:rsidR="00B4456C" w:rsidRPr="000E38D4">
          <w:rPr>
            <w:rStyle w:val="Hyperlink"/>
            <w:noProof/>
          </w:rPr>
          <w:t>Abbildung 46: Reale Welt</w:t>
        </w:r>
        <w:r w:rsidR="00B4456C">
          <w:rPr>
            <w:noProof/>
            <w:webHidden/>
          </w:rPr>
          <w:tab/>
        </w:r>
        <w:r w:rsidR="00B4456C">
          <w:rPr>
            <w:noProof/>
            <w:webHidden/>
          </w:rPr>
          <w:fldChar w:fldCharType="begin"/>
        </w:r>
        <w:r w:rsidR="00B4456C">
          <w:rPr>
            <w:noProof/>
            <w:webHidden/>
          </w:rPr>
          <w:instrText xml:space="preserve"> PAGEREF _Toc390964746 \h </w:instrText>
        </w:r>
        <w:r w:rsidR="00B4456C">
          <w:rPr>
            <w:noProof/>
            <w:webHidden/>
          </w:rPr>
        </w:r>
        <w:r w:rsidR="00B4456C">
          <w:rPr>
            <w:noProof/>
            <w:webHidden/>
          </w:rPr>
          <w:fldChar w:fldCharType="separate"/>
        </w:r>
        <w:r w:rsidR="001E2A8D">
          <w:rPr>
            <w:noProof/>
            <w:webHidden/>
          </w:rPr>
          <w:t>63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7" w:history="1">
        <w:r w:rsidR="00B4456C" w:rsidRPr="000E38D4">
          <w:rPr>
            <w:rStyle w:val="Hyperlink"/>
            <w:noProof/>
          </w:rPr>
          <w:t>Abbildung 47: Virtuelle Welt, Skelett</w:t>
        </w:r>
        <w:r w:rsidR="00B4456C">
          <w:rPr>
            <w:noProof/>
            <w:webHidden/>
          </w:rPr>
          <w:tab/>
        </w:r>
        <w:r w:rsidR="00B4456C">
          <w:rPr>
            <w:noProof/>
            <w:webHidden/>
          </w:rPr>
          <w:fldChar w:fldCharType="begin"/>
        </w:r>
        <w:r w:rsidR="00B4456C">
          <w:rPr>
            <w:noProof/>
            <w:webHidden/>
          </w:rPr>
          <w:instrText xml:space="preserve"> PAGEREF _Toc390964747 \h </w:instrText>
        </w:r>
        <w:r w:rsidR="00B4456C">
          <w:rPr>
            <w:noProof/>
            <w:webHidden/>
          </w:rPr>
        </w:r>
        <w:r w:rsidR="00B4456C">
          <w:rPr>
            <w:noProof/>
            <w:webHidden/>
          </w:rPr>
          <w:fldChar w:fldCharType="separate"/>
        </w:r>
        <w:r w:rsidR="001E2A8D">
          <w:rPr>
            <w:noProof/>
            <w:webHidden/>
          </w:rPr>
          <w:t>63</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48" w:history="1">
        <w:r w:rsidR="00B4456C" w:rsidRPr="000E38D4">
          <w:rPr>
            <w:rStyle w:val="Hyperlink"/>
            <w:noProof/>
          </w:rPr>
          <w:t>Abbildung 48: Virtuelle Welt, Mesh</w:t>
        </w:r>
        <w:r w:rsidR="00B4456C">
          <w:rPr>
            <w:noProof/>
            <w:webHidden/>
          </w:rPr>
          <w:tab/>
        </w:r>
        <w:r w:rsidR="00B4456C">
          <w:rPr>
            <w:noProof/>
            <w:webHidden/>
          </w:rPr>
          <w:fldChar w:fldCharType="begin"/>
        </w:r>
        <w:r w:rsidR="00B4456C">
          <w:rPr>
            <w:noProof/>
            <w:webHidden/>
          </w:rPr>
          <w:instrText xml:space="preserve"> PAGEREF _Toc390964748 \h </w:instrText>
        </w:r>
        <w:r w:rsidR="00B4456C">
          <w:rPr>
            <w:noProof/>
            <w:webHidden/>
          </w:rPr>
        </w:r>
        <w:r w:rsidR="00B4456C">
          <w:rPr>
            <w:noProof/>
            <w:webHidden/>
          </w:rPr>
          <w:fldChar w:fldCharType="separate"/>
        </w:r>
        <w:r w:rsidR="001E2A8D">
          <w:rPr>
            <w:noProof/>
            <w:webHidden/>
          </w:rPr>
          <w:t>64</w:t>
        </w:r>
        <w:r w:rsidR="00B4456C">
          <w:rPr>
            <w:noProof/>
            <w:webHidden/>
          </w:rPr>
          <w:fldChar w:fldCharType="end"/>
        </w:r>
      </w:hyperlink>
    </w:p>
    <w:p w:rsidR="00511D21" w:rsidRPr="003B5DDD" w:rsidRDefault="009C1039" w:rsidP="00511D21">
      <w:r w:rsidRPr="003B5DDD">
        <w:fldChar w:fldCharType="end"/>
      </w:r>
    </w:p>
    <w:p w:rsidR="00511D21" w:rsidRPr="003B5DDD" w:rsidRDefault="00511D21" w:rsidP="00511D21">
      <w:pPr>
        <w:pStyle w:val="berschrift1"/>
      </w:pPr>
      <w:bookmarkStart w:id="271" w:name="_Toc390966024"/>
      <w:r w:rsidRPr="003B5DDD">
        <w:t>Tabellenverzeichnis</w:t>
      </w:r>
      <w:bookmarkEnd w:id="271"/>
    </w:p>
    <w:p w:rsidR="00B4456C" w:rsidRDefault="00DF6D19">
      <w:pPr>
        <w:pStyle w:val="Abbildungsverzeichnis"/>
        <w:tabs>
          <w:tab w:val="right" w:pos="9457"/>
        </w:tabs>
        <w:rPr>
          <w:rFonts w:asciiTheme="minorHAnsi" w:eastAsiaTheme="minorEastAsia" w:hAnsiTheme="minorHAnsi" w:cstheme="minorBidi"/>
          <w:noProof/>
          <w:sz w:val="22"/>
          <w:szCs w:val="22"/>
          <w:lang w:eastAsia="de-CH"/>
        </w:rPr>
      </w:pPr>
      <w:r w:rsidRPr="003B5DDD">
        <w:fldChar w:fldCharType="begin"/>
      </w:r>
      <w:r w:rsidRPr="003B5DDD">
        <w:instrText xml:space="preserve"> TOC \h \z \c "Tabelle" </w:instrText>
      </w:r>
      <w:r w:rsidRPr="003B5DDD">
        <w:fldChar w:fldCharType="separate"/>
      </w:r>
      <w:hyperlink w:anchor="_Toc390964749" w:history="1">
        <w:r w:rsidR="00B4456C" w:rsidRPr="00313205">
          <w:rPr>
            <w:rStyle w:val="Hyperlink"/>
            <w:noProof/>
          </w:rPr>
          <w:t>Tabelle 1: Virtual Room Client - Kommando-Zeile Argumente</w:t>
        </w:r>
        <w:r w:rsidR="00B4456C">
          <w:rPr>
            <w:noProof/>
            <w:webHidden/>
          </w:rPr>
          <w:tab/>
        </w:r>
        <w:r w:rsidR="00B4456C">
          <w:rPr>
            <w:noProof/>
            <w:webHidden/>
          </w:rPr>
          <w:fldChar w:fldCharType="begin"/>
        </w:r>
        <w:r w:rsidR="00B4456C">
          <w:rPr>
            <w:noProof/>
            <w:webHidden/>
          </w:rPr>
          <w:instrText xml:space="preserve"> PAGEREF _Toc390964749 \h </w:instrText>
        </w:r>
        <w:r w:rsidR="00B4456C">
          <w:rPr>
            <w:noProof/>
            <w:webHidden/>
          </w:rPr>
        </w:r>
        <w:r w:rsidR="00B4456C">
          <w:rPr>
            <w:noProof/>
            <w:webHidden/>
          </w:rPr>
          <w:fldChar w:fldCharType="separate"/>
        </w:r>
        <w:r w:rsidR="001E2A8D">
          <w:rPr>
            <w:noProof/>
            <w:webHidden/>
          </w:rPr>
          <w:t>35</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50" w:history="1">
        <w:r w:rsidR="00B4456C" w:rsidRPr="00313205">
          <w:rPr>
            <w:rStyle w:val="Hyperlink"/>
            <w:noProof/>
          </w:rPr>
          <w:t>Tabelle 2: Tastatur-Events - Kamera Wechsel für den Observer</w:t>
        </w:r>
        <w:r w:rsidR="00B4456C">
          <w:rPr>
            <w:noProof/>
            <w:webHidden/>
          </w:rPr>
          <w:tab/>
        </w:r>
        <w:r w:rsidR="00B4456C">
          <w:rPr>
            <w:noProof/>
            <w:webHidden/>
          </w:rPr>
          <w:fldChar w:fldCharType="begin"/>
        </w:r>
        <w:r w:rsidR="00B4456C">
          <w:rPr>
            <w:noProof/>
            <w:webHidden/>
          </w:rPr>
          <w:instrText xml:space="preserve"> PAGEREF _Toc390964750 \h </w:instrText>
        </w:r>
        <w:r w:rsidR="00B4456C">
          <w:rPr>
            <w:noProof/>
            <w:webHidden/>
          </w:rPr>
        </w:r>
        <w:r w:rsidR="00B4456C">
          <w:rPr>
            <w:noProof/>
            <w:webHidden/>
          </w:rPr>
          <w:fldChar w:fldCharType="separate"/>
        </w:r>
        <w:r w:rsidR="001E2A8D">
          <w:rPr>
            <w:noProof/>
            <w:webHidden/>
          </w:rPr>
          <w:t>39</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51" w:history="1">
        <w:r w:rsidR="00B4456C" w:rsidRPr="00313205">
          <w:rPr>
            <w:rStyle w:val="Hyperlink"/>
            <w:noProof/>
          </w:rPr>
          <w:t>Tabelle 3: Eigenes Game - Zu implementierende Funktionen</w:t>
        </w:r>
        <w:r w:rsidR="00B4456C">
          <w:rPr>
            <w:noProof/>
            <w:webHidden/>
          </w:rPr>
          <w:tab/>
        </w:r>
        <w:r w:rsidR="00B4456C">
          <w:rPr>
            <w:noProof/>
            <w:webHidden/>
          </w:rPr>
          <w:fldChar w:fldCharType="begin"/>
        </w:r>
        <w:r w:rsidR="00B4456C">
          <w:rPr>
            <w:noProof/>
            <w:webHidden/>
          </w:rPr>
          <w:instrText xml:space="preserve"> PAGEREF _Toc390964751 \h </w:instrText>
        </w:r>
        <w:r w:rsidR="00B4456C">
          <w:rPr>
            <w:noProof/>
            <w:webHidden/>
          </w:rPr>
        </w:r>
        <w:r w:rsidR="00B4456C">
          <w:rPr>
            <w:noProof/>
            <w:webHidden/>
          </w:rPr>
          <w:fldChar w:fldCharType="separate"/>
        </w:r>
        <w:r w:rsidR="001E2A8D">
          <w:rPr>
            <w:noProof/>
            <w:webHidden/>
          </w:rPr>
          <w:t>40</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52" w:history="1">
        <w:r w:rsidR="00B4456C" w:rsidRPr="00313205">
          <w:rPr>
            <w:rStyle w:val="Hyperlink"/>
            <w:noProof/>
          </w:rPr>
          <w:t>Tabelle 4: Eigenes Brettspiel - Zu implementierende Funktionen</w:t>
        </w:r>
        <w:r w:rsidR="00B4456C">
          <w:rPr>
            <w:noProof/>
            <w:webHidden/>
          </w:rPr>
          <w:tab/>
        </w:r>
        <w:r w:rsidR="00B4456C">
          <w:rPr>
            <w:noProof/>
            <w:webHidden/>
          </w:rPr>
          <w:fldChar w:fldCharType="begin"/>
        </w:r>
        <w:r w:rsidR="00B4456C">
          <w:rPr>
            <w:noProof/>
            <w:webHidden/>
          </w:rPr>
          <w:instrText xml:space="preserve"> PAGEREF _Toc390964752 \h </w:instrText>
        </w:r>
        <w:r w:rsidR="00B4456C">
          <w:rPr>
            <w:noProof/>
            <w:webHidden/>
          </w:rPr>
        </w:r>
        <w:r w:rsidR="00B4456C">
          <w:rPr>
            <w:noProof/>
            <w:webHidden/>
          </w:rPr>
          <w:fldChar w:fldCharType="separate"/>
        </w:r>
        <w:r w:rsidR="001E2A8D">
          <w:rPr>
            <w:noProof/>
            <w:webHidden/>
          </w:rPr>
          <w:t>46</w:t>
        </w:r>
        <w:r w:rsidR="00B4456C">
          <w:rPr>
            <w:noProof/>
            <w:webHidden/>
          </w:rPr>
          <w:fldChar w:fldCharType="end"/>
        </w:r>
      </w:hyperlink>
    </w:p>
    <w:p w:rsidR="00B4456C" w:rsidRDefault="00426CC0">
      <w:pPr>
        <w:pStyle w:val="Abbildungsverzeichnis"/>
        <w:tabs>
          <w:tab w:val="right" w:pos="9457"/>
        </w:tabs>
        <w:rPr>
          <w:rFonts w:asciiTheme="minorHAnsi" w:eastAsiaTheme="minorEastAsia" w:hAnsiTheme="minorHAnsi" w:cstheme="minorBidi"/>
          <w:noProof/>
          <w:sz w:val="22"/>
          <w:szCs w:val="22"/>
          <w:lang w:eastAsia="de-CH"/>
        </w:rPr>
      </w:pPr>
      <w:hyperlink w:anchor="_Toc390964753" w:history="1">
        <w:r w:rsidR="00B4456C" w:rsidRPr="00313205">
          <w:rPr>
            <w:rStyle w:val="Hyperlink"/>
            <w:noProof/>
          </w:rPr>
          <w:t>Tabelle 5: Antwortzeiten vom Server</w:t>
        </w:r>
        <w:r w:rsidR="00B4456C">
          <w:rPr>
            <w:noProof/>
            <w:webHidden/>
          </w:rPr>
          <w:tab/>
        </w:r>
        <w:r w:rsidR="00B4456C">
          <w:rPr>
            <w:noProof/>
            <w:webHidden/>
          </w:rPr>
          <w:fldChar w:fldCharType="begin"/>
        </w:r>
        <w:r w:rsidR="00B4456C">
          <w:rPr>
            <w:noProof/>
            <w:webHidden/>
          </w:rPr>
          <w:instrText xml:space="preserve"> PAGEREF _Toc390964753 \h </w:instrText>
        </w:r>
        <w:r w:rsidR="00B4456C">
          <w:rPr>
            <w:noProof/>
            <w:webHidden/>
          </w:rPr>
        </w:r>
        <w:r w:rsidR="00B4456C">
          <w:rPr>
            <w:noProof/>
            <w:webHidden/>
          </w:rPr>
          <w:fldChar w:fldCharType="separate"/>
        </w:r>
        <w:r w:rsidR="001E2A8D">
          <w:rPr>
            <w:noProof/>
            <w:webHidden/>
          </w:rPr>
          <w:t>62</w:t>
        </w:r>
        <w:r w:rsidR="00B4456C">
          <w:rPr>
            <w:noProof/>
            <w:webHidden/>
          </w:rPr>
          <w:fldChar w:fldCharType="end"/>
        </w:r>
      </w:hyperlink>
    </w:p>
    <w:p w:rsidR="008D0BD6" w:rsidRPr="003B5DDD" w:rsidRDefault="00DF6D19" w:rsidP="008D0BD6">
      <w:r w:rsidRPr="003B5DDD">
        <w:fldChar w:fldCharType="end"/>
      </w:r>
    </w:p>
    <w:p w:rsidR="006F7567" w:rsidRPr="003B5DDD" w:rsidRDefault="00511D21" w:rsidP="00511D21">
      <w:pPr>
        <w:pStyle w:val="berschrift1"/>
      </w:pPr>
      <w:bookmarkStart w:id="272" w:name="_Toc390966025"/>
      <w:r w:rsidRPr="003B5DDD">
        <w:t>Literaturverzeichnis</w:t>
      </w:r>
      <w:bookmarkEnd w:id="272"/>
    </w:p>
    <w:p w:rsidR="00B677FD" w:rsidRPr="00C602D5" w:rsidRDefault="00B677FD" w:rsidP="00B677FD">
      <w:pPr>
        <w:rPr>
          <w:b/>
          <w:lang w:val="en-US"/>
        </w:rPr>
      </w:pPr>
      <w:r w:rsidRPr="00C602D5">
        <w:rPr>
          <w:b/>
          <w:lang w:val="en-US"/>
        </w:rPr>
        <w:t>[1] Kinect for Windows SDK – Skeletal Tracking</w:t>
      </w:r>
    </w:p>
    <w:p w:rsidR="00B677FD" w:rsidRPr="005C733B" w:rsidRDefault="00B677FD" w:rsidP="00B677FD">
      <w:pPr>
        <w:pStyle w:val="Verzeichnis"/>
      </w:pPr>
      <w:r w:rsidRPr="005C733B">
        <w:rPr>
          <w:i/>
        </w:rPr>
        <w:t xml:space="preserve">Url: </w:t>
      </w:r>
      <w:hyperlink r:id="rId85" w:history="1">
        <w:r w:rsidRPr="005C733B">
          <w:rPr>
            <w:rStyle w:val="Hyperlink"/>
            <w:i/>
          </w:rPr>
          <w:t>http://msdn.microsoft.com/en-us/library/hh973074.aspx</w:t>
        </w:r>
      </w:hyperlink>
      <w:r w:rsidRPr="005C733B">
        <w:rPr>
          <w:i/>
        </w:rPr>
        <w:t xml:space="preserve"> [Aufgerufen im Februar 2014]</w:t>
      </w:r>
    </w:p>
    <w:p w:rsidR="00B677FD" w:rsidRPr="005C733B" w:rsidRDefault="00B677FD" w:rsidP="00B677FD">
      <w:pPr>
        <w:rPr>
          <w:b/>
        </w:rPr>
      </w:pPr>
      <w:r w:rsidRPr="005C733B">
        <w:t>[</w:t>
      </w:r>
      <w:r w:rsidRPr="005C733B">
        <w:rPr>
          <w:b/>
        </w:rPr>
        <w:t>2] Oculus Rift SDK</w:t>
      </w:r>
    </w:p>
    <w:p w:rsidR="00B677FD" w:rsidRDefault="00B677FD" w:rsidP="00B677FD">
      <w:pPr>
        <w:pStyle w:val="Verzeichnis"/>
        <w:rPr>
          <w:i/>
        </w:rPr>
      </w:pPr>
      <w:r w:rsidRPr="005C733B">
        <w:rPr>
          <w:i/>
        </w:rPr>
        <w:t xml:space="preserve">Url: </w:t>
      </w:r>
      <w:hyperlink r:id="rId86" w:history="1">
        <w:r w:rsidRPr="005C733B">
          <w:rPr>
            <w:rStyle w:val="Hyperlink"/>
            <w:i/>
          </w:rPr>
          <w:t>http://developer.oculusvr.com</w:t>
        </w:r>
      </w:hyperlink>
      <w:r w:rsidRPr="005C733B">
        <w:rPr>
          <w:i/>
        </w:rPr>
        <w:t xml:space="preserve"> [Aufgerufen im Februar 2014]</w:t>
      </w:r>
    </w:p>
    <w:p w:rsidR="00B677FD" w:rsidRPr="005C733B" w:rsidRDefault="00B677FD" w:rsidP="00B677FD">
      <w:pPr>
        <w:rPr>
          <w:b/>
        </w:rPr>
      </w:pPr>
      <w:r w:rsidRPr="005C733B">
        <w:t>[</w:t>
      </w:r>
      <w:r>
        <w:rPr>
          <w:b/>
        </w:rPr>
        <w:t>3</w:t>
      </w:r>
      <w:r w:rsidRPr="005C733B">
        <w:rPr>
          <w:b/>
        </w:rPr>
        <w:t xml:space="preserve">] </w:t>
      </w:r>
      <w:r>
        <w:rPr>
          <w:b/>
        </w:rPr>
        <w:t>SLProject</w:t>
      </w:r>
    </w:p>
    <w:p w:rsidR="00DF7D01" w:rsidRPr="005C733B" w:rsidRDefault="00B677FD" w:rsidP="00DF7D01">
      <w:pPr>
        <w:pStyle w:val="Verzeichnis"/>
      </w:pPr>
      <w:r w:rsidRPr="005C733B">
        <w:rPr>
          <w:i/>
        </w:rPr>
        <w:t xml:space="preserve">Url: </w:t>
      </w:r>
      <w:hyperlink r:id="rId87" w:history="1">
        <w:r w:rsidRPr="00A13823">
          <w:rPr>
            <w:rStyle w:val="Hyperlink"/>
            <w:i/>
          </w:rPr>
          <w:t>http://code.google.com/p/slproject/</w:t>
        </w:r>
      </w:hyperlink>
      <w:r>
        <w:rPr>
          <w:i/>
        </w:rPr>
        <w:t xml:space="preserve"> </w:t>
      </w:r>
      <w:r w:rsidRPr="005C733B">
        <w:rPr>
          <w:i/>
        </w:rPr>
        <w:t>[Aufgerufen im Februar 2014]</w:t>
      </w:r>
    </w:p>
    <w:p w:rsidR="00DF7D01" w:rsidRPr="005C733B" w:rsidRDefault="00DF7D01" w:rsidP="00DF7D01">
      <w:pPr>
        <w:rPr>
          <w:b/>
        </w:rPr>
      </w:pPr>
      <w:r>
        <w:rPr>
          <w:b/>
        </w:rPr>
        <w:t>[4] RakNet</w:t>
      </w:r>
    </w:p>
    <w:p w:rsidR="00DF7D01" w:rsidRDefault="00DF7D01" w:rsidP="00DF7D01">
      <w:pPr>
        <w:pStyle w:val="Verzeichnis"/>
        <w:rPr>
          <w:i/>
        </w:rPr>
      </w:pPr>
      <w:r>
        <w:rPr>
          <w:i/>
        </w:rPr>
        <w:t xml:space="preserve">Url: </w:t>
      </w:r>
      <w:hyperlink r:id="rId88" w:history="1">
        <w:r w:rsidRPr="00DF7D01">
          <w:rPr>
            <w:rStyle w:val="Hyperlink"/>
            <w:i/>
          </w:rPr>
          <w:t>http://www.jenkinssoftware.com/</w:t>
        </w:r>
      </w:hyperlink>
      <w:r w:rsidRPr="00DF7D01">
        <w:rPr>
          <w:i/>
        </w:rPr>
        <w:t xml:space="preserve"> </w:t>
      </w:r>
      <w:r w:rsidRPr="005C733B">
        <w:rPr>
          <w:i/>
        </w:rPr>
        <w:t>[Aufgerufen im Februar 2014]</w:t>
      </w:r>
    </w:p>
    <w:p w:rsidR="007B3585" w:rsidRPr="005C733B" w:rsidRDefault="007B3585" w:rsidP="007B3585">
      <w:pPr>
        <w:rPr>
          <w:b/>
        </w:rPr>
      </w:pPr>
      <w:r>
        <w:rPr>
          <w:b/>
        </w:rPr>
        <w:t>[5] TortoiseSVN</w:t>
      </w:r>
    </w:p>
    <w:p w:rsidR="007B3585" w:rsidRPr="005C733B" w:rsidRDefault="007B3585" w:rsidP="007B3585">
      <w:pPr>
        <w:pStyle w:val="Verzeichnis"/>
      </w:pPr>
      <w:r>
        <w:rPr>
          <w:i/>
        </w:rPr>
        <w:t xml:space="preserve">Url: </w:t>
      </w:r>
      <w:hyperlink r:id="rId89" w:history="1">
        <w:r w:rsidRPr="007B3585">
          <w:rPr>
            <w:rStyle w:val="Hyperlink"/>
            <w:i/>
          </w:rPr>
          <w:t>http://tortoisesvn.net/</w:t>
        </w:r>
      </w:hyperlink>
      <w:r w:rsidRPr="005C733B">
        <w:rPr>
          <w:i/>
        </w:rPr>
        <w:t>[Aufgerufen im Februar 2014]</w:t>
      </w:r>
    </w:p>
    <w:p w:rsidR="00106D74" w:rsidRPr="005C733B" w:rsidRDefault="00106D74" w:rsidP="00106D74">
      <w:pPr>
        <w:rPr>
          <w:b/>
        </w:rPr>
      </w:pPr>
      <w:r>
        <w:rPr>
          <w:b/>
        </w:rPr>
        <w:t>[6] AnkhSVN</w:t>
      </w:r>
    </w:p>
    <w:p w:rsidR="00106D74" w:rsidRDefault="00106D74" w:rsidP="00106D74">
      <w:pPr>
        <w:pStyle w:val="Verzeichnis"/>
        <w:rPr>
          <w:i/>
        </w:rPr>
      </w:pPr>
      <w:r>
        <w:rPr>
          <w:i/>
        </w:rPr>
        <w:t xml:space="preserve">Url: </w:t>
      </w:r>
      <w:hyperlink r:id="rId90" w:history="1">
        <w:r w:rsidRPr="007B3585">
          <w:rPr>
            <w:rStyle w:val="Hyperlink"/>
          </w:rPr>
          <w:t>http://ankhsvn.open.collab.net/</w:t>
        </w:r>
      </w:hyperlink>
      <w:r w:rsidRPr="00DF7D01">
        <w:rPr>
          <w:i/>
        </w:rPr>
        <w:t xml:space="preserve"> </w:t>
      </w:r>
      <w:r w:rsidRPr="005C733B">
        <w:rPr>
          <w:i/>
        </w:rPr>
        <w:t>[Aufgerufen im Februar 2014]</w:t>
      </w:r>
    </w:p>
    <w:p w:rsidR="00106D74" w:rsidRPr="005C733B" w:rsidRDefault="00106D74" w:rsidP="00106D74">
      <w:pPr>
        <w:rPr>
          <w:b/>
        </w:rPr>
      </w:pPr>
      <w:r>
        <w:rPr>
          <w:b/>
        </w:rPr>
        <w:t>[7] Assimp</w:t>
      </w:r>
    </w:p>
    <w:p w:rsidR="00106D74" w:rsidRPr="005C733B" w:rsidRDefault="00106D74" w:rsidP="00106D74">
      <w:pPr>
        <w:pStyle w:val="Verzeichnis"/>
      </w:pPr>
      <w:r>
        <w:rPr>
          <w:i/>
        </w:rPr>
        <w:t xml:space="preserve">Url: </w:t>
      </w:r>
      <w:hyperlink r:id="rId91" w:history="1">
        <w:r w:rsidRPr="00F72976">
          <w:rPr>
            <w:rStyle w:val="Hyperlink"/>
            <w:i/>
          </w:rPr>
          <w:t>http://assimp.sourceforge.net/</w:t>
        </w:r>
      </w:hyperlink>
      <w:r>
        <w:rPr>
          <w:i/>
        </w:rPr>
        <w:t xml:space="preserve"> </w:t>
      </w:r>
      <w:r w:rsidRPr="005C733B">
        <w:rPr>
          <w:i/>
        </w:rPr>
        <w:t xml:space="preserve">[Aufgerufen im </w:t>
      </w:r>
      <w:r>
        <w:rPr>
          <w:i/>
        </w:rPr>
        <w:t>März</w:t>
      </w:r>
      <w:r w:rsidRPr="005C733B">
        <w:rPr>
          <w:i/>
        </w:rPr>
        <w:t xml:space="preserve"> 2014]</w:t>
      </w:r>
    </w:p>
    <w:p w:rsidR="00106D74" w:rsidRPr="00106D74" w:rsidRDefault="00106D74" w:rsidP="00106D74">
      <w:pPr>
        <w:rPr>
          <w:b/>
          <w:lang w:val="en-US"/>
        </w:rPr>
      </w:pPr>
      <w:r w:rsidRPr="00106D74">
        <w:rPr>
          <w:b/>
          <w:lang w:val="en-US"/>
        </w:rPr>
        <w:t>[8] Real-time 3D Character Animation with Visual C++</w:t>
      </w:r>
    </w:p>
    <w:p w:rsidR="00DF7D01" w:rsidRDefault="00106D74" w:rsidP="00955D20">
      <w:pPr>
        <w:pStyle w:val="Verzeichnis"/>
        <w:rPr>
          <w:i/>
          <w:lang w:val="en-US"/>
        </w:rPr>
      </w:pPr>
      <w:r w:rsidRPr="00FF1A28">
        <w:rPr>
          <w:i/>
          <w:lang w:val="en-US"/>
        </w:rPr>
        <w:t xml:space="preserve">Never, Nik, Focal Press, </w:t>
      </w:r>
      <w:r w:rsidR="00FF1A28">
        <w:rPr>
          <w:i/>
          <w:lang w:val="en-US"/>
        </w:rPr>
        <w:t>2002, ISBN-10:</w:t>
      </w:r>
      <w:r w:rsidR="00FF1A28" w:rsidRPr="00FF1A28">
        <w:rPr>
          <w:i/>
          <w:lang w:val="en-US"/>
        </w:rPr>
        <w:t xml:space="preserve"> 0240516648</w:t>
      </w:r>
    </w:p>
    <w:p w:rsidR="0087429B" w:rsidRPr="005C733B" w:rsidRDefault="0087429B" w:rsidP="0087429B">
      <w:pPr>
        <w:rPr>
          <w:b/>
        </w:rPr>
      </w:pPr>
      <w:r>
        <w:rPr>
          <w:b/>
        </w:rPr>
        <w:t>[9] Blender</w:t>
      </w:r>
    </w:p>
    <w:p w:rsidR="00A966D7" w:rsidRPr="008D7452" w:rsidRDefault="0087429B" w:rsidP="00A966D7">
      <w:pPr>
        <w:pStyle w:val="Verzeichnis"/>
        <w:rPr>
          <w:i/>
        </w:rPr>
      </w:pPr>
      <w:r>
        <w:rPr>
          <w:i/>
        </w:rPr>
        <w:t xml:space="preserve">Url: </w:t>
      </w:r>
      <w:hyperlink r:id="rId92" w:history="1">
        <w:r w:rsidRPr="0087429B">
          <w:rPr>
            <w:rStyle w:val="Hyperlink"/>
            <w:i/>
          </w:rPr>
          <w:t>http://www.blender.org/</w:t>
        </w:r>
      </w:hyperlink>
      <w:r>
        <w:rPr>
          <w:i/>
        </w:rPr>
        <w:t xml:space="preserve"> </w:t>
      </w:r>
      <w:r w:rsidRPr="005C733B">
        <w:rPr>
          <w:i/>
        </w:rPr>
        <w:t xml:space="preserve">[Aufgerufen im </w:t>
      </w:r>
      <w:r>
        <w:rPr>
          <w:i/>
        </w:rPr>
        <w:t>März</w:t>
      </w:r>
      <w:r w:rsidRPr="005C733B">
        <w:rPr>
          <w:i/>
        </w:rPr>
        <w:t xml:space="preserve"> 2014]</w:t>
      </w:r>
      <w:r w:rsidR="00A966D7" w:rsidRPr="00A966D7">
        <w:rPr>
          <w:i/>
        </w:rPr>
        <w:t xml:space="preserve"> </w:t>
      </w:r>
    </w:p>
    <w:p w:rsidR="00A966D7" w:rsidRPr="006B5B82" w:rsidRDefault="00A966D7" w:rsidP="00A966D7">
      <w:pPr>
        <w:rPr>
          <w:b/>
          <w:lang w:val="en-GB"/>
        </w:rPr>
      </w:pPr>
      <w:r w:rsidRPr="006B5B82">
        <w:rPr>
          <w:b/>
          <w:lang w:val="en-GB"/>
        </w:rPr>
        <w:t>[10] Wikipedia Head-Mounted Display</w:t>
      </w:r>
    </w:p>
    <w:p w:rsidR="00A966D7" w:rsidRPr="00A966D7" w:rsidRDefault="00A966D7" w:rsidP="00A966D7">
      <w:pPr>
        <w:pStyle w:val="Verzeichnis"/>
        <w:rPr>
          <w:lang w:val="en-GB"/>
        </w:rPr>
      </w:pPr>
      <w:r w:rsidRPr="00A966D7">
        <w:rPr>
          <w:i/>
          <w:lang w:val="en-GB"/>
        </w:rPr>
        <w:t xml:space="preserve">Url: </w:t>
      </w:r>
      <w:hyperlink r:id="rId93" w:history="1">
        <w:r w:rsidRPr="00A966D7">
          <w:rPr>
            <w:rStyle w:val="Hyperlink"/>
            <w:i/>
            <w:lang w:val="en-GB"/>
          </w:rPr>
          <w:t>http://de.wikipedia.org/wiki/Head-Mounted_Display</w:t>
        </w:r>
      </w:hyperlink>
      <w:r w:rsidRPr="00A966D7">
        <w:rPr>
          <w:i/>
          <w:lang w:val="en-GB"/>
        </w:rPr>
        <w:t xml:space="preserve"> [Aufgerufen im April 2014]</w:t>
      </w:r>
    </w:p>
    <w:p w:rsidR="00A966D7" w:rsidRPr="006B5B82" w:rsidRDefault="00A966D7" w:rsidP="00A966D7">
      <w:pPr>
        <w:rPr>
          <w:b/>
        </w:rPr>
      </w:pPr>
      <w:r w:rsidRPr="006B5B82">
        <w:rPr>
          <w:b/>
        </w:rPr>
        <w:t>[11] Doxygen</w:t>
      </w:r>
    </w:p>
    <w:p w:rsidR="00A966D7" w:rsidRPr="006B5B82" w:rsidRDefault="00A966D7" w:rsidP="00A966D7">
      <w:pPr>
        <w:pStyle w:val="Verzeichnis"/>
      </w:pPr>
      <w:r w:rsidRPr="006B5B82">
        <w:rPr>
          <w:i/>
        </w:rPr>
        <w:t xml:space="preserve">Url: </w:t>
      </w:r>
      <w:hyperlink r:id="rId94" w:history="1">
        <w:r w:rsidRPr="006B5B82">
          <w:rPr>
            <w:rStyle w:val="Hyperlink"/>
            <w:i/>
          </w:rPr>
          <w:t>http://www.stack.nl/~dimitri/doxygen/</w:t>
        </w:r>
      </w:hyperlink>
      <w:r>
        <w:rPr>
          <w:i/>
        </w:rPr>
        <w:t xml:space="preserve"> </w:t>
      </w:r>
      <w:r w:rsidRPr="006B5B82">
        <w:rPr>
          <w:i/>
        </w:rPr>
        <w:t xml:space="preserve">[Aufgerufen im </w:t>
      </w:r>
      <w:r>
        <w:rPr>
          <w:i/>
        </w:rPr>
        <w:t>Februar</w:t>
      </w:r>
      <w:r w:rsidRPr="006B5B82">
        <w:rPr>
          <w:i/>
        </w:rPr>
        <w:t xml:space="preserve"> 2014]</w:t>
      </w:r>
    </w:p>
    <w:p w:rsidR="00511D21" w:rsidRPr="003B5DDD" w:rsidRDefault="008D0BD6" w:rsidP="00F90F6D">
      <w:pPr>
        <w:pStyle w:val="berschrift1"/>
      </w:pPr>
      <w:r w:rsidRPr="0087429B">
        <w:br w:type="page"/>
      </w:r>
      <w:r w:rsidR="00F90F6D" w:rsidRPr="0087429B">
        <w:lastRenderedPageBreak/>
        <w:t xml:space="preserve"> </w:t>
      </w:r>
      <w:bookmarkStart w:id="273" w:name="_Toc390966026"/>
      <w:r w:rsidR="00511D21" w:rsidRPr="003B5DDD">
        <w:t>Anhang</w:t>
      </w:r>
      <w:bookmarkEnd w:id="273"/>
    </w:p>
    <w:p w:rsidR="00511D21" w:rsidRPr="003B5DDD" w:rsidRDefault="007148A0" w:rsidP="00511D21">
      <w:r w:rsidRPr="003B5DDD">
        <w:t>Der Anhang zur Bachelor Arbeit ‘Virtual Room’ besteht aus den nachfolgend aufgelisteten Dokumente</w:t>
      </w:r>
      <w:r w:rsidR="005E2E2A">
        <w:t>n</w:t>
      </w:r>
      <w:r w:rsidRPr="003B5DDD">
        <w:t>. Der Source-Code der Anwendung inkl. der zu installierenden MSI</w:t>
      </w:r>
      <w:r w:rsidR="005E2E2A">
        <w:t>s</w:t>
      </w:r>
      <w:r w:rsidRPr="003B5DDD">
        <w:t xml:space="preserve"> für die Treiber sind auf der beigelegten CD enthalten.</w:t>
      </w:r>
    </w:p>
    <w:p w:rsidR="007148A0" w:rsidRPr="003B5DDD" w:rsidRDefault="007148A0" w:rsidP="00511D21"/>
    <w:p w:rsidR="000F45E9" w:rsidRDefault="000F45E9" w:rsidP="000F45E9">
      <w:pPr>
        <w:pStyle w:val="Listenabsatz"/>
        <w:numPr>
          <w:ilvl w:val="0"/>
          <w:numId w:val="8"/>
        </w:numPr>
      </w:pPr>
      <w:r w:rsidRPr="000F45E9">
        <w:t>Selbständigkeitserklärung</w:t>
      </w:r>
      <w:r>
        <w:t>en</w:t>
      </w:r>
    </w:p>
    <w:p w:rsidR="00DE69EF" w:rsidRPr="003B5DDD" w:rsidRDefault="00955D20" w:rsidP="000F45E9">
      <w:pPr>
        <w:pStyle w:val="Listenabsatz"/>
        <w:numPr>
          <w:ilvl w:val="0"/>
          <w:numId w:val="8"/>
        </w:numPr>
      </w:pPr>
      <w:r>
        <w:t>Dokumentation der Projektarbeit 2 „Oculus Rift“</w:t>
      </w:r>
    </w:p>
    <w:p w:rsidR="007D2A18" w:rsidRPr="003B5DDD" w:rsidRDefault="007D2A18" w:rsidP="000F45E9">
      <w:pPr>
        <w:spacing w:line="240" w:lineRule="auto"/>
      </w:pPr>
    </w:p>
    <w:sectPr w:rsidR="007D2A18" w:rsidRPr="003B5DDD" w:rsidSect="006D699D">
      <w:headerReference w:type="default" r:id="rId95"/>
      <w:pgSz w:w="11906" w:h="16838" w:code="9"/>
      <w:pgMar w:top="1758" w:right="1004" w:bottom="680" w:left="1435" w:header="794"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121F" w:rsidRDefault="0033121F" w:rsidP="006312E0">
      <w:pPr>
        <w:spacing w:line="240" w:lineRule="auto"/>
      </w:pPr>
      <w:r>
        <w:separator/>
      </w:r>
    </w:p>
  </w:endnote>
  <w:endnote w:type="continuationSeparator" w:id="0">
    <w:p w:rsidR="0033121F" w:rsidRDefault="0033121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C0" w:rsidRDefault="00426CC0" w:rsidP="00CA541A">
    <w:pPr>
      <w:pStyle w:val="Fuzeile"/>
      <w:spacing w:before="300"/>
      <w:rPr>
        <w:color w:val="697D91"/>
        <w:lang w:val="en-US"/>
      </w:rPr>
    </w:pPr>
  </w:p>
  <w:p w:rsidR="00426CC0" w:rsidRPr="00F44D14" w:rsidRDefault="00426CC0" w:rsidP="00CA541A">
    <w:pPr>
      <w:pStyle w:val="Fuzeile"/>
      <w:spacing w:before="300"/>
      <w:rPr>
        <w:color w:val="697D91"/>
        <w:lang w:val="en-US"/>
      </w:rPr>
    </w:pPr>
    <w:r w:rsidRPr="00052655">
      <w:rPr>
        <w:noProof/>
        <w:color w:val="697D91"/>
        <w:lang w:eastAsia="de-CH"/>
      </w:rPr>
      <mc:AlternateContent>
        <mc:Choice Requires="wps">
          <w:drawing>
            <wp:anchor distT="0" distB="0" distL="114300" distR="114300" simplePos="0" relativeHeight="251652608" behindDoc="0" locked="0" layoutInCell="1" allowOverlap="0" wp14:anchorId="2631F623" wp14:editId="65BC6625">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6CC0" w:rsidRPr="003B1648" w:rsidRDefault="00426CC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E2A8D">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1F623" id="_x0000_t202" coordsize="21600,21600" o:spt="202" path="m,l,21600r21600,l21600,xe">
              <v:stroke joinstyle="miter"/>
              <v:path gradientshapeok="t" o:connecttype="rect"/>
            </v:shapetype>
            <v:shape id="Text Box 12" o:spid="_x0000_s1028" type="#_x0000_t202" style="position:absolute;margin-left:512.55pt;margin-top:805.1pt;width:33.4pt;height:11.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426CC0" w:rsidRPr="003B1648" w:rsidRDefault="00426CC0"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E2A8D">
                      <w:rPr>
                        <w:noProof/>
                        <w:sz w:val="16"/>
                        <w:szCs w:val="16"/>
                      </w:rPr>
                      <w:t>21</w:t>
                    </w:r>
                    <w:r w:rsidRPr="003B1648">
                      <w:rPr>
                        <w:sz w:val="16"/>
                        <w:szCs w:val="16"/>
                      </w:rPr>
                      <w:fldChar w:fldCharType="end"/>
                    </w:r>
                  </w:p>
                </w:txbxContent>
              </v:textbox>
              <w10:wrap type="square" anchorx="page" anchory="page"/>
            </v:shape>
          </w:pict>
        </mc:Fallback>
      </mc:AlternateContent>
    </w:r>
    <w:r w:rsidRPr="00F44D14">
      <w:rPr>
        <w:color w:val="697D91"/>
        <w:lang w:val="en-US"/>
      </w:rPr>
      <w:t>Virtual Room, 1.</w:t>
    </w:r>
    <w:r>
      <w:rPr>
        <w:color w:val="697D91"/>
        <w:lang w:val="en-US"/>
      </w:rPr>
      <w:t>1</w:t>
    </w:r>
    <w:r w:rsidRPr="00F44D14">
      <w:rPr>
        <w:color w:val="697D91"/>
        <w:lang w:val="en-US"/>
      </w:rPr>
      <w:t xml:space="preserve">, </w:t>
    </w:r>
    <w:r>
      <w:rPr>
        <w:color w:val="697D91"/>
        <w:lang w:val="en-US"/>
      </w:rPr>
      <w:t>19.06.2014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C0" w:rsidRPr="007F79F4" w:rsidRDefault="00426CC0">
    <w:pPr>
      <w:pStyle w:val="Fuzeile"/>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121F" w:rsidRDefault="0033121F" w:rsidP="006312E0">
      <w:pPr>
        <w:spacing w:line="240" w:lineRule="auto"/>
      </w:pPr>
    </w:p>
  </w:footnote>
  <w:footnote w:type="continuationSeparator" w:id="0">
    <w:p w:rsidR="0033121F" w:rsidRDefault="0033121F"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C0" w:rsidRPr="001F1B9C" w:rsidRDefault="00426CC0" w:rsidP="001F1B9C">
    <w:pPr>
      <w:pStyle w:val="Kopfzeile"/>
    </w:pPr>
    <w:r>
      <w:rPr>
        <w:noProof/>
        <w:lang w:eastAsia="de-CH"/>
      </w:rPr>
      <w:drawing>
        <wp:anchor distT="0" distB="0" distL="114300" distR="114300" simplePos="0" relativeHeight="251646976" behindDoc="0" locked="1" layoutInCell="1" allowOverlap="1" wp14:anchorId="461B271C" wp14:editId="1AB82A0D">
          <wp:simplePos x="0" y="0"/>
          <wp:positionH relativeFrom="page">
            <wp:posOffset>875030</wp:posOffset>
          </wp:positionH>
          <wp:positionV relativeFrom="page">
            <wp:posOffset>417830</wp:posOffset>
          </wp:positionV>
          <wp:extent cx="509270" cy="755015"/>
          <wp:effectExtent l="0" t="0" r="0" b="6985"/>
          <wp:wrapNone/>
          <wp:docPr id="1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C0" w:rsidRDefault="00426CC0" w:rsidP="004F7B96">
    <w:pPr>
      <w:pStyle w:val="Kopfzeile"/>
      <w:spacing w:after="1900"/>
    </w:pPr>
    <w:r>
      <w:rPr>
        <w:noProof/>
        <w:lang w:eastAsia="de-CH"/>
      </w:rPr>
      <w:drawing>
        <wp:anchor distT="0" distB="0" distL="114300" distR="114300" simplePos="0" relativeHeight="251649024" behindDoc="0" locked="1" layoutInCell="1" allowOverlap="1" wp14:anchorId="07A77395" wp14:editId="3E09E250">
          <wp:simplePos x="0" y="0"/>
          <wp:positionH relativeFrom="page">
            <wp:posOffset>915035</wp:posOffset>
          </wp:positionH>
          <wp:positionV relativeFrom="page">
            <wp:posOffset>450215</wp:posOffset>
          </wp:positionV>
          <wp:extent cx="438785" cy="683895"/>
          <wp:effectExtent l="0" t="0" r="0" b="1905"/>
          <wp:wrapNone/>
          <wp:docPr id="12" name="Picture 12"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785" cy="683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44928" behindDoc="0" locked="1" layoutInCell="1" allowOverlap="1" wp14:anchorId="1C3BDFF8" wp14:editId="400BFCD1">
          <wp:simplePos x="0" y="0"/>
          <wp:positionH relativeFrom="page">
            <wp:posOffset>875030</wp:posOffset>
          </wp:positionH>
          <wp:positionV relativeFrom="page">
            <wp:posOffset>417830</wp:posOffset>
          </wp:positionV>
          <wp:extent cx="509905" cy="755650"/>
          <wp:effectExtent l="0" t="0" r="0" b="6350"/>
          <wp:wrapNone/>
          <wp:docPr id="13"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6CC0" w:rsidRPr="00B76C98" w:rsidRDefault="00426CC0" w:rsidP="00F439D3">
    <w:pPr>
      <w:pStyle w:val="Kopfzeile"/>
      <w:pBdr>
        <w:bottom w:val="single" w:sz="8" w:space="1" w:color="697D91"/>
      </w:pBdr>
      <w:tabs>
        <w:tab w:val="clear" w:pos="9072"/>
        <w:tab w:val="right" w:pos="9467"/>
      </w:tabs>
      <w:rPr>
        <w:color w:val="697D91"/>
        <w:sz w:val="22"/>
        <w:lang w:val="en-US"/>
      </w:rPr>
    </w:pPr>
    <w:r>
      <w:rPr>
        <w:color w:val="697D91"/>
        <w:sz w:val="22"/>
        <w:lang w:val="en-US"/>
      </w:rPr>
      <w:fldChar w:fldCharType="begin"/>
    </w:r>
    <w:r>
      <w:rPr>
        <w:color w:val="697D91"/>
        <w:sz w:val="22"/>
        <w:lang w:val="en-US"/>
      </w:rPr>
      <w:instrText xml:space="preserve"> STYLEREF  "Überschrift 1" \n  \* MERGEFORMAT </w:instrText>
    </w:r>
    <w:r>
      <w:rPr>
        <w:color w:val="697D91"/>
        <w:sz w:val="22"/>
        <w:lang w:val="en-US"/>
      </w:rPr>
      <w:fldChar w:fldCharType="separate"/>
    </w:r>
    <w:r w:rsidR="001E2A8D">
      <w:rPr>
        <w:noProof/>
        <w:color w:val="697D91"/>
        <w:sz w:val="22"/>
        <w:lang w:val="en-US"/>
      </w:rPr>
      <w:t>4</w:t>
    </w:r>
    <w:r>
      <w:rPr>
        <w:color w:val="697D91"/>
        <w:sz w:val="22"/>
        <w:lang w:val="en-US"/>
      </w:rPr>
      <w:fldChar w:fldCharType="end"/>
    </w:r>
    <w:r w:rsidRPr="00972AC9">
      <w:rPr>
        <w:color w:val="697D91"/>
        <w:sz w:val="22"/>
      </w:rPr>
      <w:t xml:space="preserve"> </w:t>
    </w:r>
    <w:r>
      <w:rPr>
        <w:color w:val="697D91"/>
        <w:sz w:val="22"/>
        <w:lang w:val="en-US"/>
      </w:rPr>
      <w:fldChar w:fldCharType="begin"/>
    </w:r>
    <w:r>
      <w:rPr>
        <w:color w:val="697D91"/>
        <w:sz w:val="22"/>
        <w:lang w:val="en-US"/>
      </w:rPr>
      <w:instrText xml:space="preserve"> STYLEREF  "Überschrift 1"  \* MERGEFORMAT </w:instrText>
    </w:r>
    <w:r w:rsidR="001E2A8D">
      <w:rPr>
        <w:color w:val="697D91"/>
        <w:sz w:val="22"/>
        <w:lang w:val="en-US"/>
      </w:rPr>
      <w:fldChar w:fldCharType="separate"/>
    </w:r>
    <w:r w:rsidR="001E2A8D">
      <w:rPr>
        <w:noProof/>
        <w:color w:val="697D91"/>
        <w:sz w:val="22"/>
        <w:lang w:val="en-US"/>
      </w:rPr>
      <w:t>Implementation</w:t>
    </w:r>
    <w:r>
      <w:rPr>
        <w:color w:val="697D91"/>
        <w:sz w:val="22"/>
        <w:lang w:val="en-US"/>
      </w:rPr>
      <w:fldChar w:fldCharType="end"/>
    </w:r>
    <w:r w:rsidRPr="00B76C98">
      <w:rPr>
        <w:noProof/>
        <w:color w:val="697D91"/>
        <w:sz w:val="20"/>
        <w:lang w:eastAsia="de-CH"/>
      </w:rPr>
      <w:drawing>
        <wp:anchor distT="0" distB="0" distL="114300" distR="114300" simplePos="0" relativeHeight="251672576" behindDoc="0" locked="1" layoutInCell="1" allowOverlap="1" wp14:anchorId="36AB95BE" wp14:editId="6F9C6F5D">
          <wp:simplePos x="0" y="0"/>
          <wp:positionH relativeFrom="page">
            <wp:posOffset>875030</wp:posOffset>
          </wp:positionH>
          <wp:positionV relativeFrom="page">
            <wp:posOffset>417830</wp:posOffset>
          </wp:positionV>
          <wp:extent cx="509270" cy="755015"/>
          <wp:effectExtent l="0" t="0" r="0" b="6985"/>
          <wp:wrapNone/>
          <wp:docPr id="4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6C98">
      <w:rPr>
        <w:color w:val="697D91"/>
        <w:sz w:val="20"/>
        <w:lang w:val="en-US"/>
      </w:rPr>
      <w:tab/>
    </w:r>
    <w:r w:rsidRPr="00B76C98">
      <w:rPr>
        <w:color w:val="697D91"/>
        <w:sz w:val="20"/>
        <w:lang w:val="en-US"/>
      </w:rPr>
      <w:tab/>
    </w:r>
    <w:r w:rsidRPr="00426CC0">
      <w:rPr>
        <w:color w:val="697D91"/>
        <w:sz w:val="22"/>
        <w:lang w:val="en-US"/>
      </w:rPr>
      <w:fldChar w:fldCharType="begin"/>
    </w:r>
    <w:r w:rsidRPr="00426CC0">
      <w:rPr>
        <w:color w:val="697D91"/>
        <w:sz w:val="22"/>
        <w:lang w:val="en-US"/>
      </w:rPr>
      <w:instrText xml:space="preserve"> STYLEREF  "Überschrift 2"  \* MERGEFORMAT </w:instrText>
    </w:r>
    <w:r w:rsidRPr="00426CC0">
      <w:rPr>
        <w:color w:val="697D91"/>
        <w:sz w:val="22"/>
        <w:lang w:val="en-US"/>
      </w:rPr>
      <w:fldChar w:fldCharType="separate"/>
    </w:r>
    <w:r w:rsidR="001E2A8D">
      <w:rPr>
        <w:noProof/>
        <w:color w:val="697D91"/>
        <w:sz w:val="22"/>
        <w:lang w:val="en-US"/>
      </w:rPr>
      <w:t>Anpassungen SLProject</w:t>
    </w:r>
    <w:r w:rsidRPr="00426CC0">
      <w:rPr>
        <w:color w:val="697D91"/>
        <w:sz w:val="22"/>
        <w:lang w:val="en-US"/>
      </w:rPr>
      <w:fldChar w:fldCharType="end"/>
    </w:r>
  </w:p>
  <w:p w:rsidR="00426CC0" w:rsidRDefault="00426CC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8C7D87"/>
    <w:multiLevelType w:val="hybridMultilevel"/>
    <w:tmpl w:val="1D8E3ED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B247F5"/>
    <w:multiLevelType w:val="hybridMultilevel"/>
    <w:tmpl w:val="83608A4C"/>
    <w:lvl w:ilvl="0" w:tplc="D7BA9B26">
      <w:start w:val="1"/>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1F50643"/>
    <w:multiLevelType w:val="hybridMultilevel"/>
    <w:tmpl w:val="CB0ADB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2335AD8"/>
    <w:multiLevelType w:val="hybridMultilevel"/>
    <w:tmpl w:val="AC8060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139A31C0"/>
    <w:multiLevelType w:val="hybridMultilevel"/>
    <w:tmpl w:val="C60A221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1C6A4F69"/>
    <w:multiLevelType w:val="hybridMultilevel"/>
    <w:tmpl w:val="4E48B9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F0257CD"/>
    <w:multiLevelType w:val="hybridMultilevel"/>
    <w:tmpl w:val="19180F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0CE37E8"/>
    <w:multiLevelType w:val="hybridMultilevel"/>
    <w:tmpl w:val="7EB68F2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27A80646"/>
    <w:multiLevelType w:val="multilevel"/>
    <w:tmpl w:val="1B90A1B2"/>
    <w:lvl w:ilvl="0">
      <w:start w:val="1"/>
      <w:numFmt w:val="decimal"/>
      <w:pStyle w:val="berschrift1"/>
      <w:lvlText w:val="%1."/>
      <w:lvlJc w:val="left"/>
      <w:pPr>
        <w:ind w:left="360" w:hanging="360"/>
      </w:pPr>
      <w:rPr>
        <w:rFonts w:ascii="Lucida Sans" w:hAnsi="Lucida Sans" w:hint="default"/>
        <w:b w:val="0"/>
        <w:i w:val="0"/>
        <w:vanish w:val="0"/>
        <w:color w:val="auto"/>
        <w:sz w:val="36"/>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nsid w:val="291306B9"/>
    <w:multiLevelType w:val="hybridMultilevel"/>
    <w:tmpl w:val="1D024248"/>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CA5027B"/>
    <w:multiLevelType w:val="hybridMultilevel"/>
    <w:tmpl w:val="FA90FE5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3BD8154C"/>
    <w:multiLevelType w:val="hybridMultilevel"/>
    <w:tmpl w:val="C968347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nsid w:val="4452430E"/>
    <w:multiLevelType w:val="hybridMultilevel"/>
    <w:tmpl w:val="F9F270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4FE54884"/>
    <w:multiLevelType w:val="hybridMultilevel"/>
    <w:tmpl w:val="7DE63FA4"/>
    <w:lvl w:ilvl="0" w:tplc="08070013">
      <w:start w:val="1"/>
      <w:numFmt w:val="upperRoman"/>
      <w:lvlText w:val="%1."/>
      <w:lvlJc w:val="righ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50754CA2"/>
    <w:multiLevelType w:val="hybridMultilevel"/>
    <w:tmpl w:val="29F033A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nsid w:val="640262FF"/>
    <w:multiLevelType w:val="hybridMultilevel"/>
    <w:tmpl w:val="2AC04B9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64E32EE7"/>
    <w:multiLevelType w:val="hybridMultilevel"/>
    <w:tmpl w:val="FC5878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716E696C"/>
    <w:multiLevelType w:val="hybridMultilevel"/>
    <w:tmpl w:val="20360E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7A4B4F82"/>
    <w:multiLevelType w:val="hybridMultilevel"/>
    <w:tmpl w:val="4DE6D83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17"/>
  </w:num>
  <w:num w:numId="8">
    <w:abstractNumId w:val="19"/>
  </w:num>
  <w:num w:numId="9">
    <w:abstractNumId w:val="6"/>
  </w:num>
  <w:num w:numId="10">
    <w:abstractNumId w:val="20"/>
  </w:num>
  <w:num w:numId="11">
    <w:abstractNumId w:val="22"/>
  </w:num>
  <w:num w:numId="12">
    <w:abstractNumId w:val="7"/>
  </w:num>
  <w:num w:numId="13">
    <w:abstractNumId w:val="23"/>
  </w:num>
  <w:num w:numId="14">
    <w:abstractNumId w:val="10"/>
  </w:num>
  <w:num w:numId="15">
    <w:abstractNumId w:val="8"/>
  </w:num>
  <w:num w:numId="16">
    <w:abstractNumId w:val="16"/>
  </w:num>
  <w:num w:numId="17">
    <w:abstractNumId w:val="11"/>
  </w:num>
  <w:num w:numId="18">
    <w:abstractNumId w:val="5"/>
  </w:num>
  <w:num w:numId="19">
    <w:abstractNumId w:val="18"/>
  </w:num>
  <w:num w:numId="20">
    <w:abstractNumId w:val="24"/>
  </w:num>
  <w:num w:numId="21">
    <w:abstractNumId w:val="9"/>
  </w:num>
  <w:num w:numId="22">
    <w:abstractNumId w:val="12"/>
  </w:num>
  <w:num w:numId="23">
    <w:abstractNumId w:val="21"/>
  </w:num>
  <w:num w:numId="24">
    <w:abstractNumId w:val="15"/>
  </w:num>
  <w:num w:numId="2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07B5"/>
    <w:rsid w:val="00003CF0"/>
    <w:rsid w:val="00004B0F"/>
    <w:rsid w:val="00004BC0"/>
    <w:rsid w:val="00011B46"/>
    <w:rsid w:val="00016AA3"/>
    <w:rsid w:val="00021F7D"/>
    <w:rsid w:val="00025B04"/>
    <w:rsid w:val="00035727"/>
    <w:rsid w:val="00044441"/>
    <w:rsid w:val="00046E9C"/>
    <w:rsid w:val="00050F8D"/>
    <w:rsid w:val="00052655"/>
    <w:rsid w:val="000563E5"/>
    <w:rsid w:val="00083270"/>
    <w:rsid w:val="0008517C"/>
    <w:rsid w:val="00085CDA"/>
    <w:rsid w:val="00091334"/>
    <w:rsid w:val="00095C44"/>
    <w:rsid w:val="00097D86"/>
    <w:rsid w:val="000A3168"/>
    <w:rsid w:val="000A3AD4"/>
    <w:rsid w:val="000A7776"/>
    <w:rsid w:val="000B3B0B"/>
    <w:rsid w:val="000B7D24"/>
    <w:rsid w:val="000C2567"/>
    <w:rsid w:val="000C2693"/>
    <w:rsid w:val="000C7929"/>
    <w:rsid w:val="000D114B"/>
    <w:rsid w:val="000D6300"/>
    <w:rsid w:val="000E29F5"/>
    <w:rsid w:val="000E2C5C"/>
    <w:rsid w:val="000E4606"/>
    <w:rsid w:val="000F013A"/>
    <w:rsid w:val="000F3789"/>
    <w:rsid w:val="000F45E9"/>
    <w:rsid w:val="001030D5"/>
    <w:rsid w:val="0010402E"/>
    <w:rsid w:val="00106D74"/>
    <w:rsid w:val="00112357"/>
    <w:rsid w:val="001215C7"/>
    <w:rsid w:val="0015023D"/>
    <w:rsid w:val="001539EB"/>
    <w:rsid w:val="00154A5B"/>
    <w:rsid w:val="00165DAF"/>
    <w:rsid w:val="00170D9E"/>
    <w:rsid w:val="00171462"/>
    <w:rsid w:val="0017254E"/>
    <w:rsid w:val="00176DF1"/>
    <w:rsid w:val="00190682"/>
    <w:rsid w:val="00191589"/>
    <w:rsid w:val="001A1D63"/>
    <w:rsid w:val="001A73EF"/>
    <w:rsid w:val="001A7F7C"/>
    <w:rsid w:val="001B0F1A"/>
    <w:rsid w:val="001C4B4E"/>
    <w:rsid w:val="001C5D5F"/>
    <w:rsid w:val="001D17E9"/>
    <w:rsid w:val="001D5117"/>
    <w:rsid w:val="001E0286"/>
    <w:rsid w:val="001E2A8D"/>
    <w:rsid w:val="001E725F"/>
    <w:rsid w:val="001E7F5C"/>
    <w:rsid w:val="001F0F2A"/>
    <w:rsid w:val="001F1B9C"/>
    <w:rsid w:val="001F2097"/>
    <w:rsid w:val="001F2865"/>
    <w:rsid w:val="001F3894"/>
    <w:rsid w:val="001F755D"/>
    <w:rsid w:val="00204063"/>
    <w:rsid w:val="0020672F"/>
    <w:rsid w:val="00210959"/>
    <w:rsid w:val="002118A6"/>
    <w:rsid w:val="0021211B"/>
    <w:rsid w:val="0021238A"/>
    <w:rsid w:val="00214040"/>
    <w:rsid w:val="00217880"/>
    <w:rsid w:val="00220F0E"/>
    <w:rsid w:val="00224ACD"/>
    <w:rsid w:val="00244633"/>
    <w:rsid w:val="002502B0"/>
    <w:rsid w:val="00251264"/>
    <w:rsid w:val="002631B6"/>
    <w:rsid w:val="00265B52"/>
    <w:rsid w:val="00266C69"/>
    <w:rsid w:val="00272FC3"/>
    <w:rsid w:val="00275B2B"/>
    <w:rsid w:val="002770E5"/>
    <w:rsid w:val="00283002"/>
    <w:rsid w:val="00291ED5"/>
    <w:rsid w:val="00296E81"/>
    <w:rsid w:val="002A0932"/>
    <w:rsid w:val="002A1E74"/>
    <w:rsid w:val="002B0461"/>
    <w:rsid w:val="002B04FE"/>
    <w:rsid w:val="002B0DF8"/>
    <w:rsid w:val="002B367C"/>
    <w:rsid w:val="002B5175"/>
    <w:rsid w:val="002C34DE"/>
    <w:rsid w:val="002C4557"/>
    <w:rsid w:val="002C4BF1"/>
    <w:rsid w:val="002D1D86"/>
    <w:rsid w:val="002E057B"/>
    <w:rsid w:val="002E32A9"/>
    <w:rsid w:val="002E4F2E"/>
    <w:rsid w:val="002E6C41"/>
    <w:rsid w:val="002E719A"/>
    <w:rsid w:val="003010C0"/>
    <w:rsid w:val="00302104"/>
    <w:rsid w:val="00302A13"/>
    <w:rsid w:val="00310879"/>
    <w:rsid w:val="00313E62"/>
    <w:rsid w:val="00314D27"/>
    <w:rsid w:val="00320672"/>
    <w:rsid w:val="003255E9"/>
    <w:rsid w:val="0033009B"/>
    <w:rsid w:val="0033121F"/>
    <w:rsid w:val="00334CAC"/>
    <w:rsid w:val="00341C10"/>
    <w:rsid w:val="00342712"/>
    <w:rsid w:val="00342A96"/>
    <w:rsid w:val="00346A20"/>
    <w:rsid w:val="003511EC"/>
    <w:rsid w:val="003572E8"/>
    <w:rsid w:val="00361112"/>
    <w:rsid w:val="003653F6"/>
    <w:rsid w:val="00372176"/>
    <w:rsid w:val="00380DCC"/>
    <w:rsid w:val="003838FC"/>
    <w:rsid w:val="00383B2F"/>
    <w:rsid w:val="00391B7E"/>
    <w:rsid w:val="00396357"/>
    <w:rsid w:val="003A028C"/>
    <w:rsid w:val="003A5A9D"/>
    <w:rsid w:val="003A6083"/>
    <w:rsid w:val="003B1648"/>
    <w:rsid w:val="003B2B9E"/>
    <w:rsid w:val="003B5DDD"/>
    <w:rsid w:val="003B66F4"/>
    <w:rsid w:val="003B6D0B"/>
    <w:rsid w:val="003C113D"/>
    <w:rsid w:val="003C1C63"/>
    <w:rsid w:val="003D4775"/>
    <w:rsid w:val="003D52DF"/>
    <w:rsid w:val="003D7A3E"/>
    <w:rsid w:val="003E14BF"/>
    <w:rsid w:val="00400BCF"/>
    <w:rsid w:val="00404EC1"/>
    <w:rsid w:val="004122D3"/>
    <w:rsid w:val="00412631"/>
    <w:rsid w:val="00413C90"/>
    <w:rsid w:val="004144A2"/>
    <w:rsid w:val="00416C9D"/>
    <w:rsid w:val="004202F9"/>
    <w:rsid w:val="0042274F"/>
    <w:rsid w:val="00422E57"/>
    <w:rsid w:val="00426CC0"/>
    <w:rsid w:val="00436655"/>
    <w:rsid w:val="00437178"/>
    <w:rsid w:val="004449CB"/>
    <w:rsid w:val="00444BF3"/>
    <w:rsid w:val="00446648"/>
    <w:rsid w:val="00462CB2"/>
    <w:rsid w:val="00464AA9"/>
    <w:rsid w:val="0047511F"/>
    <w:rsid w:val="004752B3"/>
    <w:rsid w:val="00484290"/>
    <w:rsid w:val="004916E7"/>
    <w:rsid w:val="00492284"/>
    <w:rsid w:val="004A1890"/>
    <w:rsid w:val="004A28AA"/>
    <w:rsid w:val="004A4FCD"/>
    <w:rsid w:val="004C0D44"/>
    <w:rsid w:val="004C7EA0"/>
    <w:rsid w:val="004D34A2"/>
    <w:rsid w:val="004D7D20"/>
    <w:rsid w:val="004E4EAA"/>
    <w:rsid w:val="004E65FC"/>
    <w:rsid w:val="004F3B51"/>
    <w:rsid w:val="004F7B96"/>
    <w:rsid w:val="00505552"/>
    <w:rsid w:val="00505E71"/>
    <w:rsid w:val="00511189"/>
    <w:rsid w:val="00511D21"/>
    <w:rsid w:val="0051497A"/>
    <w:rsid w:val="00520CA3"/>
    <w:rsid w:val="005232B5"/>
    <w:rsid w:val="00523C69"/>
    <w:rsid w:val="00530949"/>
    <w:rsid w:val="0053118D"/>
    <w:rsid w:val="00541A3D"/>
    <w:rsid w:val="005479A4"/>
    <w:rsid w:val="00552732"/>
    <w:rsid w:val="00555BC5"/>
    <w:rsid w:val="00556E27"/>
    <w:rsid w:val="00562736"/>
    <w:rsid w:val="005649BB"/>
    <w:rsid w:val="005656E6"/>
    <w:rsid w:val="005763A7"/>
    <w:rsid w:val="00577226"/>
    <w:rsid w:val="005803E7"/>
    <w:rsid w:val="005936E0"/>
    <w:rsid w:val="00594564"/>
    <w:rsid w:val="005A7F46"/>
    <w:rsid w:val="005B22FD"/>
    <w:rsid w:val="005B3350"/>
    <w:rsid w:val="005B5FF7"/>
    <w:rsid w:val="005B676E"/>
    <w:rsid w:val="005C1734"/>
    <w:rsid w:val="005C365F"/>
    <w:rsid w:val="005C733B"/>
    <w:rsid w:val="005E2E2A"/>
    <w:rsid w:val="005E3C39"/>
    <w:rsid w:val="005E751A"/>
    <w:rsid w:val="005F1F1B"/>
    <w:rsid w:val="005F7206"/>
    <w:rsid w:val="0061674F"/>
    <w:rsid w:val="00617613"/>
    <w:rsid w:val="006254BF"/>
    <w:rsid w:val="00627664"/>
    <w:rsid w:val="00630349"/>
    <w:rsid w:val="006312CC"/>
    <w:rsid w:val="006312E0"/>
    <w:rsid w:val="00633347"/>
    <w:rsid w:val="00646ECB"/>
    <w:rsid w:val="0065257C"/>
    <w:rsid w:val="00652C4E"/>
    <w:rsid w:val="006532F8"/>
    <w:rsid w:val="006542BD"/>
    <w:rsid w:val="006550A8"/>
    <w:rsid w:val="00663ECD"/>
    <w:rsid w:val="00664BEE"/>
    <w:rsid w:val="00666165"/>
    <w:rsid w:val="00666D6D"/>
    <w:rsid w:val="006754EB"/>
    <w:rsid w:val="006836F2"/>
    <w:rsid w:val="00683799"/>
    <w:rsid w:val="00695BDE"/>
    <w:rsid w:val="0069632F"/>
    <w:rsid w:val="00696D97"/>
    <w:rsid w:val="006A33B1"/>
    <w:rsid w:val="006B0C5B"/>
    <w:rsid w:val="006B2595"/>
    <w:rsid w:val="006B4CE3"/>
    <w:rsid w:val="006B4D1D"/>
    <w:rsid w:val="006C6B8F"/>
    <w:rsid w:val="006D2D64"/>
    <w:rsid w:val="006D3FA5"/>
    <w:rsid w:val="006D6738"/>
    <w:rsid w:val="006D699D"/>
    <w:rsid w:val="006E2955"/>
    <w:rsid w:val="006E46AC"/>
    <w:rsid w:val="006E64AF"/>
    <w:rsid w:val="006F1630"/>
    <w:rsid w:val="006F7567"/>
    <w:rsid w:val="007050ED"/>
    <w:rsid w:val="007148A0"/>
    <w:rsid w:val="007202CE"/>
    <w:rsid w:val="00720853"/>
    <w:rsid w:val="00721E48"/>
    <w:rsid w:val="007302AE"/>
    <w:rsid w:val="00730698"/>
    <w:rsid w:val="00736E74"/>
    <w:rsid w:val="00737DF8"/>
    <w:rsid w:val="00740F94"/>
    <w:rsid w:val="00744FAF"/>
    <w:rsid w:val="00747014"/>
    <w:rsid w:val="0075075C"/>
    <w:rsid w:val="00755B12"/>
    <w:rsid w:val="00760D5B"/>
    <w:rsid w:val="00761683"/>
    <w:rsid w:val="007709A7"/>
    <w:rsid w:val="0077163E"/>
    <w:rsid w:val="0077278E"/>
    <w:rsid w:val="00774CE1"/>
    <w:rsid w:val="00777230"/>
    <w:rsid w:val="00784499"/>
    <w:rsid w:val="00791625"/>
    <w:rsid w:val="0079181F"/>
    <w:rsid w:val="00796682"/>
    <w:rsid w:val="007A3527"/>
    <w:rsid w:val="007A3A01"/>
    <w:rsid w:val="007A52E2"/>
    <w:rsid w:val="007B3585"/>
    <w:rsid w:val="007B4AC6"/>
    <w:rsid w:val="007B6027"/>
    <w:rsid w:val="007B7228"/>
    <w:rsid w:val="007C347D"/>
    <w:rsid w:val="007D2A18"/>
    <w:rsid w:val="007D6F67"/>
    <w:rsid w:val="007E6849"/>
    <w:rsid w:val="007E6DC3"/>
    <w:rsid w:val="007F2D3F"/>
    <w:rsid w:val="007F79F4"/>
    <w:rsid w:val="007F7D01"/>
    <w:rsid w:val="00800BF2"/>
    <w:rsid w:val="00802E50"/>
    <w:rsid w:val="00807F40"/>
    <w:rsid w:val="0082342B"/>
    <w:rsid w:val="008252E6"/>
    <w:rsid w:val="00832A15"/>
    <w:rsid w:val="00835816"/>
    <w:rsid w:val="0083683B"/>
    <w:rsid w:val="0084097A"/>
    <w:rsid w:val="00842318"/>
    <w:rsid w:val="008601CB"/>
    <w:rsid w:val="00871EEF"/>
    <w:rsid w:val="0087429B"/>
    <w:rsid w:val="00874A21"/>
    <w:rsid w:val="00876716"/>
    <w:rsid w:val="00881380"/>
    <w:rsid w:val="0089374E"/>
    <w:rsid w:val="00894416"/>
    <w:rsid w:val="008B0ABC"/>
    <w:rsid w:val="008B3BA0"/>
    <w:rsid w:val="008B6910"/>
    <w:rsid w:val="008D0BD6"/>
    <w:rsid w:val="008D3A9F"/>
    <w:rsid w:val="008D4BBD"/>
    <w:rsid w:val="008D61F6"/>
    <w:rsid w:val="008D67FE"/>
    <w:rsid w:val="008E0A39"/>
    <w:rsid w:val="008E3A38"/>
    <w:rsid w:val="008E3ED3"/>
    <w:rsid w:val="008F05DC"/>
    <w:rsid w:val="008F1733"/>
    <w:rsid w:val="008F6A5F"/>
    <w:rsid w:val="0090492D"/>
    <w:rsid w:val="00910C7B"/>
    <w:rsid w:val="009161C4"/>
    <w:rsid w:val="0092015B"/>
    <w:rsid w:val="00921061"/>
    <w:rsid w:val="00923F97"/>
    <w:rsid w:val="00924EB7"/>
    <w:rsid w:val="00930AA3"/>
    <w:rsid w:val="009313D3"/>
    <w:rsid w:val="00932C5C"/>
    <w:rsid w:val="00937E2B"/>
    <w:rsid w:val="00951C7B"/>
    <w:rsid w:val="00953682"/>
    <w:rsid w:val="009541AB"/>
    <w:rsid w:val="009546FD"/>
    <w:rsid w:val="00955D20"/>
    <w:rsid w:val="009577BF"/>
    <w:rsid w:val="00957A4C"/>
    <w:rsid w:val="00960FEE"/>
    <w:rsid w:val="0096477D"/>
    <w:rsid w:val="00964F4B"/>
    <w:rsid w:val="00966D98"/>
    <w:rsid w:val="00972AC9"/>
    <w:rsid w:val="00974FD7"/>
    <w:rsid w:val="00983070"/>
    <w:rsid w:val="0098448B"/>
    <w:rsid w:val="00987144"/>
    <w:rsid w:val="0099105B"/>
    <w:rsid w:val="00993F68"/>
    <w:rsid w:val="009958F2"/>
    <w:rsid w:val="009A2F3F"/>
    <w:rsid w:val="009A5FD3"/>
    <w:rsid w:val="009B0030"/>
    <w:rsid w:val="009B18B4"/>
    <w:rsid w:val="009B6B19"/>
    <w:rsid w:val="009C1039"/>
    <w:rsid w:val="009C5D48"/>
    <w:rsid w:val="009C6305"/>
    <w:rsid w:val="009C6BDF"/>
    <w:rsid w:val="009D5780"/>
    <w:rsid w:val="009D5B5E"/>
    <w:rsid w:val="009D79DF"/>
    <w:rsid w:val="009F0975"/>
    <w:rsid w:val="009F2467"/>
    <w:rsid w:val="009F5BCC"/>
    <w:rsid w:val="00A00207"/>
    <w:rsid w:val="00A02C21"/>
    <w:rsid w:val="00A02D2E"/>
    <w:rsid w:val="00A02D37"/>
    <w:rsid w:val="00A078B0"/>
    <w:rsid w:val="00A24279"/>
    <w:rsid w:val="00A34A02"/>
    <w:rsid w:val="00A368BB"/>
    <w:rsid w:val="00A373F2"/>
    <w:rsid w:val="00A52273"/>
    <w:rsid w:val="00A54C2F"/>
    <w:rsid w:val="00A55E99"/>
    <w:rsid w:val="00A65413"/>
    <w:rsid w:val="00A82729"/>
    <w:rsid w:val="00A91F6F"/>
    <w:rsid w:val="00A966D7"/>
    <w:rsid w:val="00AA10D7"/>
    <w:rsid w:val="00AA222F"/>
    <w:rsid w:val="00AA751B"/>
    <w:rsid w:val="00AD1283"/>
    <w:rsid w:val="00AD3C46"/>
    <w:rsid w:val="00AD4F69"/>
    <w:rsid w:val="00AF19B5"/>
    <w:rsid w:val="00AF2E1C"/>
    <w:rsid w:val="00AF78B9"/>
    <w:rsid w:val="00B001E3"/>
    <w:rsid w:val="00B014C6"/>
    <w:rsid w:val="00B0634C"/>
    <w:rsid w:val="00B06C02"/>
    <w:rsid w:val="00B112AB"/>
    <w:rsid w:val="00B12F53"/>
    <w:rsid w:val="00B156A4"/>
    <w:rsid w:val="00B24DE7"/>
    <w:rsid w:val="00B25363"/>
    <w:rsid w:val="00B25861"/>
    <w:rsid w:val="00B25A50"/>
    <w:rsid w:val="00B25DB1"/>
    <w:rsid w:val="00B267A2"/>
    <w:rsid w:val="00B31A91"/>
    <w:rsid w:val="00B3299B"/>
    <w:rsid w:val="00B37FAA"/>
    <w:rsid w:val="00B4456C"/>
    <w:rsid w:val="00B476D1"/>
    <w:rsid w:val="00B56C37"/>
    <w:rsid w:val="00B62B0E"/>
    <w:rsid w:val="00B642A4"/>
    <w:rsid w:val="00B664C3"/>
    <w:rsid w:val="00B677FD"/>
    <w:rsid w:val="00B72123"/>
    <w:rsid w:val="00B76C98"/>
    <w:rsid w:val="00B77360"/>
    <w:rsid w:val="00B807BC"/>
    <w:rsid w:val="00B81287"/>
    <w:rsid w:val="00B839D1"/>
    <w:rsid w:val="00B861EA"/>
    <w:rsid w:val="00B87DD2"/>
    <w:rsid w:val="00B91D87"/>
    <w:rsid w:val="00B92F01"/>
    <w:rsid w:val="00B94E58"/>
    <w:rsid w:val="00B9630D"/>
    <w:rsid w:val="00B96F82"/>
    <w:rsid w:val="00B97C3D"/>
    <w:rsid w:val="00BA29B4"/>
    <w:rsid w:val="00BA3135"/>
    <w:rsid w:val="00BA7AE7"/>
    <w:rsid w:val="00BB45BA"/>
    <w:rsid w:val="00BD2F69"/>
    <w:rsid w:val="00BD6DDD"/>
    <w:rsid w:val="00BE1546"/>
    <w:rsid w:val="00BE3BFB"/>
    <w:rsid w:val="00BE69D2"/>
    <w:rsid w:val="00BF108B"/>
    <w:rsid w:val="00BF2D5F"/>
    <w:rsid w:val="00BF6F18"/>
    <w:rsid w:val="00C153B7"/>
    <w:rsid w:val="00C15763"/>
    <w:rsid w:val="00C20757"/>
    <w:rsid w:val="00C23AB6"/>
    <w:rsid w:val="00C30550"/>
    <w:rsid w:val="00C318F2"/>
    <w:rsid w:val="00C3431D"/>
    <w:rsid w:val="00C3565F"/>
    <w:rsid w:val="00C42A1E"/>
    <w:rsid w:val="00C6727C"/>
    <w:rsid w:val="00C67383"/>
    <w:rsid w:val="00C719BE"/>
    <w:rsid w:val="00C72907"/>
    <w:rsid w:val="00C7323A"/>
    <w:rsid w:val="00C73669"/>
    <w:rsid w:val="00C7430C"/>
    <w:rsid w:val="00C74878"/>
    <w:rsid w:val="00C824E0"/>
    <w:rsid w:val="00C83AA4"/>
    <w:rsid w:val="00C866FA"/>
    <w:rsid w:val="00CA1372"/>
    <w:rsid w:val="00CA541A"/>
    <w:rsid w:val="00CA5A47"/>
    <w:rsid w:val="00CA5CFE"/>
    <w:rsid w:val="00CA778F"/>
    <w:rsid w:val="00CA7D54"/>
    <w:rsid w:val="00CA7E54"/>
    <w:rsid w:val="00CB0863"/>
    <w:rsid w:val="00CB44E0"/>
    <w:rsid w:val="00CC0DEB"/>
    <w:rsid w:val="00CC4E49"/>
    <w:rsid w:val="00CC7BBA"/>
    <w:rsid w:val="00CD2E36"/>
    <w:rsid w:val="00CD3C7E"/>
    <w:rsid w:val="00CF2F51"/>
    <w:rsid w:val="00CF618D"/>
    <w:rsid w:val="00D00F76"/>
    <w:rsid w:val="00D02879"/>
    <w:rsid w:val="00D1224B"/>
    <w:rsid w:val="00D13744"/>
    <w:rsid w:val="00D1600E"/>
    <w:rsid w:val="00D22D1B"/>
    <w:rsid w:val="00D35E03"/>
    <w:rsid w:val="00D37E22"/>
    <w:rsid w:val="00D44295"/>
    <w:rsid w:val="00D45399"/>
    <w:rsid w:val="00D5058F"/>
    <w:rsid w:val="00D52F17"/>
    <w:rsid w:val="00D60041"/>
    <w:rsid w:val="00D60F1C"/>
    <w:rsid w:val="00D63313"/>
    <w:rsid w:val="00D653A9"/>
    <w:rsid w:val="00D67C50"/>
    <w:rsid w:val="00D72BED"/>
    <w:rsid w:val="00D759C7"/>
    <w:rsid w:val="00D75D8C"/>
    <w:rsid w:val="00D75DAE"/>
    <w:rsid w:val="00D77EF2"/>
    <w:rsid w:val="00D8285B"/>
    <w:rsid w:val="00D8566F"/>
    <w:rsid w:val="00D95692"/>
    <w:rsid w:val="00D972BC"/>
    <w:rsid w:val="00D977A0"/>
    <w:rsid w:val="00DA4920"/>
    <w:rsid w:val="00DA4F15"/>
    <w:rsid w:val="00DA68B5"/>
    <w:rsid w:val="00DB4901"/>
    <w:rsid w:val="00DC0013"/>
    <w:rsid w:val="00DC447A"/>
    <w:rsid w:val="00DC4C10"/>
    <w:rsid w:val="00DD10A6"/>
    <w:rsid w:val="00DD1791"/>
    <w:rsid w:val="00DD41BF"/>
    <w:rsid w:val="00DD6329"/>
    <w:rsid w:val="00DE07B5"/>
    <w:rsid w:val="00DE242C"/>
    <w:rsid w:val="00DE2C7D"/>
    <w:rsid w:val="00DE69EF"/>
    <w:rsid w:val="00DF0616"/>
    <w:rsid w:val="00DF0BB1"/>
    <w:rsid w:val="00DF4092"/>
    <w:rsid w:val="00DF5FCE"/>
    <w:rsid w:val="00DF6AAA"/>
    <w:rsid w:val="00DF6D19"/>
    <w:rsid w:val="00DF7D01"/>
    <w:rsid w:val="00E034FB"/>
    <w:rsid w:val="00E0409B"/>
    <w:rsid w:val="00E07490"/>
    <w:rsid w:val="00E10B65"/>
    <w:rsid w:val="00E1152E"/>
    <w:rsid w:val="00E12485"/>
    <w:rsid w:val="00E1619F"/>
    <w:rsid w:val="00E30647"/>
    <w:rsid w:val="00E32A4A"/>
    <w:rsid w:val="00E40735"/>
    <w:rsid w:val="00E43329"/>
    <w:rsid w:val="00E46FF7"/>
    <w:rsid w:val="00E54EC2"/>
    <w:rsid w:val="00E57624"/>
    <w:rsid w:val="00E57FC1"/>
    <w:rsid w:val="00E643F1"/>
    <w:rsid w:val="00E67388"/>
    <w:rsid w:val="00E70227"/>
    <w:rsid w:val="00E73518"/>
    <w:rsid w:val="00E737D3"/>
    <w:rsid w:val="00E824B1"/>
    <w:rsid w:val="00E84CA9"/>
    <w:rsid w:val="00E853C4"/>
    <w:rsid w:val="00E864AA"/>
    <w:rsid w:val="00E86A5E"/>
    <w:rsid w:val="00E90521"/>
    <w:rsid w:val="00E92FC0"/>
    <w:rsid w:val="00E93B2E"/>
    <w:rsid w:val="00E958B8"/>
    <w:rsid w:val="00E9787C"/>
    <w:rsid w:val="00EA20C1"/>
    <w:rsid w:val="00EA2A9D"/>
    <w:rsid w:val="00EA306F"/>
    <w:rsid w:val="00EA35AB"/>
    <w:rsid w:val="00EA7546"/>
    <w:rsid w:val="00EB77E8"/>
    <w:rsid w:val="00EC059F"/>
    <w:rsid w:val="00EC268E"/>
    <w:rsid w:val="00EC672E"/>
    <w:rsid w:val="00ED6401"/>
    <w:rsid w:val="00ED6F63"/>
    <w:rsid w:val="00EE26B5"/>
    <w:rsid w:val="00EF23B2"/>
    <w:rsid w:val="00EF48D4"/>
    <w:rsid w:val="00EF4B39"/>
    <w:rsid w:val="00EF7D12"/>
    <w:rsid w:val="00F00867"/>
    <w:rsid w:val="00F018B7"/>
    <w:rsid w:val="00F105EE"/>
    <w:rsid w:val="00F105F5"/>
    <w:rsid w:val="00F11518"/>
    <w:rsid w:val="00F21AA1"/>
    <w:rsid w:val="00F22847"/>
    <w:rsid w:val="00F25901"/>
    <w:rsid w:val="00F31214"/>
    <w:rsid w:val="00F32DE0"/>
    <w:rsid w:val="00F33235"/>
    <w:rsid w:val="00F36316"/>
    <w:rsid w:val="00F40917"/>
    <w:rsid w:val="00F439D3"/>
    <w:rsid w:val="00F44D14"/>
    <w:rsid w:val="00F44D91"/>
    <w:rsid w:val="00F56891"/>
    <w:rsid w:val="00F60A34"/>
    <w:rsid w:val="00F6270B"/>
    <w:rsid w:val="00F648E6"/>
    <w:rsid w:val="00F666BF"/>
    <w:rsid w:val="00F74FF9"/>
    <w:rsid w:val="00F778F6"/>
    <w:rsid w:val="00F825B4"/>
    <w:rsid w:val="00F87581"/>
    <w:rsid w:val="00F90316"/>
    <w:rsid w:val="00F9063E"/>
    <w:rsid w:val="00F90F6D"/>
    <w:rsid w:val="00F93CAF"/>
    <w:rsid w:val="00F97575"/>
    <w:rsid w:val="00FB1615"/>
    <w:rsid w:val="00FB32B2"/>
    <w:rsid w:val="00FC510A"/>
    <w:rsid w:val="00FD342D"/>
    <w:rsid w:val="00FE4F0F"/>
    <w:rsid w:val="00FF0484"/>
    <w:rsid w:val="00FF15F1"/>
    <w:rsid w:val="00FF1A28"/>
    <w:rsid w:val="00FF3162"/>
    <w:rsid w:val="00FF4C5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475C142-9B7F-45EA-89E8-93A73B957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50F8D"/>
    <w:pPr>
      <w:spacing w:line="244" w:lineRule="atLeast"/>
    </w:pPr>
    <w:rPr>
      <w:sz w:val="19"/>
      <w:lang w:eastAsia="en-US"/>
    </w:rPr>
  </w:style>
  <w:style w:type="paragraph" w:styleId="berschrift1">
    <w:name w:val="heading 1"/>
    <w:basedOn w:val="Standard"/>
    <w:next w:val="Standard"/>
    <w:link w:val="berschrift1Zchn"/>
    <w:qFormat/>
    <w:rsid w:val="007B7228"/>
    <w:pPr>
      <w:keepNext/>
      <w:keepLines/>
      <w:numPr>
        <w:numId w:val="6"/>
      </w:numPr>
      <w:tabs>
        <w:tab w:val="left" w:pos="340"/>
        <w:tab w:val="left" w:pos="567"/>
        <w:tab w:val="left" w:pos="794"/>
      </w:tabs>
      <w:spacing w:before="360" w:after="240" w:line="336" w:lineRule="atLeast"/>
      <w:outlineLvl w:val="0"/>
    </w:pPr>
    <w:rPr>
      <w:rFonts w:eastAsia="Times New Roman"/>
      <w:bCs/>
      <w:sz w:val="36"/>
      <w:szCs w:val="28"/>
    </w:rPr>
  </w:style>
  <w:style w:type="paragraph" w:styleId="berschrift2">
    <w:name w:val="heading 2"/>
    <w:basedOn w:val="Standard"/>
    <w:next w:val="Standard"/>
    <w:link w:val="berschrift2Zchn"/>
    <w:qFormat/>
    <w:rsid w:val="007B7228"/>
    <w:pPr>
      <w:keepNext/>
      <w:keepLines/>
      <w:numPr>
        <w:ilvl w:val="1"/>
        <w:numId w:val="6"/>
      </w:numPr>
      <w:tabs>
        <w:tab w:val="left" w:pos="567"/>
        <w:tab w:val="left" w:pos="794"/>
      </w:tabs>
      <w:spacing w:before="360" w:after="120"/>
      <w:outlineLvl w:val="1"/>
    </w:pPr>
    <w:rPr>
      <w:rFonts w:eastAsia="Times New Roman"/>
      <w:bCs/>
      <w:sz w:val="28"/>
      <w:szCs w:val="26"/>
    </w:rPr>
  </w:style>
  <w:style w:type="paragraph" w:styleId="berschrift3">
    <w:name w:val="heading 3"/>
    <w:basedOn w:val="Standard"/>
    <w:next w:val="Standard"/>
    <w:qFormat/>
    <w:rsid w:val="008E3ED3"/>
    <w:pPr>
      <w:keepNext/>
      <w:numPr>
        <w:ilvl w:val="2"/>
        <w:numId w:val="6"/>
      </w:numPr>
      <w:spacing w:before="360" w:after="120"/>
      <w:outlineLvl w:val="2"/>
    </w:pPr>
    <w:rPr>
      <w:rFonts w:cs="Arial"/>
      <w:bCs/>
      <w:sz w:val="24"/>
      <w:szCs w:val="26"/>
    </w:rPr>
  </w:style>
  <w:style w:type="paragraph" w:styleId="berschrift4">
    <w:name w:val="heading 4"/>
    <w:basedOn w:val="Standard"/>
    <w:next w:val="Standard"/>
    <w:qFormat/>
    <w:rsid w:val="008E3ED3"/>
    <w:pPr>
      <w:keepNext/>
      <w:numPr>
        <w:ilvl w:val="3"/>
        <w:numId w:val="6"/>
      </w:numPr>
      <w:spacing w:before="360" w:after="120"/>
      <w:outlineLvl w:val="3"/>
    </w:pPr>
    <w:rPr>
      <w:bCs/>
      <w:sz w:val="22"/>
      <w:szCs w:val="28"/>
    </w:rPr>
  </w:style>
  <w:style w:type="paragraph" w:styleId="berschrift5">
    <w:name w:val="heading 5"/>
    <w:basedOn w:val="Standard"/>
    <w:next w:val="Standard"/>
    <w:qFormat/>
    <w:rsid w:val="007B7228"/>
    <w:pPr>
      <w:numPr>
        <w:ilvl w:val="4"/>
        <w:numId w:val="6"/>
      </w:numPr>
      <w:spacing w:before="360"/>
      <w:outlineLvl w:val="4"/>
    </w:pPr>
    <w:rPr>
      <w:b/>
      <w:bCs/>
      <w:iCs/>
      <w:sz w:val="20"/>
      <w:szCs w:val="26"/>
    </w:rPr>
  </w:style>
  <w:style w:type="paragraph" w:styleId="berschrift6">
    <w:name w:val="heading 6"/>
    <w:basedOn w:val="Standard"/>
    <w:next w:val="Standard"/>
    <w:qFormat/>
    <w:rsid w:val="009C1039"/>
    <w:pPr>
      <w:spacing w:before="360"/>
      <w:outlineLvl w:val="5"/>
    </w:pPr>
    <w:rPr>
      <w:rFonts w:cs="Lucida Sans"/>
      <w:b/>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7B7228"/>
    <w:rPr>
      <w:rFonts w:eastAsia="Times New Roman"/>
      <w:bCs/>
      <w:sz w:val="36"/>
      <w:szCs w:val="28"/>
      <w:lang w:eastAsia="en-US"/>
    </w:rPr>
  </w:style>
  <w:style w:type="character" w:customStyle="1" w:styleId="berschrift2Zchn">
    <w:name w:val="Überschrift 2 Zchn"/>
    <w:link w:val="berschrift2"/>
    <w:rsid w:val="007B7228"/>
    <w:rPr>
      <w:rFonts w:eastAsia="Times New Roman"/>
      <w:bCs/>
      <w:sz w:val="28"/>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DD6329"/>
    <w:pPr>
      <w:pBdr>
        <w:bottom w:val="single" w:sz="8" w:space="1" w:color="D0D0D0"/>
        <w:between w:val="single" w:sz="8" w:space="1" w:color="D0D0D0"/>
      </w:pBdr>
      <w:tabs>
        <w:tab w:val="left" w:pos="340"/>
        <w:tab w:val="left" w:pos="567"/>
        <w:tab w:val="left" w:pos="794"/>
        <w:tab w:val="right" w:pos="9469"/>
      </w:tabs>
      <w:spacing w:before="120" w:line="200" w:lineRule="exact"/>
    </w:pPr>
    <w:rPr>
      <w:sz w:val="24"/>
      <w:lang w:val="fr-FR"/>
    </w:rPr>
  </w:style>
  <w:style w:type="paragraph" w:styleId="Verzeichnis2">
    <w:name w:val="toc 2"/>
    <w:basedOn w:val="Standard"/>
    <w:next w:val="Standard"/>
    <w:autoRedefine/>
    <w:uiPriority w:val="39"/>
    <w:rsid w:val="00DD6329"/>
    <w:pPr>
      <w:pBdr>
        <w:bottom w:val="single" w:sz="8" w:space="1" w:color="D0D0D0"/>
        <w:between w:val="single" w:sz="8" w:space="1" w:color="D0D0D0"/>
      </w:pBdr>
      <w:tabs>
        <w:tab w:val="right" w:pos="9469"/>
      </w:tabs>
      <w:spacing w:line="200" w:lineRule="exact"/>
      <w:ind w:firstLine="340"/>
    </w:pPr>
    <w:rPr>
      <w:sz w:val="20"/>
    </w:r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2E50"/>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DF6D19"/>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character" w:styleId="BesuchterHyperlink">
    <w:name w:val="FollowedHyperlink"/>
    <w:basedOn w:val="Absatz-Standardschriftart"/>
    <w:uiPriority w:val="99"/>
    <w:semiHidden/>
    <w:unhideWhenUsed/>
    <w:rsid w:val="007148A0"/>
    <w:rPr>
      <w:color w:val="954F72" w:themeColor="followedHyperlink"/>
      <w:u w:val="single"/>
    </w:rPr>
  </w:style>
  <w:style w:type="paragraph" w:styleId="Listenabsatz">
    <w:name w:val="List Paragraph"/>
    <w:basedOn w:val="Standard"/>
    <w:uiPriority w:val="34"/>
    <w:semiHidden/>
    <w:qFormat/>
    <w:rsid w:val="007148A0"/>
    <w:pPr>
      <w:ind w:left="720"/>
      <w:contextualSpacing/>
    </w:pPr>
  </w:style>
  <w:style w:type="table" w:customStyle="1" w:styleId="GridTable1Light-Accent11">
    <w:name w:val="Grid Table 1 Light - Accent 11"/>
    <w:basedOn w:val="NormaleTabelle"/>
    <w:uiPriority w:val="46"/>
    <w:rsid w:val="002C455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110">
    <w:name w:val="Grid Table 1 Light - Accent 11"/>
    <w:basedOn w:val="NormaleTabelle"/>
    <w:uiPriority w:val="46"/>
    <w:rsid w:val="00CC4E49"/>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29.emf"/><Relationship Id="rId47" Type="http://schemas.microsoft.com/office/2007/relationships/hdphoto" Target="media/hdphoto5.wdp"/><Relationship Id="rId63" Type="http://schemas.openxmlformats.org/officeDocument/2006/relationships/image" Target="media/image41.png"/><Relationship Id="rId68" Type="http://schemas.openxmlformats.org/officeDocument/2006/relationships/image" Target="media/image44.png"/><Relationship Id="rId84" Type="http://schemas.openxmlformats.org/officeDocument/2006/relationships/hyperlink" Target="file:///C:\Users\cedric\Dropbox\Oculus%20VR%20Project\bachelor_thesis\doc\doc_v2\dokumentation.docx" TargetMode="External"/><Relationship Id="rId89" Type="http://schemas.openxmlformats.org/officeDocument/2006/relationships/hyperlink" Target="http://tortoisesvn.net/"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36.png"/><Relationship Id="rId58" Type="http://schemas.microsoft.com/office/2007/relationships/hdphoto" Target="media/hdphoto10.wdp"/><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ankhsvn.open.collab.net/" TargetMode="External"/><Relationship Id="rId95" Type="http://schemas.openxmlformats.org/officeDocument/2006/relationships/header" Target="header3.xml"/><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0.emf"/><Relationship Id="rId48" Type="http://schemas.openxmlformats.org/officeDocument/2006/relationships/image" Target="media/image33.emf"/><Relationship Id="rId64" Type="http://schemas.microsoft.com/office/2007/relationships/hdphoto" Target="media/hdphoto13.wdp"/><Relationship Id="rId69" Type="http://schemas.openxmlformats.org/officeDocument/2006/relationships/image" Target="media/image45.png"/><Relationship Id="rId80" Type="http://schemas.microsoft.com/office/2007/relationships/hdphoto" Target="media/hdphoto17.wdp"/><Relationship Id="rId85" Type="http://schemas.openxmlformats.org/officeDocument/2006/relationships/hyperlink" Target="http://msdn.microsoft.com/en-us/library/hh973074.aspx"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8.emf"/><Relationship Id="rId54" Type="http://schemas.microsoft.com/office/2007/relationships/hdphoto" Target="media/hdphoto8.wdp"/><Relationship Id="rId62" Type="http://schemas.microsoft.com/office/2007/relationships/hdphoto" Target="media/hdphoto12.wdp"/><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hyperlink" Target="file:///C:\Users\cedric\Dropbox\Oculus%20VR%20Project\bachelor_thesis\doc\doc_v2\dokumentation.docx" TargetMode="External"/><Relationship Id="rId88" Type="http://schemas.openxmlformats.org/officeDocument/2006/relationships/hyperlink" Target="http://www.jenkinssoftware.com/" TargetMode="External"/><Relationship Id="rId91" Type="http://schemas.openxmlformats.org/officeDocument/2006/relationships/hyperlink" Target="http://assimp.sourceforge.net/"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package" Target="embeddings/Microsoft_Visio-Zeichnung111.vsdx"/><Relationship Id="rId44" Type="http://schemas.openxmlformats.org/officeDocument/2006/relationships/image" Target="media/image31.png"/><Relationship Id="rId52" Type="http://schemas.microsoft.com/office/2007/relationships/hdphoto" Target="media/hdphoto7.wdp"/><Relationship Id="rId60" Type="http://schemas.microsoft.com/office/2007/relationships/hdphoto" Target="media/hdphoto11.wdp"/><Relationship Id="rId65" Type="http://schemas.openxmlformats.org/officeDocument/2006/relationships/image" Target="media/image42.png"/><Relationship Id="rId73" Type="http://schemas.microsoft.com/office/2007/relationships/hdphoto" Target="media/hdphoto16.wdp"/><Relationship Id="rId78" Type="http://schemas.openxmlformats.org/officeDocument/2006/relationships/image" Target="media/image51.jpeg"/><Relationship Id="rId81" Type="http://schemas.openxmlformats.org/officeDocument/2006/relationships/image" Target="media/image53.png"/><Relationship Id="rId86" Type="http://schemas.openxmlformats.org/officeDocument/2006/relationships/hyperlink" Target="http://developer.oculusvr.com" TargetMode="External"/><Relationship Id="rId94" Type="http://schemas.openxmlformats.org/officeDocument/2006/relationships/hyperlink" Target="http://www.stack.nl/~dimitri/doxygen/"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2.xml"/><Relationship Id="rId18" Type="http://schemas.openxmlformats.org/officeDocument/2006/relationships/image" Target="media/image8.emf"/><Relationship Id="rId39" Type="http://schemas.openxmlformats.org/officeDocument/2006/relationships/image" Target="media/image27.png"/><Relationship Id="rId34" Type="http://schemas.openxmlformats.org/officeDocument/2006/relationships/image" Target="media/image22.emf"/><Relationship Id="rId50" Type="http://schemas.microsoft.com/office/2007/relationships/hdphoto" Target="media/hdphoto6.wdp"/><Relationship Id="rId55" Type="http://schemas.openxmlformats.org/officeDocument/2006/relationships/image" Target="media/image37.png"/><Relationship Id="rId76" Type="http://schemas.openxmlformats.org/officeDocument/2006/relationships/image" Target="media/image50.emf"/><Relationship Id="rId97"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15.wdp"/><Relationship Id="rId92" Type="http://schemas.openxmlformats.org/officeDocument/2006/relationships/hyperlink" Target="http://assimp.sourceforge.net/" TargetMode="Externa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14.png"/><Relationship Id="rId40" Type="http://schemas.microsoft.com/office/2007/relationships/hdphoto" Target="media/hdphoto3.wdp"/><Relationship Id="rId45" Type="http://schemas.microsoft.com/office/2007/relationships/hdphoto" Target="media/hdphoto4.wdp"/><Relationship Id="rId66" Type="http://schemas.microsoft.com/office/2007/relationships/hdphoto" Target="media/hdphoto14.wdp"/><Relationship Id="rId87" Type="http://schemas.openxmlformats.org/officeDocument/2006/relationships/hyperlink" Target="http://code.google.com/p/slproject/" TargetMode="External"/><Relationship Id="rId61" Type="http://schemas.openxmlformats.org/officeDocument/2006/relationships/image" Target="media/image40.png"/><Relationship Id="rId82" Type="http://schemas.microsoft.com/office/2007/relationships/hdphoto" Target="media/hdphoto18.wdp"/><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3.emf"/><Relationship Id="rId56" Type="http://schemas.microsoft.com/office/2007/relationships/hdphoto" Target="media/hdphoto9.wdp"/><Relationship Id="rId77" Type="http://schemas.openxmlformats.org/officeDocument/2006/relationships/package" Target="embeddings/Microsoft_Visio-Zeichnung222.vsdx"/><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hyperlink" Target="http://de.wikipedia.org/wiki/Head-Mounted_Displa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man\Dropbox\Oculus%20VR%20Project\bachelor_thesis\doc\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E10E7-A1D6-4F23-80E3-5A0A088B3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20424</Words>
  <Characters>128678</Characters>
  <Application>Microsoft Office Word</Application>
  <DocSecurity>0</DocSecurity>
  <Lines>1072</Lines>
  <Paragraphs>297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Dokumentation Bachelor Thesis</vt:lpstr>
      <vt:lpstr>Dokumentation Bachelor Thesis</vt:lpstr>
    </vt:vector>
  </TitlesOfParts>
  <Company/>
  <LinksUpToDate>false</LinksUpToDate>
  <CharactersWithSpaces>148805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Bachelor Thesis</dc:title>
  <dc:subject>Virtual Room</dc:subject>
  <dc:creator>Roman Kühne;Cédric Renggli;Marc Wacker</dc:creator>
  <cp:keywords/>
  <cp:lastModifiedBy>Marc</cp:lastModifiedBy>
  <cp:revision>6</cp:revision>
  <cp:lastPrinted>2014-06-20T13:10:00Z</cp:lastPrinted>
  <dcterms:created xsi:type="dcterms:W3CDTF">2014-06-20T12:29:00Z</dcterms:created>
  <dcterms:modified xsi:type="dcterms:W3CDTF">2014-06-20T13:28:00Z</dcterms:modified>
  <cp:version>1.0</cp:version>
</cp:coreProperties>
</file>